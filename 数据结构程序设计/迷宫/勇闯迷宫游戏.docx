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D8E13CA" w14:textId="77777777" w:rsidR="00B138A1" w:rsidRPr="001E4DF9" w:rsidRDefault="00B138A1" w:rsidP="001D0743">
      <w:pPr>
        <w:rPr>
          <w:lang w:eastAsia="zh-CN"/>
        </w:rPr>
      </w:pPr>
    </w:p>
    <w:p w14:paraId="0E9A05ED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45E20AE5" w14:textId="77777777" w:rsidR="00404CF0" w:rsidRPr="00ED4D76" w:rsidRDefault="00404CF0" w:rsidP="001D0743">
      <w:pPr>
        <w:rPr>
          <w:lang w:eastAsia="zh-CN"/>
        </w:rPr>
      </w:pPr>
    </w:p>
    <w:p w14:paraId="0BC8DD12" w14:textId="77777777" w:rsidR="00404CF0" w:rsidRPr="00ED4D76" w:rsidRDefault="00404CF0" w:rsidP="001D0743">
      <w:pPr>
        <w:rPr>
          <w:lang w:eastAsia="zh-CN"/>
        </w:rPr>
      </w:pPr>
    </w:p>
    <w:p w14:paraId="33D5A1E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25B0F4C2" w14:textId="59949003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C70067">
        <w:rPr>
          <w:rFonts w:hint="eastAsia"/>
        </w:rPr>
        <w:t>勇闯迷宫游戏</w:t>
      </w:r>
    </w:p>
    <w:p w14:paraId="10AA8827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7935F331" w14:textId="77777777" w:rsidR="00AB4DCF" w:rsidRPr="00ED4D76" w:rsidRDefault="00AB4DCF" w:rsidP="001D0743">
      <w:pPr>
        <w:rPr>
          <w:lang w:eastAsia="zh-CN"/>
        </w:rPr>
      </w:pPr>
    </w:p>
    <w:p w14:paraId="25BF9364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41862F15" w14:textId="77777777" w:rsidR="00B138A1" w:rsidRPr="00ED4D76" w:rsidRDefault="00B138A1" w:rsidP="001D0743">
      <w:pPr>
        <w:rPr>
          <w:lang w:eastAsia="zh-CN"/>
        </w:rPr>
      </w:pPr>
    </w:p>
    <w:p w14:paraId="53C9049B" w14:textId="77777777" w:rsidR="00B138A1" w:rsidRPr="00ED4D76" w:rsidRDefault="00B138A1" w:rsidP="001D0743">
      <w:pPr>
        <w:rPr>
          <w:lang w:eastAsia="zh-CN"/>
        </w:rPr>
      </w:pPr>
    </w:p>
    <w:p w14:paraId="61C28F30" w14:textId="77777777" w:rsidR="00B138A1" w:rsidRPr="00ED4D76" w:rsidRDefault="00B138A1" w:rsidP="001D0743">
      <w:pPr>
        <w:rPr>
          <w:lang w:eastAsia="zh-CN"/>
        </w:rPr>
      </w:pPr>
    </w:p>
    <w:p w14:paraId="7FFC1F51" w14:textId="77777777" w:rsidR="00B138A1" w:rsidRPr="00ED4D76" w:rsidRDefault="00B138A1" w:rsidP="001D0743">
      <w:pPr>
        <w:rPr>
          <w:lang w:eastAsia="zh-CN"/>
        </w:rPr>
      </w:pPr>
    </w:p>
    <w:p w14:paraId="064A6270" w14:textId="77777777" w:rsidR="006F1CF2" w:rsidRPr="00ED4D76" w:rsidRDefault="006F1CF2" w:rsidP="001D0743">
      <w:pPr>
        <w:rPr>
          <w:lang w:eastAsia="zh-CN"/>
        </w:rPr>
      </w:pPr>
    </w:p>
    <w:p w14:paraId="6EAF077A" w14:textId="77777777" w:rsidR="006F1CF2" w:rsidRPr="00ED4D76" w:rsidRDefault="006F1CF2" w:rsidP="001D0743">
      <w:pPr>
        <w:rPr>
          <w:lang w:eastAsia="zh-CN"/>
        </w:rPr>
      </w:pPr>
    </w:p>
    <w:p w14:paraId="4BBEB447" w14:textId="79A4159B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EC1E67">
        <w:rPr>
          <w:rFonts w:ascii="宋体" w:hAnsi="宋体" w:hint="eastAsia"/>
          <w:u w:val="single"/>
          <w:lang w:eastAsia="zh-CN"/>
        </w:rPr>
        <w:t>杨宇琨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E16E36E" w14:textId="20E63797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EC1E67">
        <w:rPr>
          <w:rFonts w:ascii="宋体" w:hAnsi="宋体" w:hint="eastAsia"/>
          <w:u w:val="single"/>
          <w:lang w:eastAsia="zh-CN"/>
        </w:rPr>
        <w:t>2252843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7F1FD26B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2D83C99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3C997873" w14:textId="77777777" w:rsidR="00B138A1" w:rsidRPr="00ED4D76" w:rsidRDefault="00B138A1" w:rsidP="001D0743">
      <w:pPr>
        <w:rPr>
          <w:lang w:eastAsia="zh-CN"/>
        </w:rPr>
      </w:pPr>
    </w:p>
    <w:p w14:paraId="66AE9677" w14:textId="77777777" w:rsidR="006F1CF2" w:rsidRPr="00ED4D76" w:rsidRDefault="006F1CF2" w:rsidP="001D0743">
      <w:pPr>
        <w:rPr>
          <w:lang w:eastAsia="zh-CN"/>
        </w:rPr>
      </w:pPr>
    </w:p>
    <w:p w14:paraId="52CF3709" w14:textId="77777777" w:rsidR="006F1CF2" w:rsidRPr="00ED4D76" w:rsidRDefault="006F1CF2" w:rsidP="001D0743">
      <w:pPr>
        <w:rPr>
          <w:lang w:eastAsia="zh-CN"/>
        </w:rPr>
      </w:pPr>
    </w:p>
    <w:p w14:paraId="727F2C02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13C83D78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03EAD813" w14:textId="77777777" w:rsidR="00056E90" w:rsidRPr="00ED4D76" w:rsidRDefault="00056E90" w:rsidP="001D0743">
      <w:pPr>
        <w:rPr>
          <w:lang w:eastAsia="zh-CN"/>
        </w:rPr>
      </w:pPr>
    </w:p>
    <w:p w14:paraId="636FFC36" w14:textId="77777777" w:rsidR="00E53577" w:rsidRPr="00ED4D76" w:rsidRDefault="00E53577" w:rsidP="001D0743">
      <w:pPr>
        <w:rPr>
          <w:lang w:eastAsia="zh-CN"/>
        </w:rPr>
      </w:pPr>
    </w:p>
    <w:p w14:paraId="5A2B7D01" w14:textId="77777777" w:rsidR="00E53577" w:rsidRPr="00ED4D76" w:rsidRDefault="00E53577" w:rsidP="001D0743">
      <w:pPr>
        <w:rPr>
          <w:lang w:eastAsia="zh-CN"/>
        </w:rPr>
      </w:pPr>
    </w:p>
    <w:p w14:paraId="516783F3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4D1DFAD8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122D05F7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39214E4F" w14:textId="77777777" w:rsidR="00C70067" w:rsidRDefault="00C70067" w:rsidP="00C70067">
      <w:pPr>
        <w:rPr>
          <w:rFonts w:hint="eastAsia"/>
          <w:lang w:eastAsia="zh-CN"/>
        </w:rPr>
      </w:pPr>
      <w:bookmarkStart w:id="5" w:name="_Toc484542869"/>
      <w:bookmarkStart w:id="6" w:name="_Toc495668155"/>
      <w:r>
        <w:rPr>
          <w:rFonts w:hint="eastAsia"/>
          <w:lang w:eastAsia="zh-CN"/>
        </w:rPr>
        <w:t>迷宫游戏作为一种传统的益智游戏，一直备受玩家喜爱。随着技术的发展，迷宫游戏也逐渐被引入到计算机和移动设备上，成为一种受欢迎的休闲娱乐方式。本项目旨在设计一个具有挑战性和趣味性的迷宫游戏，通过回溯法求解迷宫问题，为玩家提供一个寻找通路、克服障碍的游戏体验。</w:t>
      </w:r>
    </w:p>
    <w:p w14:paraId="4DC60257" w14:textId="77777777" w:rsidR="00C70067" w:rsidRDefault="00C70067" w:rsidP="00C70067">
      <w:pPr>
        <w:rPr>
          <w:lang w:eastAsia="zh-CN"/>
        </w:rPr>
      </w:pPr>
    </w:p>
    <w:p w14:paraId="4054B50C" w14:textId="77777777" w:rsidR="00C70067" w:rsidRDefault="00C70067" w:rsidP="00C700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迷宫游戏的设计将考验玩家的逻辑思维能力和解决问题的能力，同时也为玩家提供了一个锻炼耐心和毅力的机会。通过设计一个精心构思的迷宫，可以让玩家在游戏中感受到探险和冒险的乐趣，增强游戏的互动性和趣味性。</w:t>
      </w:r>
    </w:p>
    <w:p w14:paraId="1A3B92D6" w14:textId="0CB2675A" w:rsidR="00C70067" w:rsidRDefault="00794BDB" w:rsidP="00C70067">
      <w:pPr>
        <w:pStyle w:val="2"/>
        <w:spacing w:before="120"/>
        <w:rPr>
          <w:rFonts w:hint="eastAsia"/>
        </w:rPr>
      </w:pPr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7A7CDA27" w14:textId="6E3928CF" w:rsidR="00C70067" w:rsidRDefault="00C70067" w:rsidP="00C700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迷宫设计：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设计具有一定复杂度和难度的迷宫地图，包括墙壁、通道、入口和出口等元素，确保每个迷宫都是独一无二的。</w:t>
      </w:r>
    </w:p>
    <w:p w14:paraId="092EC54D" w14:textId="77777777" w:rsidR="00C70067" w:rsidRDefault="00C70067" w:rsidP="00C70067">
      <w:pPr>
        <w:rPr>
          <w:lang w:eastAsia="zh-CN"/>
        </w:rPr>
      </w:pPr>
    </w:p>
    <w:p w14:paraId="27ED49FF" w14:textId="037CB180" w:rsidR="00061434" w:rsidRDefault="00C70067" w:rsidP="00C700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回溯法求解：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采用回溯法对迷宫问题进行求解，通过试探地搜索前进，受阻时及时回头纠正错误另择通路继续搜索的方法，直到找到出口或无路可走。</w:t>
      </w:r>
    </w:p>
    <w:p w14:paraId="553C8CDC" w14:textId="77777777" w:rsidR="00061434" w:rsidRDefault="00061434" w:rsidP="00C119C2">
      <w:pPr>
        <w:rPr>
          <w:lang w:eastAsia="zh-CN"/>
        </w:rPr>
      </w:pPr>
    </w:p>
    <w:p w14:paraId="0EF4A9DE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5B256A3C" w14:textId="77777777"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3F4E02FA" w14:textId="2F15FB66" w:rsidR="00EC1E67" w:rsidRDefault="00EC1E67" w:rsidP="00EC1E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迷宫表示：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使用二维字符数组</w:t>
      </w:r>
      <w:r>
        <w:rPr>
          <w:rFonts w:hint="eastAsia"/>
          <w:lang w:eastAsia="zh-CN"/>
        </w:rPr>
        <w:t>`char** maze`</w:t>
      </w:r>
      <w:r>
        <w:rPr>
          <w:rFonts w:hint="eastAsia"/>
          <w:lang w:eastAsia="zh-CN"/>
        </w:rPr>
        <w:t>表示迷宫，其中</w:t>
      </w:r>
      <w:r>
        <w:rPr>
          <w:rFonts w:hint="eastAsia"/>
          <w:lang w:eastAsia="zh-CN"/>
        </w:rPr>
        <w:t>`'#'`</w:t>
      </w:r>
      <w:r>
        <w:rPr>
          <w:rFonts w:hint="eastAsia"/>
          <w:lang w:eastAsia="zh-CN"/>
        </w:rPr>
        <w:t>表示墙壁，</w:t>
      </w:r>
      <w:r>
        <w:rPr>
          <w:rFonts w:hint="eastAsia"/>
          <w:lang w:eastAsia="zh-CN"/>
        </w:rPr>
        <w:t>`'Y'`</w:t>
      </w:r>
      <w:r>
        <w:rPr>
          <w:rFonts w:hint="eastAsia"/>
          <w:lang w:eastAsia="zh-CN"/>
        </w:rPr>
        <w:t>表示可探测的空地，空格表示已探索的路径，</w:t>
      </w:r>
      <w:r>
        <w:rPr>
          <w:rFonts w:hint="eastAsia"/>
          <w:lang w:eastAsia="zh-CN"/>
        </w:rPr>
        <w:t>`'+'`</w:t>
      </w:r>
      <w:r>
        <w:rPr>
          <w:rFonts w:hint="eastAsia"/>
          <w:lang w:eastAsia="zh-CN"/>
        </w:rPr>
        <w:t>表示起点，</w:t>
      </w:r>
      <w:r>
        <w:rPr>
          <w:rFonts w:hint="eastAsia"/>
          <w:lang w:eastAsia="zh-CN"/>
        </w:rPr>
        <w:t>`'X'`</w:t>
      </w:r>
      <w:r>
        <w:rPr>
          <w:rFonts w:hint="eastAsia"/>
          <w:lang w:eastAsia="zh-CN"/>
        </w:rPr>
        <w:t>表示终点。</w:t>
      </w:r>
    </w:p>
    <w:p w14:paraId="2ED5166D" w14:textId="77777777" w:rsidR="00EC1E67" w:rsidRDefault="00EC1E67" w:rsidP="00EC1E67">
      <w:pPr>
        <w:rPr>
          <w:lang w:eastAsia="zh-CN"/>
        </w:rPr>
      </w:pPr>
    </w:p>
    <w:p w14:paraId="3FCA12C3" w14:textId="15B49604" w:rsidR="00EC1E67" w:rsidRDefault="00EC1E67" w:rsidP="00EC1E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方向枚举：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使用枚举类型</w:t>
      </w:r>
      <w:r>
        <w:rPr>
          <w:rFonts w:hint="eastAsia"/>
          <w:lang w:eastAsia="zh-CN"/>
        </w:rPr>
        <w:t>`enum Direction { UP, DOWN, LEFT, RIGHT };`</w:t>
      </w:r>
      <w:r>
        <w:rPr>
          <w:rFonts w:hint="eastAsia"/>
          <w:lang w:eastAsia="zh-CN"/>
        </w:rPr>
        <w:t>表示四个方向。</w:t>
      </w:r>
    </w:p>
    <w:p w14:paraId="463EA166" w14:textId="77777777" w:rsidR="00EC1E67" w:rsidRDefault="00EC1E67" w:rsidP="00EC1E67">
      <w:pPr>
        <w:rPr>
          <w:lang w:eastAsia="zh-CN"/>
        </w:rPr>
      </w:pPr>
    </w:p>
    <w:p w14:paraId="6BC2A8BC" w14:textId="653247EC" w:rsidR="00EC1E67" w:rsidRDefault="00EC1E67" w:rsidP="00EC1E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3. </w:t>
      </w:r>
      <w:r>
        <w:rPr>
          <w:rFonts w:hint="eastAsia"/>
          <w:lang w:eastAsia="zh-CN"/>
        </w:rPr>
        <w:t>迷宫生成递归：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使用递归函数</w:t>
      </w:r>
      <w:r>
        <w:rPr>
          <w:rFonts w:hint="eastAsia"/>
          <w:lang w:eastAsia="zh-CN"/>
        </w:rPr>
        <w:t>`Maze_generate`</w:t>
      </w:r>
      <w:r>
        <w:rPr>
          <w:rFonts w:hint="eastAsia"/>
          <w:lang w:eastAsia="zh-CN"/>
        </w:rPr>
        <w:t>来生成迷宫，其中通过递归调用不断连接可达的空地。</w:t>
      </w:r>
    </w:p>
    <w:p w14:paraId="25D0169B" w14:textId="77777777" w:rsidR="00EC1E67" w:rsidRDefault="00EC1E67" w:rsidP="00EC1E67">
      <w:pPr>
        <w:rPr>
          <w:lang w:eastAsia="zh-CN"/>
        </w:rPr>
      </w:pPr>
    </w:p>
    <w:p w14:paraId="3AFFF7C6" w14:textId="792FE749" w:rsidR="00EC1E67" w:rsidRDefault="00EC1E67" w:rsidP="00EC1E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迷宫解决标记：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在解决迷宫路径时，使用字符</w:t>
      </w:r>
      <w:r>
        <w:rPr>
          <w:rFonts w:hint="eastAsia"/>
          <w:lang w:eastAsia="zh-CN"/>
        </w:rPr>
        <w:t>`'0'`</w:t>
      </w:r>
      <w:r>
        <w:rPr>
          <w:rFonts w:hint="eastAsia"/>
          <w:lang w:eastAsia="zh-CN"/>
        </w:rPr>
        <w:t>表示未探索的路径，字符</w:t>
      </w:r>
      <w:r>
        <w:rPr>
          <w:rFonts w:hint="eastAsia"/>
          <w:lang w:eastAsia="zh-CN"/>
        </w:rPr>
        <w:t>`'.'`</w:t>
      </w:r>
      <w:r>
        <w:rPr>
          <w:rFonts w:hint="eastAsia"/>
          <w:lang w:eastAsia="zh-CN"/>
        </w:rPr>
        <w:t>表示正确路径，字符</w:t>
      </w:r>
      <w:r>
        <w:rPr>
          <w:rFonts w:hint="eastAsia"/>
          <w:lang w:eastAsia="zh-CN"/>
        </w:rPr>
        <w:t>`'*'`</w:t>
      </w:r>
      <w:r>
        <w:rPr>
          <w:rFonts w:hint="eastAsia"/>
          <w:lang w:eastAsia="zh-CN"/>
        </w:rPr>
        <w:t>表示已经走过的路径。</w:t>
      </w:r>
    </w:p>
    <w:p w14:paraId="08D13B01" w14:textId="77777777" w:rsidR="00EC1E67" w:rsidRDefault="00EC1E67" w:rsidP="00EC1E67">
      <w:pPr>
        <w:rPr>
          <w:lang w:eastAsia="zh-CN"/>
        </w:rPr>
      </w:pPr>
    </w:p>
    <w:p w14:paraId="5DD14132" w14:textId="5A607F75" w:rsidR="00EC1E67" w:rsidRDefault="00EC1E67" w:rsidP="00EC1E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用户输入处理：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`input`</w:t>
      </w:r>
      <w:r>
        <w:rPr>
          <w:rFonts w:hint="eastAsia"/>
          <w:lang w:eastAsia="zh-CN"/>
        </w:rPr>
        <w:t>模板函数处理用户输入，确保输入的行数和列数满足要求。</w:t>
      </w:r>
    </w:p>
    <w:p w14:paraId="3FBEFEF8" w14:textId="77777777" w:rsidR="00EC1E67" w:rsidRDefault="00EC1E67" w:rsidP="00EC1E67">
      <w:pPr>
        <w:rPr>
          <w:lang w:eastAsia="zh-CN"/>
        </w:rPr>
      </w:pPr>
    </w:p>
    <w:p w14:paraId="1D4847D6" w14:textId="49E1D0BF" w:rsidR="00EC1E67" w:rsidRDefault="00EC1E67" w:rsidP="00EC1E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迷宫内存管理：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使用动态分配的二维字符数组来表示迷宫，需要在适当的时候释放内存，避免内存泄漏。</w:t>
      </w:r>
    </w:p>
    <w:p w14:paraId="45696FAA" w14:textId="78F8AB1D" w:rsidR="00061434" w:rsidRPr="00061434" w:rsidRDefault="00061434" w:rsidP="00061434">
      <w:pPr>
        <w:rPr>
          <w:lang w:eastAsia="zh-CN"/>
        </w:rPr>
      </w:pPr>
    </w:p>
    <w:p w14:paraId="78EDADDD" w14:textId="6C9BC8FC" w:rsidR="0075165E" w:rsidRDefault="0075165E" w:rsidP="008F78B2">
      <w:pPr>
        <w:pStyle w:val="2"/>
        <w:spacing w:before="120"/>
      </w:pPr>
      <w:bookmarkStart w:id="9" w:name="_Toc495668158"/>
      <w:r>
        <w:rPr>
          <w:rFonts w:hint="eastAsia"/>
        </w:rPr>
        <w:t xml:space="preserve">2.2 </w:t>
      </w:r>
      <w:r w:rsidR="00EC1E67">
        <w:rPr>
          <w:rFonts w:hint="eastAsia"/>
        </w:rPr>
        <w:t>算法</w:t>
      </w:r>
      <w:r w:rsidR="00061434">
        <w:rPr>
          <w:rFonts w:hint="eastAsia"/>
        </w:rPr>
        <w:t>设计</w:t>
      </w:r>
      <w:bookmarkEnd w:id="9"/>
    </w:p>
    <w:p w14:paraId="4CD207F7" w14:textId="2AEF8755" w:rsidR="00EC1E67" w:rsidRDefault="00EC1E67" w:rsidP="00EC1E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递归迷宫生成：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通过递归调用</w:t>
      </w:r>
      <w:r>
        <w:rPr>
          <w:rFonts w:hint="eastAsia"/>
          <w:lang w:eastAsia="zh-CN"/>
        </w:rPr>
        <w:t>`Maze_generate`</w:t>
      </w:r>
      <w:r>
        <w:rPr>
          <w:rFonts w:hint="eastAsia"/>
          <w:lang w:eastAsia="zh-CN"/>
        </w:rPr>
        <w:t>函数，使用回溯法生成迷宫路径，连接可达的空地，确保生成的迷宫有唯一通路。</w:t>
      </w:r>
    </w:p>
    <w:p w14:paraId="30886127" w14:textId="77777777" w:rsidR="00EC1E67" w:rsidRDefault="00EC1E67" w:rsidP="00EC1E67">
      <w:pPr>
        <w:rPr>
          <w:lang w:eastAsia="zh-CN"/>
        </w:rPr>
      </w:pPr>
    </w:p>
    <w:p w14:paraId="7B03E783" w14:textId="21307F0A" w:rsidR="00EC1E67" w:rsidRDefault="00EC1E67" w:rsidP="00EC1E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迷宫解决算法：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使用递归函数</w:t>
      </w:r>
      <w:r>
        <w:rPr>
          <w:rFonts w:hint="eastAsia"/>
          <w:lang w:eastAsia="zh-CN"/>
        </w:rPr>
        <w:t>`solution`</w:t>
      </w:r>
      <w:r>
        <w:rPr>
          <w:rFonts w:hint="eastAsia"/>
          <w:lang w:eastAsia="zh-CN"/>
        </w:rPr>
        <w:t>来解决迷宫路径，通过递归调用不断检查各个方向的可通行性，找到通往终点的正确路径。</w:t>
      </w:r>
    </w:p>
    <w:p w14:paraId="5FD57E54" w14:textId="77777777" w:rsidR="00EC1E67" w:rsidRDefault="00EC1E67" w:rsidP="00EC1E67">
      <w:pPr>
        <w:rPr>
          <w:lang w:eastAsia="zh-CN"/>
        </w:rPr>
      </w:pPr>
    </w:p>
    <w:p w14:paraId="1C5C5288" w14:textId="24DC2FA6" w:rsidR="00EC1E67" w:rsidRDefault="00EC1E67" w:rsidP="00EC1E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随机方向选择：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在迷宫生成和解决过程中，通过</w:t>
      </w:r>
      <w:r>
        <w:rPr>
          <w:rFonts w:hint="eastAsia"/>
          <w:lang w:eastAsia="zh-CN"/>
        </w:rPr>
        <w:t>`shuffleArray`</w:t>
      </w:r>
      <w:r>
        <w:rPr>
          <w:rFonts w:hint="eastAsia"/>
          <w:lang w:eastAsia="zh-CN"/>
        </w:rPr>
        <w:t>函数对四个方向进行随机打乱，确保迷宫生成和解决的随机性和多样性。</w:t>
      </w:r>
    </w:p>
    <w:p w14:paraId="0C2A54B4" w14:textId="3FD9EA48" w:rsidR="0075165E" w:rsidRDefault="0075165E" w:rsidP="008F78B2">
      <w:pPr>
        <w:pStyle w:val="2"/>
        <w:spacing w:before="120"/>
      </w:pPr>
      <w:bookmarkStart w:id="10" w:name="_Toc495668160"/>
      <w:r>
        <w:rPr>
          <w:rFonts w:hint="eastAsia"/>
        </w:rPr>
        <w:t>2.</w:t>
      </w:r>
      <w:r w:rsidR="00EC1E67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bookmarkEnd w:id="10"/>
    </w:p>
    <w:p w14:paraId="4CDDE44E" w14:textId="5E51045B" w:rsidR="00EC1E67" w:rsidRDefault="00EC1E67" w:rsidP="00EC1E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用户交互设计：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通过命令行界面与用户交互，提示用户输入迷宫的行数和列数，显示迷宫生成过程和解决结果，为用户提供友好的交互体验。</w:t>
      </w:r>
    </w:p>
    <w:p w14:paraId="611F3DD5" w14:textId="5EE67A0E" w:rsidR="00EC1E67" w:rsidRDefault="00EC1E67" w:rsidP="00EC1E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迷宫生成模块：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包括迷宫初始化、迷宫绘制和迷宫生成算法，负责生成具有一定挑战性的迷宫地图。</w:t>
      </w:r>
    </w:p>
    <w:p w14:paraId="7956B044" w14:textId="7380CDDA" w:rsidR="00EC1E67" w:rsidRDefault="00EC1E67" w:rsidP="00EC1E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迷宫解决模块：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包括迷宫路径解决算法、路径显示和最佳路径输出，负责解决迷宫路径并展示最佳路径。</w:t>
      </w:r>
    </w:p>
    <w:p w14:paraId="750D6072" w14:textId="6EAA757E" w:rsidR="00EC1E67" w:rsidRDefault="00EC1E67" w:rsidP="00EC1E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内存管理模块：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负责迷宫内存的动态分配和释放，避免内存泄漏和内存溢出。</w:t>
      </w:r>
    </w:p>
    <w:p w14:paraId="1D39DEC4" w14:textId="4C1B1E4D" w:rsidR="00EC1E67" w:rsidRDefault="00EC1E67" w:rsidP="00EC1E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5. </w:t>
      </w:r>
      <w:r>
        <w:rPr>
          <w:rFonts w:hint="eastAsia"/>
          <w:lang w:eastAsia="zh-CN"/>
        </w:rPr>
        <w:t>系统交互模块：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负责用户输入处理、界面清空、暂停等交互操作，保证系统的交互性和友好性。</w:t>
      </w:r>
    </w:p>
    <w:p w14:paraId="1128EC18" w14:textId="77777777" w:rsidR="00EC1E67" w:rsidRPr="00EC1E67" w:rsidRDefault="00EC1E67" w:rsidP="00EC1E67">
      <w:pPr>
        <w:ind w:firstLineChars="0" w:firstLine="0"/>
        <w:rPr>
          <w:rFonts w:hint="eastAsia"/>
          <w:lang w:eastAsia="zh-CN"/>
        </w:rPr>
      </w:pPr>
    </w:p>
    <w:p w14:paraId="578D2D3B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5E0D0FF7" w14:textId="4E659E54" w:rsidR="0075165E" w:rsidRDefault="0075165E" w:rsidP="008F78B2">
      <w:pPr>
        <w:pStyle w:val="2"/>
        <w:spacing w:before="120"/>
      </w:pPr>
      <w:bookmarkStart w:id="12" w:name="_Toc495668162"/>
      <w:r>
        <w:rPr>
          <w:rFonts w:hint="eastAsia"/>
        </w:rPr>
        <w:t xml:space="preserve">3.1 </w:t>
      </w:r>
      <w:r w:rsidR="00EC1E67">
        <w:rPr>
          <w:rFonts w:hint="eastAsia"/>
        </w:rPr>
        <w:t>迷宫生成</w:t>
      </w:r>
      <w:r>
        <w:rPr>
          <w:rFonts w:hint="eastAsia"/>
        </w:rPr>
        <w:t>功能的实现</w:t>
      </w:r>
      <w:bookmarkEnd w:id="12"/>
    </w:p>
    <w:p w14:paraId="362A6746" w14:textId="3690F3DA" w:rsidR="00AD5E2E" w:rsidRPr="008F78B2" w:rsidRDefault="00AD5E2E" w:rsidP="00A8652E">
      <w:pPr>
        <w:pStyle w:val="3"/>
        <w:spacing w:before="120"/>
      </w:pPr>
      <w:bookmarkStart w:id="13" w:name="_Toc495668163"/>
      <w:r w:rsidRPr="008F78B2">
        <w:rPr>
          <w:rFonts w:hint="eastAsia"/>
        </w:rPr>
        <w:t xml:space="preserve">3.1.1 </w:t>
      </w:r>
      <w:r w:rsidR="00947FC8">
        <w:rPr>
          <w:rFonts w:hint="eastAsia"/>
        </w:rPr>
        <w:t>迷宫生成</w:t>
      </w:r>
      <w:r w:rsidRPr="008F78B2">
        <w:rPr>
          <w:rFonts w:hint="eastAsia"/>
        </w:rPr>
        <w:t>功能流程图</w:t>
      </w:r>
      <w:bookmarkEnd w:id="13"/>
    </w:p>
    <w:p w14:paraId="13C8BB87" w14:textId="4175388A" w:rsidR="00A8652E" w:rsidRDefault="00947FC8" w:rsidP="00954B54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906ECC9" wp14:editId="7830F14E">
            <wp:extent cx="5334000" cy="8128975"/>
            <wp:effectExtent l="0" t="0" r="0" b="0"/>
            <wp:docPr id="1469326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26493" name="图片 146932649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357" cy="815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8899" w14:textId="77777777" w:rsidR="00A8652E" w:rsidRPr="00954B54" w:rsidRDefault="00A8652E" w:rsidP="00954B54">
      <w:pPr>
        <w:rPr>
          <w:lang w:eastAsia="zh-CN"/>
        </w:rPr>
      </w:pPr>
    </w:p>
    <w:p w14:paraId="7E04266D" w14:textId="62BF5BA2" w:rsidR="00AD5E2E" w:rsidRDefault="00AD5E2E" w:rsidP="00A8652E">
      <w:pPr>
        <w:pStyle w:val="3"/>
        <w:spacing w:before="120"/>
      </w:pPr>
      <w:bookmarkStart w:id="14" w:name="_Toc495668164"/>
      <w:r>
        <w:rPr>
          <w:rFonts w:hint="eastAsia"/>
        </w:rPr>
        <w:t xml:space="preserve">3.1.2 </w:t>
      </w:r>
      <w:r w:rsidR="00947FC8">
        <w:rPr>
          <w:rFonts w:hint="eastAsia"/>
        </w:rPr>
        <w:t>迷宫生成</w:t>
      </w:r>
      <w:r>
        <w:rPr>
          <w:rFonts w:hint="eastAsia"/>
        </w:rPr>
        <w:t>功能核心代码</w:t>
      </w:r>
      <w:bookmarkEnd w:id="14"/>
    </w:p>
    <w:p w14:paraId="11500282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sectPr w:rsidR="00947FC8" w:rsidSect="00FD3194">
          <w:footerReference w:type="default" r:id="rId15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</w:p>
    <w:p w14:paraId="2AB2DBE6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2AAACA84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 Name:Maze_generate</w:t>
      </w:r>
    </w:p>
    <w:p w14:paraId="7527FA20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Function:To generate a random maze from an original maze</w:t>
      </w:r>
    </w:p>
    <w:p w14:paraId="19B3851B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Input Parameters:int x, int y, const int rows, const int columns,char **maze</w:t>
      </w:r>
    </w:p>
    <w:p w14:paraId="17060A71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Return Value:void</w:t>
      </w:r>
    </w:p>
    <w:p w14:paraId="5DCB5C47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5D9FF7B8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5CEF2535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Maze_generate(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**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5D735A83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2D6441E3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//If we reached the terminal spot ,stop generating a new path.Because we only want one path that can lead to the end of maze</w:t>
      </w:r>
    </w:p>
    <w:p w14:paraId="7A406353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- 2 &amp;&amp;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- 2)</w:t>
      </w:r>
    </w:p>
    <w:p w14:paraId="132F5A65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AAB9642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</w:t>
      </w:r>
    </w:p>
    <w:p w14:paraId="43B012FB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directions[4] = {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UP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DOWN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};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//Create a vector to hold four directions</w:t>
      </w:r>
    </w:p>
    <w:p w14:paraId="54D4F914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shuffleArray(directions, 4);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//Disorder four elements in the array</w:t>
      </w:r>
    </w:p>
    <w:p w14:paraId="09646290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B25F02C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//Handle different directions for each iteration.</w:t>
      </w:r>
    </w:p>
    <w:p w14:paraId="297BBB3A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auto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dir : directions) {</w:t>
      </w:r>
    </w:p>
    <w:p w14:paraId="0ACA61A3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newX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1105B39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newY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B88453E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switch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(dir) {</w:t>
      </w:r>
    </w:p>
    <w:p w14:paraId="75D52374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UP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0CBE015F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newX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- 2;</w:t>
      </w:r>
    </w:p>
    <w:p w14:paraId="70474019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872EDD3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DOWN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C1AA379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newX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+ 2;</w:t>
      </w:r>
    </w:p>
    <w:p w14:paraId="54FE417B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922F482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0D0AFD7D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newY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- 2;</w:t>
      </w:r>
    </w:p>
    <w:p w14:paraId="79AB6B37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03D0FC5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0192DCE6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newY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+ 2;</w:t>
      </w:r>
    </w:p>
    <w:p w14:paraId="7A311F58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98C7139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2BE07FA2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E8D4137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//Only if a spot is undiscovered before,can it be connected to the current spot</w:t>
      </w:r>
    </w:p>
    <w:p w14:paraId="6C0BD33D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(isInside(newX, newY,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&amp;&amp;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[newX][newY]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'Y'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CB3B975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newX) / 2][(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newY) / 2]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//Clear the new spot</w:t>
      </w:r>
    </w:p>
    <w:p w14:paraId="35DE7F5E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[newX][newY]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//Connect the spot with the current spot</w:t>
      </w:r>
    </w:p>
    <w:p w14:paraId="33C90607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Maze_generate(newX, newY,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//Entering into the new spot so we can connect more spot</w:t>
      </w:r>
    </w:p>
    <w:p w14:paraId="41F8FBF5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07E6AF70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37E50F77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98F0F69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304F1E6A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64E983B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7032F376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 Name:Maze_generate</w:t>
      </w:r>
    </w:p>
    <w:p w14:paraId="6DB2E283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Function:To generate a random maze</w:t>
      </w:r>
    </w:p>
    <w:p w14:paraId="02A8A41E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Input Parameters:const int rows, const int columns</w:t>
      </w:r>
    </w:p>
    <w:p w14:paraId="1AACD55D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Return Value:char **</w:t>
      </w:r>
    </w:p>
    <w:p w14:paraId="738208AE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5E93FF62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6EB93C53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** Maze_init(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534C214E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2AA68F92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//Allocate space for the maze</w:t>
      </w:r>
    </w:p>
    <w:p w14:paraId="52DE8C89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** maze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(std::nothrow)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3EC23BF6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(maze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C831E30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cerr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内存申请失败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0D29FEC4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F1F6B30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135FDCF1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FABCE7C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i++) {</w:t>
      </w:r>
    </w:p>
    <w:p w14:paraId="5D1D4915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maze[i]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(std::nothrow)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478982E5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(maze[i]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16F63FC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cerr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内存申请失败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295B7764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4FFFDB0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5BB41D6B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27D97737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CBF32F9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E136AED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//Generate the original maze like this</w:t>
      </w:r>
    </w:p>
    <w:p w14:paraId="39F9D23A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//###############</w:t>
      </w:r>
    </w:p>
    <w:p w14:paraId="4002C387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//#Y#Y#Y#Y#Y#Y#Y#</w:t>
      </w:r>
    </w:p>
    <w:p w14:paraId="4513DE52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//###############</w:t>
      </w:r>
    </w:p>
    <w:p w14:paraId="2644C62F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//#Y#Y#Y#Y#Y#Y#Y#</w:t>
      </w:r>
    </w:p>
    <w:p w14:paraId="3773BD1C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//###############</w:t>
      </w:r>
    </w:p>
    <w:p w14:paraId="6E2AB250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//#Y#Y#Y#Y#Y#Y#Y#</w:t>
      </w:r>
    </w:p>
    <w:p w14:paraId="77078A6A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//###############</w:t>
      </w:r>
    </w:p>
    <w:p w14:paraId="7755FF50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//#Y#Y#Y#Y#Y#Y#Y#</w:t>
      </w:r>
    </w:p>
    <w:p w14:paraId="3930952D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//###############</w:t>
      </w:r>
    </w:p>
    <w:p w14:paraId="17D7B598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i++) {</w:t>
      </w:r>
    </w:p>
    <w:p w14:paraId="495E3E51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 j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j++) {</w:t>
      </w:r>
    </w:p>
    <w:p w14:paraId="3F8988CF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(!(i % 2))</w:t>
      </w:r>
    </w:p>
    <w:p w14:paraId="1A524FCF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maze[i][j]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'#'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2CC6D2C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57851AEF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(j % 2)</w:t>
      </w:r>
    </w:p>
    <w:p w14:paraId="28671685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maze[i][j]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'Y'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5D7C20A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113BA552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maze[i][j]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'#'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841EA4B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53C61F3A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72A8E80E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</w:p>
    <w:p w14:paraId="54DB682E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03899BC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maze[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start_x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start_y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'+'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//Marks the start</w:t>
      </w:r>
    </w:p>
    <w:p w14:paraId="166E7FCA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Maze_generate(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start_x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start_y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maze);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//Generate</w:t>
      </w:r>
    </w:p>
    <w:p w14:paraId="28292E98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maze[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- 2][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- 2]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'X'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//Marks the end</w:t>
      </w:r>
    </w:p>
    <w:p w14:paraId="4EED46A1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FBB707E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maze;</w:t>
      </w:r>
    </w:p>
    <w:p w14:paraId="54D78217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</w:p>
    <w:p w14:paraId="2D1B3EAD" w14:textId="6AA690FB" w:rsidR="00AD5E2E" w:rsidRPr="00AD5E2E" w:rsidRDefault="00947FC8" w:rsidP="00947FC8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6DC5A2AA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bookmarkStart w:id="15" w:name="_Toc495668165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//Define four directions</w:t>
      </w:r>
    </w:p>
    <w:p w14:paraId="51FE3B88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enum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Direction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UP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DOWN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};</w:t>
      </w:r>
    </w:p>
    <w:p w14:paraId="213EC047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F631E89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18975732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 Name:shuffleArray</w:t>
      </w:r>
    </w:p>
    <w:p w14:paraId="00F8E286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Function:Shuffle the array</w:t>
      </w:r>
    </w:p>
    <w:p w14:paraId="6716DB7C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Input Parameters:array and size</w:t>
      </w:r>
    </w:p>
    <w:p w14:paraId="72EF15B6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Return Value:void</w:t>
      </w:r>
    </w:p>
    <w:p w14:paraId="5920E179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5D76D09F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322E52A8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shuffleArray(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arr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[],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size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3625CA47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62CDD810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DE6C897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//Using the random device</w:t>
      </w:r>
    </w:p>
    <w:p w14:paraId="69A9F61C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std::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random_device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rd;</w:t>
      </w:r>
    </w:p>
    <w:p w14:paraId="38538549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std::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mt19937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gen(rd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()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72D17AF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7F2906F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F9BAF8A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//from the last element</w:t>
      </w:r>
    </w:p>
    <w:p w14:paraId="22AA2A56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size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- 1; i &gt; 0; --i) {</w:t>
      </w:r>
    </w:p>
    <w:p w14:paraId="7526D99D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//Generate a random number ranging 0-i</w:t>
      </w:r>
    </w:p>
    <w:p w14:paraId="6E775AF6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std::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uniform_int_distribution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&lt;&gt; dis(0, i);</w:t>
      </w:r>
    </w:p>
    <w:p w14:paraId="73E9842D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dis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gen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080B971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5571112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//Exchange the positon randomly</w:t>
      </w:r>
    </w:p>
    <w:p w14:paraId="3836C465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temp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arr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[i];</w:t>
      </w:r>
    </w:p>
    <w:p w14:paraId="28191CE7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arr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[i]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arr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[j];</w:t>
      </w:r>
    </w:p>
    <w:p w14:paraId="667684F6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arr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[j] = temp;</w:t>
      </w:r>
    </w:p>
    <w:p w14:paraId="6BD7B04D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4C935922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4BCF3B34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81F092A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09AF70D8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 Name:isInside</w:t>
      </w:r>
    </w:p>
    <w:p w14:paraId="2A88C71E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Function:Check if the coordinate is inside</w:t>
      </w:r>
    </w:p>
    <w:p w14:paraId="5C4B89A9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Input Parameters:const int x, const int y, const int rows, const int columns</w:t>
      </w:r>
    </w:p>
    <w:p w14:paraId="58ED0856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Return Value:True for yes,false for no</w:t>
      </w:r>
    </w:p>
    <w:p w14:paraId="1865B352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109D0FBB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74714296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isInside(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</w:p>
    <w:p w14:paraId="38146389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013B601B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&gt;= 0 &amp;&amp;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&gt;= 0 &amp;&amp;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DE29D69" w14:textId="77777777" w:rsidR="00947FC8" w:rsidRDefault="00947FC8" w:rsidP="00947F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457CF79D" w14:textId="77777777" w:rsidR="00947FC8" w:rsidRDefault="00947FC8" w:rsidP="00A8652E">
      <w:pPr>
        <w:pStyle w:val="3"/>
        <w:spacing w:before="120"/>
        <w:sectPr w:rsidR="00947FC8" w:rsidSect="00947FC8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</w:p>
    <w:p w14:paraId="09404067" w14:textId="2ED9DF13" w:rsidR="00AD5E2E" w:rsidRDefault="00AD5E2E" w:rsidP="00A8652E">
      <w:pPr>
        <w:pStyle w:val="3"/>
        <w:spacing w:before="120"/>
      </w:pPr>
      <w:r>
        <w:rPr>
          <w:rFonts w:hint="eastAsia"/>
        </w:rPr>
        <w:lastRenderedPageBreak/>
        <w:t xml:space="preserve">3.1.3 </w:t>
      </w:r>
      <w:r w:rsidR="00947FC8">
        <w:rPr>
          <w:rFonts w:hint="eastAsia"/>
        </w:rPr>
        <w:t>迷宫生成</w:t>
      </w:r>
      <w:r>
        <w:rPr>
          <w:rFonts w:hint="eastAsia"/>
        </w:rPr>
        <w:t>功能截屏示例</w:t>
      </w:r>
      <w:bookmarkEnd w:id="15"/>
    </w:p>
    <w:p w14:paraId="00F362D3" w14:textId="3C7830A5" w:rsidR="00954B54" w:rsidRDefault="00110BEF" w:rsidP="00954B5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9EF0188" wp14:editId="4640C42F">
            <wp:extent cx="4351397" cy="3657917"/>
            <wp:effectExtent l="0" t="0" r="0" b="0"/>
            <wp:docPr id="165027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781" name="图片 165027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DCFF" w14:textId="44CC13EE" w:rsidR="00954B54" w:rsidRPr="00954B54" w:rsidRDefault="00954B54" w:rsidP="00954B54">
      <w:pPr>
        <w:rPr>
          <w:lang w:eastAsia="zh-CN"/>
        </w:rPr>
      </w:pPr>
    </w:p>
    <w:p w14:paraId="1884D9CA" w14:textId="4C94027F" w:rsidR="0075165E" w:rsidRDefault="0075165E" w:rsidP="008F78B2">
      <w:pPr>
        <w:pStyle w:val="2"/>
        <w:spacing w:before="120"/>
      </w:pPr>
      <w:bookmarkStart w:id="16" w:name="_Toc495668166"/>
      <w:r>
        <w:rPr>
          <w:rFonts w:hint="eastAsia"/>
        </w:rPr>
        <w:lastRenderedPageBreak/>
        <w:t xml:space="preserve">3.2 </w:t>
      </w:r>
      <w:r w:rsidR="00110BEF">
        <w:rPr>
          <w:rFonts w:hint="eastAsia"/>
        </w:rPr>
        <w:t>搜索出口</w:t>
      </w:r>
      <w:r>
        <w:rPr>
          <w:rFonts w:hint="eastAsia"/>
        </w:rPr>
        <w:t>功能的实现</w:t>
      </w:r>
      <w:bookmarkEnd w:id="16"/>
    </w:p>
    <w:p w14:paraId="3BA3CD5F" w14:textId="187D186D" w:rsidR="00954B54" w:rsidRDefault="00954B54" w:rsidP="00A8652E">
      <w:pPr>
        <w:pStyle w:val="3"/>
        <w:spacing w:before="120"/>
      </w:pPr>
      <w:bookmarkStart w:id="17" w:name="_Toc495668167"/>
      <w:r>
        <w:rPr>
          <w:rFonts w:hint="eastAsia"/>
        </w:rPr>
        <w:t xml:space="preserve">3.2.1 </w:t>
      </w:r>
      <w:r w:rsidR="00110BEF">
        <w:rPr>
          <w:rFonts w:hint="eastAsia"/>
        </w:rPr>
        <w:t>搜索出口</w:t>
      </w:r>
      <w:r>
        <w:rPr>
          <w:rFonts w:hint="eastAsia"/>
        </w:rPr>
        <w:t>功能流程图</w:t>
      </w:r>
      <w:bookmarkEnd w:id="17"/>
    </w:p>
    <w:p w14:paraId="160A9370" w14:textId="46CAF5AC" w:rsidR="00960CC1" w:rsidRDefault="00235F48" w:rsidP="00960C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3FB2A1" wp14:editId="4A5B0ADC">
            <wp:extent cx="4282811" cy="5974598"/>
            <wp:effectExtent l="0" t="0" r="0" b="0"/>
            <wp:docPr id="16507224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2476" name="图片 16507224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691D" w14:textId="567B0875" w:rsidR="00235F48" w:rsidRPr="00960CC1" w:rsidRDefault="00235F48" w:rsidP="00960CC1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49005C53" wp14:editId="6F9D29B9">
            <wp:extent cx="4313294" cy="5989839"/>
            <wp:effectExtent l="0" t="0" r="0" b="0"/>
            <wp:docPr id="16258979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97917" name="图片 16258979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EA48" w14:textId="42EA102B" w:rsidR="00954B54" w:rsidRDefault="00954B54" w:rsidP="00A8652E">
      <w:pPr>
        <w:pStyle w:val="3"/>
        <w:spacing w:before="120"/>
      </w:pPr>
      <w:bookmarkStart w:id="18" w:name="_Toc495668168"/>
      <w:r>
        <w:rPr>
          <w:rFonts w:hint="eastAsia"/>
        </w:rPr>
        <w:t xml:space="preserve">3.2.2 </w:t>
      </w:r>
      <w:r w:rsidR="00110BEF">
        <w:rPr>
          <w:rFonts w:hint="eastAsia"/>
        </w:rPr>
        <w:t>搜索出口</w:t>
      </w:r>
      <w:r>
        <w:rPr>
          <w:rFonts w:hint="eastAsia"/>
        </w:rPr>
        <w:t>功能核心代码</w:t>
      </w:r>
      <w:bookmarkEnd w:id="18"/>
    </w:p>
    <w:p w14:paraId="613B7A8D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sectPr w:rsidR="003D341C" w:rsidSect="00947FC8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19" w:name="_Toc495668169"/>
    </w:p>
    <w:p w14:paraId="55AD253D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6E7A7DFB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 Name:solution</w:t>
      </w:r>
    </w:p>
    <w:p w14:paraId="6C400ACE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Function:To solve the maze by checking every path</w:t>
      </w:r>
    </w:p>
    <w:p w14:paraId="6FEB6E27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Input Parameters:int x, int y,const int rows, const int columns, char** maze,bool flag</w:t>
      </w:r>
    </w:p>
    <w:p w14:paraId="35EDCEF8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Return Value:whether the spot we are checking is a right way</w:t>
      </w:r>
    </w:p>
    <w:p w14:paraId="7F29E338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When we are checking a new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lastRenderedPageBreak/>
        <w:t>spot ,we defaultly regard it as a</w:t>
      </w:r>
    </w:p>
    <w:p w14:paraId="04FEE777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'wrong' way(Because only we reached the real terminal can we go back to the</w:t>
      </w:r>
    </w:p>
    <w:p w14:paraId="4202671E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spot we passed and tell that is the right spot),so the flag is false and we </w:t>
      </w:r>
    </w:p>
    <w:p w14:paraId="713ACE26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make the spot 0 defaultly.</w:t>
      </w:r>
    </w:p>
    <w:p w14:paraId="7803895A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3AB94425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solution(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flag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7078226B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4BCD610D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</w:p>
    <w:p w14:paraId="21110511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//Reach the terminal and return true</w:t>
      </w:r>
    </w:p>
    <w:p w14:paraId="24FC32BF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- 2 &amp;&amp;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- 2) {</w:t>
      </w:r>
    </w:p>
    <w:p w14:paraId="7A338D7E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6C81F40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6663931E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50FE0EF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//Before checking the next spot ,we regard the current spot is the wrong way</w:t>
      </w:r>
    </w:p>
    <w:p w14:paraId="1D34EE0B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'0'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29CDED6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71D6C1E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directions[4] = {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UP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DOWN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};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//Create a vector to hold four directions</w:t>
      </w:r>
    </w:p>
    <w:p w14:paraId="2EC99377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62B0A89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//Handle different directions for each iteration.</w:t>
      </w:r>
    </w:p>
    <w:p w14:paraId="3C3FD621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auto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dir : directions) {</w:t>
      </w:r>
    </w:p>
    <w:p w14:paraId="780677D7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B307ABA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newX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DE102B7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newY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C321BD2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switch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(dir) {</w:t>
      </w:r>
    </w:p>
    <w:p w14:paraId="69620C25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UP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7178E4DE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newX--;</w:t>
      </w:r>
    </w:p>
    <w:p w14:paraId="45F11B66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DB4F08B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DOWN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17CF231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newX++;</w:t>
      </w:r>
    </w:p>
    <w:p w14:paraId="216418A5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812396D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0E31C904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newY--;</w:t>
      </w:r>
    </w:p>
    <w:p w14:paraId="26F95DB2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78C34D4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8D38793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newY++;</w:t>
      </w:r>
    </w:p>
    <w:p w14:paraId="1604F516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73B08EF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0ED29EA8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[newX][newY]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||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[newX][newY]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'X'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11D40BD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//This flag can be passed to a new solution so we cannot explore a new place after flaging</w:t>
      </w:r>
    </w:p>
    <w:p w14:paraId="1A4964DC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flag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solution(newX, newY,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flag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CAF095E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32070C87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5378656B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CD7938F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//Why this continue makes a difference before we add'flag = false;'.</w:t>
      </w:r>
    </w:p>
    <w:p w14:paraId="0544BF0D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//Because if we passed the flag as True ,its okay when we reached a dead end</w:t>
      </w:r>
    </w:p>
    <w:p w14:paraId="396210FE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//And the dead end spot will not run the codes below(maze[x][y] = '.';)</w:t>
      </w:r>
    </w:p>
    <w:p w14:paraId="0232ADC1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//So after the loop is over ,the dead end spot returns false</w:t>
      </w:r>
    </w:p>
    <w:p w14:paraId="6D40718B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//The former spot that connects to the dead end spot which should be '.' as we mistakenly passed the True flag</w:t>
      </w:r>
    </w:p>
    <w:p w14:paraId="5C50D6AF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//will change its incorrect flag due to the 'flag = solution(newX, newY, rows, columns, maze, flag);'is run before</w:t>
      </w:r>
    </w:p>
    <w:p w14:paraId="2448EBCA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//the if (flag == true) ,so we changed the wrong flag and double mistakes make it right, it is really dangerous &gt;_&lt;</w:t>
      </w:r>
    </w:p>
    <w:p w14:paraId="1C8A73A9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flag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683D49E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//Change the current spot if a adjoined spot is the </w:t>
      </w:r>
    </w:p>
    <w:p w14:paraId="0A806A0C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'.'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B710E1F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//!!Necessary!!If the flag is not changed to false,the TRUE could be passed to next solution,and thats not we want</w:t>
      </w:r>
    </w:p>
    <w:p w14:paraId="3B37AB35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flag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1AFD21D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311C95C7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30AAB4B5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FE34D30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</w:t>
      </w:r>
    </w:p>
    <w:p w14:paraId="6E14DE36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'.'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319DAB2A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//If the current spot is '.',then tell the former spot that it is on the right path</w:t>
      </w:r>
    </w:p>
    <w:p w14:paraId="08BC3351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370961B9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//Otherwise it is on the wrong path</w:t>
      </w:r>
    </w:p>
    <w:p w14:paraId="7DF6D1FE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0E2EAAC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C518375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7E2CD11B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185EE798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 Name:solution_display</w:t>
      </w:r>
    </w:p>
    <w:p w14:paraId="0BE767F2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Function:To display the right path</w:t>
      </w:r>
    </w:p>
    <w:p w14:paraId="478B6B75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Input Parameters:int x,int y,const int rows,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lastRenderedPageBreak/>
        <w:t>const int columns, char** maze</w:t>
      </w:r>
    </w:p>
    <w:p w14:paraId="4AA6385A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Return Value:void</w:t>
      </w:r>
    </w:p>
    <w:p w14:paraId="65CCAE28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78423016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1E3BA9FD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solution_display(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71F51B42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6323B6B3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the current spot</w:t>
      </w:r>
    </w:p>
    <w:p w14:paraId="6C24D774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'&lt;'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','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'&gt;'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C6A6298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'X'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</w:p>
    <w:p w14:paraId="785538F5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87703BD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08D769DE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"---&gt;"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B051508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</w:p>
    <w:p w14:paraId="1D04B444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//Mark the spot as read ,we only read it once</w:t>
      </w:r>
    </w:p>
    <w:p w14:paraId="58845ECE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'*'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935F753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directions[4] = {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UP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DOWN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};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//Create a vector to hold four directions</w:t>
      </w:r>
    </w:p>
    <w:p w14:paraId="565E19F8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shuffleArray(directions,4);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//Disorder four elements in the array</w:t>
      </w:r>
    </w:p>
    <w:p w14:paraId="731731BB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BDBCFB0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//Handle different directions for each iteration.</w:t>
      </w:r>
    </w:p>
    <w:p w14:paraId="1ABB7D6A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auto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dir : directions) {</w:t>
      </w:r>
    </w:p>
    <w:p w14:paraId="25C70342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ED4B3D8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newX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1046081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newY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FF6F214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switch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(dir) {</w:t>
      </w:r>
    </w:p>
    <w:p w14:paraId="7FB1D276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UP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3E3F9F7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newX--;</w:t>
      </w:r>
    </w:p>
    <w:p w14:paraId="3BF977BC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C733C90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DOWN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1BE75547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newX++;</w:t>
      </w:r>
    </w:p>
    <w:p w14:paraId="14BF4D1A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9FD9CCA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174A9A7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newY--;</w:t>
      </w:r>
    </w:p>
    <w:p w14:paraId="539D5551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5DEE29C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F4F4F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2A860DF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newY++;</w:t>
      </w:r>
    </w:p>
    <w:p w14:paraId="709941EC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282DEB0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31A5EBC4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//Find the next right spot and display it</w:t>
      </w:r>
    </w:p>
    <w:p w14:paraId="45529246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[newX][newY]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'.'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||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[newX][newY]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'X'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BC259A1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solution_display(newX, newY,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columns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9F532EE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EAFAC35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046E1545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0E32AB65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8E6056D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</w:t>
      </w:r>
    </w:p>
    <w:p w14:paraId="3B6B083B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14278CEA" w14:textId="77777777" w:rsidR="003D341C" w:rsidRDefault="003D341C" w:rsidP="003D341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1D94B90" w14:textId="77777777" w:rsidR="003D341C" w:rsidRDefault="003D341C" w:rsidP="003D341C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  <w:sectPr w:rsidR="003D341C" w:rsidSect="003D341C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>}</w:t>
      </w:r>
    </w:p>
    <w:p w14:paraId="023A4459" w14:textId="4C559971" w:rsidR="00954B54" w:rsidRDefault="00954B54" w:rsidP="003D341C">
      <w:pPr>
        <w:pStyle w:val="3"/>
        <w:spacing w:before="120"/>
      </w:pPr>
      <w:r>
        <w:rPr>
          <w:rFonts w:hint="eastAsia"/>
        </w:rPr>
        <w:t xml:space="preserve">3.2.3 </w:t>
      </w:r>
      <w:r w:rsidR="00110BEF">
        <w:rPr>
          <w:rFonts w:hint="eastAsia"/>
        </w:rPr>
        <w:t>搜索出口</w:t>
      </w:r>
      <w:r>
        <w:rPr>
          <w:rFonts w:hint="eastAsia"/>
        </w:rPr>
        <w:t>功能截屏示例</w:t>
      </w:r>
      <w:bookmarkEnd w:id="19"/>
    </w:p>
    <w:p w14:paraId="105CBD83" w14:textId="7AA303FD" w:rsidR="00587D9B" w:rsidRDefault="00110BEF" w:rsidP="00587D9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ADCFC8A" wp14:editId="1FA1A0BB">
            <wp:extent cx="5759450" cy="2186940"/>
            <wp:effectExtent l="0" t="0" r="0" b="0"/>
            <wp:docPr id="11435642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64258" name="图片 114356425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0064" w14:textId="77D5F5A8" w:rsidR="00587D9B" w:rsidRPr="00587D9B" w:rsidRDefault="00587D9B" w:rsidP="00587D9B">
      <w:pPr>
        <w:rPr>
          <w:lang w:eastAsia="zh-CN"/>
        </w:rPr>
      </w:pPr>
    </w:p>
    <w:p w14:paraId="44003601" w14:textId="68E82218" w:rsidR="0075165E" w:rsidRDefault="0075165E" w:rsidP="008F78B2">
      <w:pPr>
        <w:pStyle w:val="2"/>
        <w:spacing w:before="120"/>
      </w:pPr>
      <w:bookmarkStart w:id="20" w:name="_Toc495668182"/>
      <w:r>
        <w:rPr>
          <w:rFonts w:hint="eastAsia"/>
        </w:rPr>
        <w:t>3.</w:t>
      </w:r>
      <w:r w:rsidR="00235F48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20"/>
    </w:p>
    <w:p w14:paraId="5724A791" w14:textId="7EDFF60E" w:rsidR="00AD5E2E" w:rsidRDefault="00946937" w:rsidP="00A8652E">
      <w:pPr>
        <w:pStyle w:val="3"/>
        <w:spacing w:before="120"/>
      </w:pPr>
      <w:bookmarkStart w:id="21" w:name="_Toc495668183"/>
      <w:r>
        <w:rPr>
          <w:rFonts w:hint="eastAsia"/>
        </w:rPr>
        <w:t>3.</w:t>
      </w:r>
      <w:r w:rsidR="00235F48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21"/>
    </w:p>
    <w:p w14:paraId="343D5266" w14:textId="4F946B05" w:rsidR="004F1DC1" w:rsidRPr="004F1DC1" w:rsidRDefault="00E71BE6" w:rsidP="004F1D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BDA78CF" wp14:editId="19562490">
            <wp:extent cx="2812024" cy="6073666"/>
            <wp:effectExtent l="0" t="0" r="0" b="0"/>
            <wp:docPr id="14152184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18448" name="图片 141521844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DC09" w14:textId="2FDF6B1D" w:rsidR="00AD5E2E" w:rsidRDefault="00946937" w:rsidP="00A8652E">
      <w:pPr>
        <w:pStyle w:val="3"/>
        <w:spacing w:before="120"/>
      </w:pPr>
      <w:bookmarkStart w:id="22" w:name="_Toc495668184"/>
      <w:r>
        <w:rPr>
          <w:rFonts w:hint="eastAsia"/>
        </w:rPr>
        <w:t>3.</w:t>
      </w:r>
      <w:r w:rsidR="00235F48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22"/>
    </w:p>
    <w:p w14:paraId="233F49F8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sectPr w:rsidR="00235F48" w:rsidSect="00947FC8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23" w:name="_Toc495668185"/>
    </w:p>
    <w:p w14:paraId="4786855B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rows, columns;</w:t>
      </w:r>
    </w:p>
    <w:p w14:paraId="0EB6D060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6649DF6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lastRenderedPageBreak/>
        <w:t>//Display the prompt and let the client input</w:t>
      </w:r>
    </w:p>
    <w:p w14:paraId="2D0CAADA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请输入矩阵的行数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(10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到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100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之间的奇数）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5A0347C8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rows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&gt;();</w:t>
      </w:r>
    </w:p>
    <w:p w14:paraId="4AE5B4A6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std::cout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请输入矩阵的列数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(10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到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100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之间的奇数）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69501AD8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columns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&gt;();</w:t>
      </w:r>
    </w:p>
    <w:p w14:paraId="4122C8CE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E7E55BC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//Initialize the maze and display it on the screen</w:t>
      </w:r>
    </w:p>
    <w:p w14:paraId="7FABF166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** maze = Maze_init(rows, columns);</w:t>
      </w:r>
    </w:p>
    <w:p w14:paraId="0258C9AC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(maze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233D8974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0ACEE2F0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生成迷宫：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3DE4D9B8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Maze_display(rows, columns, maze);</w:t>
      </w:r>
    </w:p>
    <w:p w14:paraId="0F813B18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BC4B3A0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//Wait for the enter</w:t>
      </w:r>
    </w:p>
    <w:p w14:paraId="742BEBE5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按回车输出结果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5405AA40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pause();</w:t>
      </w:r>
    </w:p>
    <w:p w14:paraId="78612F0A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3569203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//Solve the maze</w:t>
      </w:r>
    </w:p>
    <w:p w14:paraId="6B2C4ED6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solution(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start_x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start_y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rows, columns, maze,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DD9481A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3AFD7B3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//Clear the screen and display the new maze</w:t>
      </w:r>
    </w:p>
    <w:p w14:paraId="7BF2C816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system(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"cls"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BF300EF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最佳路径：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24779DED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Maze_display(rows, columns, maze);</w:t>
      </w:r>
    </w:p>
    <w:p w14:paraId="1BF2636B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CDCBCF0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the solution path</w:t>
      </w:r>
    </w:p>
    <w:p w14:paraId="7B491E72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最佳路径坐标：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3F2204C2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solution_display(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start_x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start_y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rows, columns, maze);</w:t>
      </w:r>
    </w:p>
    <w:p w14:paraId="171D5E5F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CBA1875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//Delete the maze</w:t>
      </w:r>
    </w:p>
    <w:p w14:paraId="6A493850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Maze_delete(rows, maze);</w:t>
      </w:r>
    </w:p>
    <w:p w14:paraId="16023FEA" w14:textId="77777777" w:rsidR="00235F48" w:rsidRDefault="00235F48" w:rsidP="00235F4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E057407" w14:textId="77777777" w:rsidR="00235F48" w:rsidRDefault="00235F48" w:rsidP="00235F48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  <w:sectPr w:rsidR="00235F48" w:rsidSect="00235F48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r>
        <w:rPr>
          <w:rFonts w:ascii="新宋体" w:eastAsia="新宋体" w:hAnsi="Calibri" w:cs="新宋体"/>
          <w:color w:val="0000FF"/>
          <w:sz w:val="19"/>
          <w:szCs w:val="19"/>
          <w:lang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 xml:space="preserve"> 0;</w:t>
      </w:r>
    </w:p>
    <w:p w14:paraId="766A6DB3" w14:textId="6F5AA83B" w:rsidR="00946937" w:rsidRDefault="00946937" w:rsidP="00235F48">
      <w:pPr>
        <w:pStyle w:val="3"/>
        <w:spacing w:before="120"/>
      </w:pPr>
      <w:r>
        <w:rPr>
          <w:rFonts w:hint="eastAsia"/>
        </w:rPr>
        <w:lastRenderedPageBreak/>
        <w:t xml:space="preserve">3.6.3 </w:t>
      </w:r>
      <w:r>
        <w:rPr>
          <w:rFonts w:hint="eastAsia"/>
        </w:rPr>
        <w:t>总体系统截屏示例</w:t>
      </w:r>
      <w:bookmarkEnd w:id="23"/>
    </w:p>
    <w:p w14:paraId="683C69CF" w14:textId="5BA2D0F6" w:rsidR="00967C27" w:rsidRDefault="00E71BE6" w:rsidP="00FD3194">
      <w:pPr>
        <w:pStyle w:val="afff5"/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037450A" wp14:editId="5EAABC2F">
            <wp:extent cx="4891923" cy="5543550"/>
            <wp:effectExtent l="0" t="0" r="0" b="0"/>
            <wp:docPr id="6392007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00729" name="图片 63920072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4334" cy="55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8C84" w14:textId="45A1BC56" w:rsidR="00E71BE6" w:rsidRPr="00ED4D76" w:rsidRDefault="00E71BE6" w:rsidP="00FD3194">
      <w:pPr>
        <w:pStyle w:val="afff5"/>
        <w:ind w:firstLine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6E0E3866" wp14:editId="48386BE7">
            <wp:extent cx="6232288" cy="3105150"/>
            <wp:effectExtent l="0" t="0" r="0" b="0"/>
            <wp:docPr id="145146088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60888" name="图片 145146088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3382" cy="310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BE6" w:rsidRPr="00ED4D76" w:rsidSect="00947FC8">
      <w:type w:val="continuous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4A885" w14:textId="77777777" w:rsidR="00324073" w:rsidRDefault="00324073" w:rsidP="001D0743">
      <w:r>
        <w:separator/>
      </w:r>
    </w:p>
    <w:p w14:paraId="7FF1E774" w14:textId="77777777" w:rsidR="00324073" w:rsidRDefault="00324073" w:rsidP="001D0743"/>
    <w:p w14:paraId="7E495821" w14:textId="77777777" w:rsidR="00324073" w:rsidRDefault="00324073" w:rsidP="001D0743"/>
    <w:p w14:paraId="5EC6E817" w14:textId="77777777" w:rsidR="00324073" w:rsidRDefault="00324073" w:rsidP="001D0743"/>
    <w:p w14:paraId="0FC2AF2C" w14:textId="77777777" w:rsidR="00324073" w:rsidRDefault="00324073" w:rsidP="001D0743"/>
    <w:p w14:paraId="3AC6E547" w14:textId="77777777" w:rsidR="00324073" w:rsidRDefault="00324073" w:rsidP="001D0743"/>
  </w:endnote>
  <w:endnote w:type="continuationSeparator" w:id="0">
    <w:p w14:paraId="4947F993" w14:textId="77777777" w:rsidR="00324073" w:rsidRDefault="00324073" w:rsidP="001D0743">
      <w:r>
        <w:continuationSeparator/>
      </w:r>
    </w:p>
    <w:p w14:paraId="693E465B" w14:textId="77777777" w:rsidR="00324073" w:rsidRDefault="00324073" w:rsidP="001D0743"/>
    <w:p w14:paraId="151DF59E" w14:textId="77777777" w:rsidR="00324073" w:rsidRDefault="00324073" w:rsidP="001D0743"/>
    <w:p w14:paraId="396458BC" w14:textId="77777777" w:rsidR="00324073" w:rsidRDefault="00324073" w:rsidP="001D0743"/>
    <w:p w14:paraId="59ACEFD3" w14:textId="77777777" w:rsidR="00324073" w:rsidRDefault="00324073" w:rsidP="001D0743"/>
    <w:p w14:paraId="5A794F16" w14:textId="77777777" w:rsidR="00324073" w:rsidRDefault="00324073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3D41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000000">
      <w:fldChar w:fldCharType="begin"/>
    </w:r>
    <w:r w:rsidR="00000000">
      <w:instrText xml:space="preserve"> PAGE </w:instrText>
    </w:r>
    <w:r w:rsidR="00000000">
      <w:fldChar w:fldCharType="separate"/>
    </w:r>
    <w:r w:rsidR="00E51255">
      <w:rPr>
        <w:noProof/>
      </w:rPr>
      <w:t>2</w:t>
    </w:r>
    <w:r w:rsidR="00000000">
      <w:rPr>
        <w:noProof/>
      </w:rPr>
      <w:fldChar w:fldCharType="end"/>
    </w:r>
    <w:r w:rsidRPr="00F57004">
      <w:t xml:space="preserve"> -</w:t>
    </w:r>
  </w:p>
  <w:p w14:paraId="5080B609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CD27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5E83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163E5C7C" w14:textId="77777777" w:rsidR="002644C8" w:rsidRDefault="0000000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716EC47B" w14:textId="77777777" w:rsidR="002644C8" w:rsidRPr="00E0298B" w:rsidRDefault="002644C8" w:rsidP="001D0743">
    <w:pPr>
      <w:pStyle w:val="a4"/>
      <w:ind w:firstLine="360"/>
    </w:pPr>
  </w:p>
  <w:p w14:paraId="41748ECE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72A7F" w14:textId="77777777" w:rsidR="00324073" w:rsidRDefault="00324073" w:rsidP="001D0743">
      <w:r>
        <w:separator/>
      </w:r>
    </w:p>
    <w:p w14:paraId="3B561A16" w14:textId="77777777" w:rsidR="00324073" w:rsidRDefault="00324073" w:rsidP="001D0743"/>
    <w:p w14:paraId="7133908F" w14:textId="77777777" w:rsidR="00324073" w:rsidRDefault="00324073" w:rsidP="001D0743"/>
    <w:p w14:paraId="623DC498" w14:textId="77777777" w:rsidR="00324073" w:rsidRDefault="00324073" w:rsidP="001D0743"/>
    <w:p w14:paraId="76ABE4CA" w14:textId="77777777" w:rsidR="00324073" w:rsidRDefault="00324073" w:rsidP="001D0743"/>
    <w:p w14:paraId="3B7516F7" w14:textId="77777777" w:rsidR="00324073" w:rsidRDefault="00324073" w:rsidP="001D0743"/>
  </w:footnote>
  <w:footnote w:type="continuationSeparator" w:id="0">
    <w:p w14:paraId="69F2E779" w14:textId="77777777" w:rsidR="00324073" w:rsidRDefault="00324073" w:rsidP="001D0743">
      <w:r>
        <w:continuationSeparator/>
      </w:r>
    </w:p>
    <w:p w14:paraId="26A6F46F" w14:textId="77777777" w:rsidR="00324073" w:rsidRDefault="00324073" w:rsidP="001D0743"/>
    <w:p w14:paraId="6DFC1A3E" w14:textId="77777777" w:rsidR="00324073" w:rsidRDefault="00324073" w:rsidP="001D0743"/>
    <w:p w14:paraId="7B87A725" w14:textId="77777777" w:rsidR="00324073" w:rsidRDefault="00324073" w:rsidP="001D0743"/>
    <w:p w14:paraId="1E242291" w14:textId="77777777" w:rsidR="00324073" w:rsidRDefault="00324073" w:rsidP="001D0743"/>
    <w:p w14:paraId="6B4ECC58" w14:textId="77777777" w:rsidR="00324073" w:rsidRDefault="00324073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3521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6B04D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E8D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833961149">
    <w:abstractNumId w:val="8"/>
  </w:num>
  <w:num w:numId="2" w16cid:durableId="1165051841">
    <w:abstractNumId w:val="14"/>
  </w:num>
  <w:num w:numId="3" w16cid:durableId="514342439">
    <w:abstractNumId w:val="17"/>
  </w:num>
  <w:num w:numId="4" w16cid:durableId="419451143">
    <w:abstractNumId w:val="13"/>
  </w:num>
  <w:num w:numId="5" w16cid:durableId="2013607700">
    <w:abstractNumId w:val="18"/>
  </w:num>
  <w:num w:numId="6" w16cid:durableId="923339616">
    <w:abstractNumId w:val="1"/>
  </w:num>
  <w:num w:numId="7" w16cid:durableId="2009820188">
    <w:abstractNumId w:val="4"/>
  </w:num>
  <w:num w:numId="8" w16cid:durableId="623076412">
    <w:abstractNumId w:val="10"/>
  </w:num>
  <w:num w:numId="9" w16cid:durableId="88888552">
    <w:abstractNumId w:val="16"/>
  </w:num>
  <w:num w:numId="10" w16cid:durableId="1843399422">
    <w:abstractNumId w:val="3"/>
  </w:num>
  <w:num w:numId="11" w16cid:durableId="1065757538">
    <w:abstractNumId w:val="6"/>
  </w:num>
  <w:num w:numId="12" w16cid:durableId="748040181">
    <w:abstractNumId w:val="9"/>
  </w:num>
  <w:num w:numId="13" w16cid:durableId="1073965965">
    <w:abstractNumId w:val="7"/>
  </w:num>
  <w:num w:numId="14" w16cid:durableId="714387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2846859">
    <w:abstractNumId w:val="7"/>
  </w:num>
  <w:num w:numId="16" w16cid:durableId="1200245781">
    <w:abstractNumId w:val="7"/>
  </w:num>
  <w:num w:numId="17" w16cid:durableId="18584190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345861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809301">
    <w:abstractNumId w:val="5"/>
  </w:num>
  <w:num w:numId="20" w16cid:durableId="600450070">
    <w:abstractNumId w:val="11"/>
  </w:num>
  <w:num w:numId="21" w16cid:durableId="1758557803">
    <w:abstractNumId w:val="2"/>
  </w:num>
  <w:num w:numId="22" w16cid:durableId="1908570806">
    <w:abstractNumId w:val="0"/>
  </w:num>
  <w:num w:numId="23" w16cid:durableId="97215442">
    <w:abstractNumId w:val="12"/>
  </w:num>
  <w:num w:numId="24" w16cid:durableId="8707994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0BEF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5F48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4073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D341C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4FF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7FC8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225"/>
    <w:rsid w:val="00C57EB0"/>
    <w:rsid w:val="00C70067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71BE6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67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E17856"/>
  <w15:docId w15:val="{3ED1E631-428A-4E1F-B662-398B97FB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tmp"/><Relationship Id="rId3" Type="http://schemas.openxmlformats.org/officeDocument/2006/relationships/styles" Target="styles.xml"/><Relationship Id="rId21" Type="http://schemas.openxmlformats.org/officeDocument/2006/relationships/image" Target="media/image7.tmp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image" Target="media/image2.tmp"/><Relationship Id="rId20" Type="http://schemas.openxmlformats.org/officeDocument/2006/relationships/image" Target="media/image6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tmp"/><Relationship Id="rId22" Type="http://schemas.openxmlformats.org/officeDocument/2006/relationships/image" Target="media/image8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348</TotalTime>
  <Pages>20</Pages>
  <Words>1704</Words>
  <Characters>9716</Characters>
  <Application>Microsoft Office Word</Application>
  <DocSecurity>0</DocSecurity>
  <Lines>80</Lines>
  <Paragraphs>22</Paragraphs>
  <ScaleCrop>false</ScaleCrop>
  <Company>中国石油大学</Company>
  <LinksUpToDate>false</LinksUpToDate>
  <CharactersWithSpaces>11398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宇琨 杨</cp:lastModifiedBy>
  <cp:revision>23</cp:revision>
  <cp:lastPrinted>2008-07-17T03:36:00Z</cp:lastPrinted>
  <dcterms:created xsi:type="dcterms:W3CDTF">2017-10-13T02:08:00Z</dcterms:created>
  <dcterms:modified xsi:type="dcterms:W3CDTF">2023-11-12T03:18:00Z</dcterms:modified>
</cp:coreProperties>
</file>