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21EB62" w14:textId="77777777" w:rsidR="00B138A1" w:rsidRPr="001E4DF9" w:rsidRDefault="00B138A1" w:rsidP="001D0743">
      <w:pPr>
        <w:rPr>
          <w:lang w:eastAsia="zh-CN"/>
        </w:rPr>
      </w:pPr>
    </w:p>
    <w:p w14:paraId="1F4FE8D1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57A36813" w14:textId="77777777" w:rsidR="00404CF0" w:rsidRPr="00ED4D76" w:rsidRDefault="00404CF0" w:rsidP="001D0743">
      <w:pPr>
        <w:rPr>
          <w:lang w:eastAsia="zh-CN"/>
        </w:rPr>
      </w:pPr>
    </w:p>
    <w:p w14:paraId="32DC8C0D" w14:textId="77777777" w:rsidR="00404CF0" w:rsidRPr="00ED4D76" w:rsidRDefault="00404CF0" w:rsidP="001D0743">
      <w:pPr>
        <w:rPr>
          <w:lang w:eastAsia="zh-CN"/>
        </w:rPr>
      </w:pPr>
    </w:p>
    <w:p w14:paraId="51F59ED2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20D67027" w14:textId="1AF82ABC" w:rsidR="009035C9" w:rsidRPr="00ED4D76" w:rsidRDefault="009035C9" w:rsidP="009035C9">
      <w:pPr>
        <w:pStyle w:val="aff5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51AB0">
        <w:rPr>
          <w:rFonts w:hint="eastAsia"/>
          <w:lang w:eastAsia="zh-CN"/>
        </w:rPr>
        <w:t>表达式计算</w:t>
      </w:r>
    </w:p>
    <w:p w14:paraId="5D994C0D" w14:textId="77777777" w:rsidR="00AB4DCF" w:rsidRPr="00ED4D76" w:rsidRDefault="00AB4DCF" w:rsidP="001D0743">
      <w:pPr>
        <w:rPr>
          <w:lang w:eastAsia="zh-CN"/>
        </w:rPr>
      </w:pPr>
    </w:p>
    <w:p w14:paraId="5D077E4A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84C87C" w14:textId="77777777" w:rsidR="00B138A1" w:rsidRPr="00ED4D76" w:rsidRDefault="00B138A1" w:rsidP="001D0743">
      <w:pPr>
        <w:rPr>
          <w:lang w:eastAsia="zh-CN"/>
        </w:rPr>
      </w:pPr>
    </w:p>
    <w:p w14:paraId="180BEA3B" w14:textId="77777777" w:rsidR="00B138A1" w:rsidRPr="00ED4D76" w:rsidRDefault="00B138A1" w:rsidP="001D0743">
      <w:pPr>
        <w:rPr>
          <w:lang w:eastAsia="zh-CN"/>
        </w:rPr>
      </w:pPr>
    </w:p>
    <w:p w14:paraId="1C25A138" w14:textId="77777777" w:rsidR="00B138A1" w:rsidRPr="00ED4D76" w:rsidRDefault="00B138A1" w:rsidP="001D0743">
      <w:pPr>
        <w:rPr>
          <w:lang w:eastAsia="zh-CN"/>
        </w:rPr>
      </w:pPr>
    </w:p>
    <w:p w14:paraId="6AA69544" w14:textId="77777777" w:rsidR="00B138A1" w:rsidRPr="00ED4D76" w:rsidRDefault="00B138A1" w:rsidP="001D0743">
      <w:pPr>
        <w:rPr>
          <w:lang w:eastAsia="zh-CN"/>
        </w:rPr>
      </w:pPr>
    </w:p>
    <w:p w14:paraId="13B94D30" w14:textId="77777777" w:rsidR="006F1CF2" w:rsidRPr="00ED4D76" w:rsidRDefault="006F1CF2" w:rsidP="001D0743">
      <w:pPr>
        <w:rPr>
          <w:lang w:eastAsia="zh-CN"/>
        </w:rPr>
      </w:pPr>
    </w:p>
    <w:p w14:paraId="46D2EB1A" w14:textId="77777777" w:rsidR="006F1CF2" w:rsidRPr="00ED4D76" w:rsidRDefault="006F1CF2" w:rsidP="001D0743">
      <w:pPr>
        <w:rPr>
          <w:lang w:eastAsia="zh-CN"/>
        </w:rPr>
      </w:pPr>
    </w:p>
    <w:p w14:paraId="249214EC" w14:textId="55633913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CC12F1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339585C" w14:textId="65AD00C2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CC12F1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9FF84DC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A98B1AD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4EE53E2C" w14:textId="77777777" w:rsidR="00B138A1" w:rsidRPr="00ED4D76" w:rsidRDefault="00B138A1" w:rsidP="001D0743">
      <w:pPr>
        <w:rPr>
          <w:lang w:eastAsia="zh-CN"/>
        </w:rPr>
      </w:pPr>
    </w:p>
    <w:p w14:paraId="4B8EEF6E" w14:textId="77777777" w:rsidR="006F1CF2" w:rsidRPr="00ED4D76" w:rsidRDefault="006F1CF2" w:rsidP="001D0743">
      <w:pPr>
        <w:rPr>
          <w:lang w:eastAsia="zh-CN"/>
        </w:rPr>
      </w:pPr>
    </w:p>
    <w:p w14:paraId="458439CF" w14:textId="77777777" w:rsidR="006F1CF2" w:rsidRPr="00ED4D76" w:rsidRDefault="006F1CF2" w:rsidP="001D0743">
      <w:pPr>
        <w:rPr>
          <w:lang w:eastAsia="zh-CN"/>
        </w:rPr>
      </w:pPr>
    </w:p>
    <w:p w14:paraId="7CAA94C9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71AD403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B444DA2" w14:textId="77777777" w:rsidR="00056E90" w:rsidRPr="00ED4D76" w:rsidRDefault="00056E90" w:rsidP="001D0743">
      <w:pPr>
        <w:rPr>
          <w:lang w:eastAsia="zh-CN"/>
        </w:rPr>
      </w:pPr>
    </w:p>
    <w:p w14:paraId="266311D3" w14:textId="77777777" w:rsidR="00E53577" w:rsidRPr="00ED4D76" w:rsidRDefault="00E53577" w:rsidP="001D0743">
      <w:pPr>
        <w:rPr>
          <w:lang w:eastAsia="zh-CN"/>
        </w:rPr>
      </w:pPr>
    </w:p>
    <w:p w14:paraId="41AF9A8D" w14:textId="77777777" w:rsidR="00E53577" w:rsidRPr="00ED4D76" w:rsidRDefault="00E53577" w:rsidP="001D0743">
      <w:pPr>
        <w:rPr>
          <w:lang w:eastAsia="zh-CN"/>
        </w:rPr>
      </w:pPr>
    </w:p>
    <w:p w14:paraId="08C8F75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D46E73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14202509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23B2378A" w14:textId="77777777" w:rsidR="00CC12F1" w:rsidRDefault="00CC12F1" w:rsidP="00CC12F1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表达式求值是计算机科学中的一个经典问题，涉及到计算机科学、数据结构和算法等多个领域。在实际应用中，表达式求</w:t>
      </w:r>
      <w:proofErr w:type="gramStart"/>
      <w:r>
        <w:rPr>
          <w:rFonts w:hint="eastAsia"/>
          <w:lang w:eastAsia="zh-CN"/>
        </w:rPr>
        <w:t>值常常</w:t>
      </w:r>
      <w:proofErr w:type="gramEnd"/>
      <w:r>
        <w:rPr>
          <w:rFonts w:hint="eastAsia"/>
          <w:lang w:eastAsia="zh-CN"/>
        </w:rPr>
        <w:t>涉及到构建表达式的抽象语法树（</w:t>
      </w:r>
      <w:r>
        <w:rPr>
          <w:rFonts w:hint="eastAsia"/>
          <w:lang w:eastAsia="zh-CN"/>
        </w:rPr>
        <w:t>AST</w:t>
      </w:r>
      <w:r>
        <w:rPr>
          <w:rFonts w:hint="eastAsia"/>
          <w:lang w:eastAsia="zh-CN"/>
        </w:rPr>
        <w:t>），并基于该树进行遍历和求值操作。本项目要求实现对表达式的解析、构建二叉树，并对二叉树进行遍历，输出相应的逆波兰式、</w:t>
      </w:r>
      <w:proofErr w:type="gramStart"/>
      <w:r>
        <w:rPr>
          <w:rFonts w:hint="eastAsia"/>
          <w:lang w:eastAsia="zh-CN"/>
        </w:rPr>
        <w:t>中序表达式</w:t>
      </w:r>
      <w:proofErr w:type="gramEnd"/>
      <w:r>
        <w:rPr>
          <w:rFonts w:hint="eastAsia"/>
          <w:lang w:eastAsia="zh-CN"/>
        </w:rPr>
        <w:t>和波兰表达式。这一系列的操作将有助于加深对表达式求</w:t>
      </w:r>
      <w:proofErr w:type="gramStart"/>
      <w:r>
        <w:rPr>
          <w:rFonts w:hint="eastAsia"/>
          <w:lang w:eastAsia="zh-CN"/>
        </w:rPr>
        <w:t>值过程</w:t>
      </w:r>
      <w:proofErr w:type="gramEnd"/>
      <w:r>
        <w:rPr>
          <w:rFonts w:hint="eastAsia"/>
          <w:lang w:eastAsia="zh-CN"/>
        </w:rPr>
        <w:t>的理解，以及对二叉树的操作和遍历方法的熟悉。</w:t>
      </w:r>
    </w:p>
    <w:p w14:paraId="0DBD0184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55099D01" w14:textId="72D140C5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表达式解析：程序能够接收用户输入的表达式，包括括号，并进行解析和处理，确保表达式符合语法规则。</w:t>
      </w:r>
    </w:p>
    <w:p w14:paraId="6CD91A82" w14:textId="1C3285F3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构建二叉树：根据解析得到的表达式构建对应的表达式二叉树，包括操作符和操作数等节点。</w:t>
      </w:r>
    </w:p>
    <w:p w14:paraId="5FDAE3B0" w14:textId="734C32FC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遍历二叉树：实现二叉树的前序遍历、</w:t>
      </w:r>
      <w:proofErr w:type="gramStart"/>
      <w:r>
        <w:rPr>
          <w:rFonts w:hint="eastAsia"/>
          <w:lang w:eastAsia="zh-CN"/>
        </w:rPr>
        <w:t>中序遍历</w:t>
      </w:r>
      <w:proofErr w:type="gramEnd"/>
      <w:r>
        <w:rPr>
          <w:rFonts w:hint="eastAsia"/>
          <w:lang w:eastAsia="zh-CN"/>
        </w:rPr>
        <w:t>和后序遍历操作，获取遍历结果。</w:t>
      </w:r>
    </w:p>
    <w:p w14:paraId="6B5DB785" w14:textId="0724B4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输出逆波兰式：对构建的表达式二叉树进行后序遍历，输出对应的逆波兰式。</w:t>
      </w:r>
    </w:p>
    <w:p w14:paraId="05564854" w14:textId="7D3EB7C5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proofErr w:type="gramStart"/>
      <w:r>
        <w:rPr>
          <w:rFonts w:hint="eastAsia"/>
          <w:lang w:eastAsia="zh-CN"/>
        </w:rPr>
        <w:t>输出中序表达式</w:t>
      </w:r>
      <w:proofErr w:type="gramEnd"/>
      <w:r>
        <w:rPr>
          <w:rFonts w:hint="eastAsia"/>
          <w:lang w:eastAsia="zh-CN"/>
        </w:rPr>
        <w:t>：对构建的表达式二叉树</w:t>
      </w:r>
      <w:proofErr w:type="gramStart"/>
      <w:r>
        <w:rPr>
          <w:rFonts w:hint="eastAsia"/>
          <w:lang w:eastAsia="zh-CN"/>
        </w:rPr>
        <w:t>进行中序遍历</w:t>
      </w:r>
      <w:proofErr w:type="gramEnd"/>
      <w:r>
        <w:rPr>
          <w:rFonts w:hint="eastAsia"/>
          <w:lang w:eastAsia="zh-CN"/>
        </w:rPr>
        <w:t>，输出对应</w:t>
      </w:r>
      <w:proofErr w:type="gramStart"/>
      <w:r>
        <w:rPr>
          <w:rFonts w:hint="eastAsia"/>
          <w:lang w:eastAsia="zh-CN"/>
        </w:rPr>
        <w:t>的中序表达式</w:t>
      </w:r>
      <w:proofErr w:type="gramEnd"/>
      <w:r>
        <w:rPr>
          <w:rFonts w:hint="eastAsia"/>
          <w:lang w:eastAsia="zh-CN"/>
        </w:rPr>
        <w:t>。</w:t>
      </w:r>
    </w:p>
    <w:p w14:paraId="5A217E47" w14:textId="4E93A4ED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输出波兰表达式：对构建的表达式二叉树进行前序遍历，输出对应的波兰表达式。</w:t>
      </w:r>
    </w:p>
    <w:p w14:paraId="5BCB61B8" w14:textId="77777777" w:rsidR="00061434" w:rsidRPr="00CC12F1" w:rsidRDefault="00061434" w:rsidP="00C119C2">
      <w:pPr>
        <w:rPr>
          <w:lang w:eastAsia="zh-CN"/>
        </w:rPr>
      </w:pPr>
    </w:p>
    <w:p w14:paraId="2470C92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5E1B9EF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0CBCD188" w14:textId="175697B8" w:rsidR="00CC12F1" w:rsidRDefault="00CC12F1" w:rsidP="00CC12F1">
      <w:pPr>
        <w:rPr>
          <w:lang w:eastAsia="zh-CN"/>
        </w:rPr>
      </w:pPr>
      <w:bookmarkStart w:id="9" w:name="_Toc495668158"/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表达式二叉树：采用节点结构表示表达式二叉树，左右子节点指针连接子树。</w:t>
      </w:r>
    </w:p>
    <w:p w14:paraId="1C29DAD5" w14:textId="069FB00C" w:rsidR="00CC12F1" w:rsidRP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数据结构：使用数组实现的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，包括数据数组、容量、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顶指针等成员。</w:t>
      </w:r>
    </w:p>
    <w:p w14:paraId="6CFC7DE8" w14:textId="37316DF6" w:rsidR="00CC12F1" w:rsidRPr="00CC12F1" w:rsidRDefault="0075165E" w:rsidP="00CC12F1">
      <w:pPr>
        <w:pStyle w:val="2"/>
        <w:spacing w:before="120"/>
      </w:pPr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2D771F06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proofErr w:type="spellStart"/>
      <w:r>
        <w:rPr>
          <w:rFonts w:hint="eastAsia"/>
          <w:lang w:eastAsia="zh-CN"/>
        </w:rPr>
        <w:t>TreeNode</w:t>
      </w:r>
      <w:proofErr w:type="spellEnd"/>
      <w:r>
        <w:rPr>
          <w:rFonts w:hint="eastAsia"/>
          <w:lang w:eastAsia="zh-CN"/>
        </w:rPr>
        <w:t>类：表示表达式二叉树的节点，包括数据、操作符、左右子节点指针。</w:t>
      </w:r>
    </w:p>
    <w:p w14:paraId="4DEDF8D4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>
        <w:rPr>
          <w:rFonts w:hint="eastAsia"/>
          <w:lang w:eastAsia="zh-CN"/>
        </w:rPr>
        <w:t>MyStack</w:t>
      </w:r>
      <w:proofErr w:type="spellEnd"/>
      <w:r>
        <w:rPr>
          <w:rFonts w:hint="eastAsia"/>
          <w:lang w:eastAsia="zh-CN"/>
        </w:rPr>
        <w:t>类：表示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数据结构，用于辅助表达式树的构建和遍历。</w:t>
      </w:r>
    </w:p>
    <w:p w14:paraId="6F9735AB" w14:textId="77777777" w:rsidR="00CC12F1" w:rsidRP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CC12F1" w:rsidRPr="00CC12F1" w:rsidSect="00FD3194">
          <w:footerReference w:type="default" r:id="rId14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4BBB3B5A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</w:p>
    <w:p w14:paraId="68E0B952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10325F86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lastRenderedPageBreak/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77875E42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data;</w:t>
      </w:r>
    </w:p>
    <w:p w14:paraId="1F380E3A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op;</w:t>
      </w:r>
    </w:p>
    <w:p w14:paraId="44869179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left;</w:t>
      </w:r>
    </w:p>
    <w:p w14:paraId="7987B6F4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right;</w:t>
      </w:r>
    </w:p>
    <w:p w14:paraId="6682B356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F26DE75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 data(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op(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),left(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right(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</w:t>
      </w:r>
    </w:p>
    <w:p w14:paraId="5130FDC7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5F849BE0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D5CBF61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//MYSTACK</w:t>
      </w:r>
    </w:p>
    <w:p w14:paraId="6A26F8BA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MyStack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420E796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D61548A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** data;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//An array in which all the elements are a pointer pointing to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</w:p>
    <w:p w14:paraId="09F4ED1B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capacity;</w:t>
      </w:r>
    </w:p>
    <w:p w14:paraId="1438D66A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top;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//Top index</w:t>
      </w:r>
    </w:p>
    <w:p w14:paraId="63865D6C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4BAEBED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01F9A7F6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MyStack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//Initialize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the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stack(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mallocate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a space)</w:t>
      </w:r>
    </w:p>
    <w:p w14:paraId="61AD3912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~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MyStack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Destory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the memory</w:t>
      </w:r>
    </w:p>
    <w:p w14:paraId="4D7343ED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push(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//Push a tree node in the stack</w:t>
      </w:r>
    </w:p>
    <w:p w14:paraId="5A01CA84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pop(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//Pop out a tree node</w:t>
      </w:r>
    </w:p>
    <w:p w14:paraId="11C3079E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peek(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//Get the top of the stack</w:t>
      </w:r>
    </w:p>
    <w:p w14:paraId="0207EDD4" w14:textId="77777777" w:rsidR="00CC12F1" w:rsidRDefault="00CC12F1" w:rsidP="00CC12F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//Check whether the stack is empty</w:t>
      </w:r>
    </w:p>
    <w:p w14:paraId="2E8ABE55" w14:textId="053B7EB0" w:rsidR="00CC12F1" w:rsidRPr="00CC12F1" w:rsidRDefault="00CC12F1" w:rsidP="00CC12F1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16F2DEEE" w14:textId="77777777" w:rsidR="00CC12F1" w:rsidRDefault="00CC12F1" w:rsidP="00061434">
      <w:pPr>
        <w:rPr>
          <w:lang w:eastAsia="zh-CN"/>
        </w:rPr>
        <w:sectPr w:rsidR="00CC12F1" w:rsidSect="00CC12F1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61FD54B8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5D7C2764" w14:textId="19A2D8F4" w:rsidR="00CC12F1" w:rsidRDefault="00CC12F1" w:rsidP="00CC12F1">
      <w:pPr>
        <w:rPr>
          <w:lang w:eastAsia="zh-CN"/>
        </w:rPr>
      </w:pPr>
      <w:bookmarkStart w:id="11" w:name="_Toc495668160"/>
      <w:r>
        <w:rPr>
          <w:rFonts w:hint="eastAsia"/>
          <w:lang w:eastAsia="zh-CN"/>
        </w:rPr>
        <w:t xml:space="preserve">1. </w:t>
      </w:r>
      <w:proofErr w:type="spellStart"/>
      <w:r>
        <w:rPr>
          <w:rFonts w:hint="eastAsia"/>
          <w:lang w:eastAsia="zh-CN"/>
        </w:rPr>
        <w:t>TreeNode</w:t>
      </w:r>
      <w:proofErr w:type="spellEnd"/>
      <w:r>
        <w:rPr>
          <w:rFonts w:hint="eastAsia"/>
          <w:lang w:eastAsia="zh-CN"/>
        </w:rPr>
        <w:t>类成员：</w:t>
      </w:r>
    </w:p>
    <w:p w14:paraId="7F000D4D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data</w:t>
      </w:r>
      <w:r>
        <w:rPr>
          <w:rFonts w:hint="eastAsia"/>
          <w:lang w:eastAsia="zh-CN"/>
        </w:rPr>
        <w:t>：整型数据，表示操作数。</w:t>
      </w:r>
    </w:p>
    <w:p w14:paraId="400B4B58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op</w:t>
      </w:r>
      <w:r>
        <w:rPr>
          <w:rFonts w:hint="eastAsia"/>
          <w:lang w:eastAsia="zh-CN"/>
        </w:rPr>
        <w:t>：字符型操作符。</w:t>
      </w:r>
    </w:p>
    <w:p w14:paraId="0C5638ED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left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right</w:t>
      </w:r>
      <w:r>
        <w:rPr>
          <w:rFonts w:hint="eastAsia"/>
          <w:lang w:eastAsia="zh-CN"/>
        </w:rPr>
        <w:t>：指向左右子节点的指针。</w:t>
      </w:r>
    </w:p>
    <w:p w14:paraId="62D29A49" w14:textId="1FED5438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>
        <w:rPr>
          <w:rFonts w:hint="eastAsia"/>
          <w:lang w:eastAsia="zh-CN"/>
        </w:rPr>
        <w:t>MyStack</w:t>
      </w:r>
      <w:proofErr w:type="spellEnd"/>
      <w:r>
        <w:rPr>
          <w:rFonts w:hint="eastAsia"/>
          <w:lang w:eastAsia="zh-CN"/>
        </w:rPr>
        <w:t>类成员：</w:t>
      </w:r>
    </w:p>
    <w:p w14:paraId="4475D995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data</w:t>
      </w:r>
      <w:r>
        <w:rPr>
          <w:rFonts w:hint="eastAsia"/>
          <w:lang w:eastAsia="zh-CN"/>
        </w:rPr>
        <w:t>：指向</w:t>
      </w:r>
      <w:proofErr w:type="spellStart"/>
      <w:r>
        <w:rPr>
          <w:rFonts w:hint="eastAsia"/>
          <w:lang w:eastAsia="zh-CN"/>
        </w:rPr>
        <w:t>TreeNode</w:t>
      </w:r>
      <w:proofErr w:type="spellEnd"/>
      <w:r>
        <w:rPr>
          <w:rFonts w:hint="eastAsia"/>
          <w:lang w:eastAsia="zh-CN"/>
        </w:rPr>
        <w:t>指针的数组。</w:t>
      </w:r>
    </w:p>
    <w:p w14:paraId="7828F4A7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capacity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的容量。</w:t>
      </w:r>
    </w:p>
    <w:p w14:paraId="563EAE77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top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顶指针。</w:t>
      </w:r>
    </w:p>
    <w:p w14:paraId="3DB7F88D" w14:textId="40B517A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proofErr w:type="spellStart"/>
      <w:r>
        <w:rPr>
          <w:rFonts w:hint="eastAsia"/>
          <w:lang w:eastAsia="zh-CN"/>
        </w:rPr>
        <w:t>MyStack</w:t>
      </w:r>
      <w:proofErr w:type="spellEnd"/>
      <w:r>
        <w:rPr>
          <w:rFonts w:hint="eastAsia"/>
          <w:lang w:eastAsia="zh-CN"/>
        </w:rPr>
        <w:t>类操作：</w:t>
      </w:r>
    </w:p>
    <w:p w14:paraId="55C71396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push</w:t>
      </w:r>
      <w:r>
        <w:rPr>
          <w:rFonts w:hint="eastAsia"/>
          <w:lang w:eastAsia="zh-CN"/>
        </w:rPr>
        <w:t>：将节点指针压入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。</w:t>
      </w:r>
    </w:p>
    <w:p w14:paraId="51473D94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pop</w:t>
      </w:r>
      <w:r>
        <w:rPr>
          <w:rFonts w:hint="eastAsia"/>
          <w:lang w:eastAsia="zh-CN"/>
        </w:rPr>
        <w:t>：弹出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顶节点指针。</w:t>
      </w:r>
    </w:p>
    <w:p w14:paraId="351239AC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peek</w:t>
      </w:r>
      <w:r>
        <w:rPr>
          <w:rFonts w:hint="eastAsia"/>
          <w:lang w:eastAsia="zh-CN"/>
        </w:rPr>
        <w:t>：获取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顶节点指针。</w:t>
      </w:r>
    </w:p>
    <w:p w14:paraId="173B4C56" w14:textId="7777777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   - </w:t>
      </w:r>
      <w:proofErr w:type="spellStart"/>
      <w:r>
        <w:rPr>
          <w:rFonts w:hint="eastAsia"/>
          <w:lang w:eastAsia="zh-CN"/>
        </w:rPr>
        <w:t>isEmpty</w:t>
      </w:r>
      <w:proofErr w:type="spellEnd"/>
      <w:r>
        <w:rPr>
          <w:rFonts w:hint="eastAsia"/>
          <w:lang w:eastAsia="zh-CN"/>
        </w:rPr>
        <w:t>：判断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是否为空。</w:t>
      </w:r>
    </w:p>
    <w:p w14:paraId="3505EFCB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136D8A13" w14:textId="653DA867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表达式树构建：通过</w:t>
      </w:r>
      <w:proofErr w:type="spellStart"/>
      <w:r>
        <w:rPr>
          <w:rFonts w:hint="eastAsia"/>
          <w:lang w:eastAsia="zh-CN"/>
        </w:rPr>
        <w:t>createExpressionTree</w:t>
      </w:r>
      <w:proofErr w:type="spellEnd"/>
      <w:r>
        <w:rPr>
          <w:rFonts w:hint="eastAsia"/>
          <w:lang w:eastAsia="zh-CN"/>
        </w:rPr>
        <w:t>函数实现表达式二叉树的构建，逐个解析表达式字符，创建对应的节点，并利用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辅助构建树结构。</w:t>
      </w:r>
    </w:p>
    <w:p w14:paraId="6C56BAF7" w14:textId="1D2C14AF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表达式遍历：通过</w:t>
      </w:r>
      <w:proofErr w:type="spellStart"/>
      <w:r>
        <w:rPr>
          <w:rFonts w:hint="eastAsia"/>
          <w:lang w:eastAsia="zh-CN"/>
        </w:rPr>
        <w:t>printorder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printInorder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printPostorder</w:t>
      </w:r>
      <w:proofErr w:type="spellEnd"/>
      <w:r>
        <w:rPr>
          <w:rFonts w:hint="eastAsia"/>
          <w:lang w:eastAsia="zh-CN"/>
        </w:rPr>
        <w:t>函数实现对表达式树的前序、中序、后序遍历，输出逆波兰式、</w:t>
      </w:r>
      <w:proofErr w:type="gramStart"/>
      <w:r>
        <w:rPr>
          <w:rFonts w:hint="eastAsia"/>
          <w:lang w:eastAsia="zh-CN"/>
        </w:rPr>
        <w:t>中序表达式</w:t>
      </w:r>
      <w:proofErr w:type="gramEnd"/>
      <w:r>
        <w:rPr>
          <w:rFonts w:hint="eastAsia"/>
          <w:lang w:eastAsia="zh-CN"/>
        </w:rPr>
        <w:t>和波兰表达式。</w:t>
      </w:r>
    </w:p>
    <w:p w14:paraId="564F7B2F" w14:textId="7286098D" w:rsid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3. </w:t>
      </w:r>
      <w:r>
        <w:rPr>
          <w:rFonts w:hint="eastAsia"/>
          <w:lang w:eastAsia="zh-CN"/>
        </w:rPr>
        <w:t>表达式求值：通过</w:t>
      </w:r>
      <w:proofErr w:type="spellStart"/>
      <w:r>
        <w:rPr>
          <w:rFonts w:hint="eastAsia"/>
          <w:lang w:eastAsia="zh-CN"/>
        </w:rPr>
        <w:t>evaluateExpression</w:t>
      </w:r>
      <w:proofErr w:type="spellEnd"/>
      <w:r>
        <w:rPr>
          <w:rFonts w:hint="eastAsia"/>
          <w:lang w:eastAsia="zh-CN"/>
        </w:rPr>
        <w:t>函数实现对表达式树的求值，支持四则运算，并</w:t>
      </w:r>
      <w:proofErr w:type="gramStart"/>
      <w:r>
        <w:rPr>
          <w:rFonts w:hint="eastAsia"/>
          <w:lang w:eastAsia="zh-CN"/>
        </w:rPr>
        <w:t>做了除零判断</w:t>
      </w:r>
      <w:proofErr w:type="gramEnd"/>
      <w:r>
        <w:rPr>
          <w:rFonts w:hint="eastAsia"/>
          <w:lang w:eastAsia="zh-CN"/>
        </w:rPr>
        <w:t>。</w:t>
      </w:r>
    </w:p>
    <w:p w14:paraId="32F4F361" w14:textId="7E5459A5" w:rsidR="00CC12F1" w:rsidRPr="00CC12F1" w:rsidRDefault="00CC12F1" w:rsidP="00CC12F1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用户交互：在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函数中实现用户输入表达式、调用函数对表达式进行处理和输出结果，完成了与用户的交互。</w:t>
      </w:r>
    </w:p>
    <w:p w14:paraId="38ED52E8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0392711E" w14:textId="1622A916"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>3.1</w:t>
      </w:r>
      <w:r w:rsidR="00CC12F1">
        <w:rPr>
          <w:rFonts w:hint="eastAsia"/>
        </w:rPr>
        <w:t>创造表达</w:t>
      </w:r>
      <w:proofErr w:type="gramStart"/>
      <w:r w:rsidR="00CC12F1">
        <w:rPr>
          <w:rFonts w:hint="eastAsia"/>
        </w:rPr>
        <w:t>树</w:t>
      </w:r>
      <w:r>
        <w:rPr>
          <w:rFonts w:hint="eastAsia"/>
        </w:rPr>
        <w:t>功能</w:t>
      </w:r>
      <w:proofErr w:type="gramEnd"/>
      <w:r>
        <w:rPr>
          <w:rFonts w:hint="eastAsia"/>
        </w:rPr>
        <w:t>的实现</w:t>
      </w:r>
      <w:bookmarkEnd w:id="13"/>
    </w:p>
    <w:p w14:paraId="240A2F6B" w14:textId="779DBD5A" w:rsidR="00AD5E2E" w:rsidRPr="008F78B2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="00CC12F1">
        <w:rPr>
          <w:rFonts w:hint="eastAsia"/>
        </w:rPr>
        <w:t>1</w:t>
      </w:r>
      <w:r w:rsidR="00CC12F1">
        <w:rPr>
          <w:rFonts w:hint="eastAsia"/>
        </w:rPr>
        <w:t>创造表达</w:t>
      </w:r>
      <w:proofErr w:type="gramStart"/>
      <w:r w:rsidR="00CC12F1">
        <w:rPr>
          <w:rFonts w:hint="eastAsia"/>
        </w:rPr>
        <w:t>树功能</w:t>
      </w:r>
      <w:proofErr w:type="gramEnd"/>
      <w:r w:rsidRPr="008F78B2">
        <w:rPr>
          <w:rFonts w:hint="eastAsia"/>
        </w:rPr>
        <w:t>流程图</w:t>
      </w:r>
      <w:bookmarkEnd w:id="14"/>
    </w:p>
    <w:p w14:paraId="04130A28" w14:textId="16854B4E" w:rsidR="00A8652E" w:rsidRPr="00954B54" w:rsidRDefault="00066238" w:rsidP="0006623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B69AD48" wp14:editId="5F77EB28">
            <wp:extent cx="5759450" cy="6021070"/>
            <wp:effectExtent l="0" t="0" r="0" b="0"/>
            <wp:docPr id="1122693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3058" name="图片 11226930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638" w14:textId="5EA1DE64"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lastRenderedPageBreak/>
        <w:t>3.1.2</w:t>
      </w:r>
      <w:r w:rsidR="00066238">
        <w:rPr>
          <w:rFonts w:hint="eastAsia"/>
        </w:rPr>
        <w:t>创造表达</w:t>
      </w:r>
      <w:proofErr w:type="gramStart"/>
      <w:r w:rsidR="00066238">
        <w:rPr>
          <w:rFonts w:hint="eastAsia"/>
        </w:rPr>
        <w:t>树功能</w:t>
      </w:r>
      <w:proofErr w:type="gramEnd"/>
      <w:r>
        <w:rPr>
          <w:rFonts w:hint="eastAsia"/>
        </w:rPr>
        <w:t>核心代码</w:t>
      </w:r>
      <w:bookmarkEnd w:id="15"/>
    </w:p>
    <w:p w14:paraId="08958297" w14:textId="77777777" w:rsidR="00066238" w:rsidRDefault="00AD5E2E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14:paraId="586E575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066238" w:rsidSect="00CC12F1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6ABF991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536211ED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Name:createExpressionTree</w:t>
      </w:r>
      <w:proofErr w:type="spellEnd"/>
      <w:proofErr w:type="gramEnd"/>
    </w:p>
    <w:p w14:paraId="74569EDD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create the expression tree</w:t>
      </w:r>
    </w:p>
    <w:p w14:paraId="3A198876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Parameters:an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expression an index</w:t>
      </w:r>
    </w:p>
    <w:p w14:paraId="0094DA3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6984C839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260214C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38E465C5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createExpressionTree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expression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2D210EF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684899E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MyStack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100);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Max capacity of 100, adjust as needed</w:t>
      </w:r>
    </w:p>
    <w:p w14:paraId="44455A9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MyStack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100);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Stack to hold operators</w:t>
      </w:r>
    </w:p>
    <w:p w14:paraId="33B1D9C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8FC8F9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//Read until end</w:t>
      </w:r>
    </w:p>
    <w:p w14:paraId="1C1D8E11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expression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4DFDF7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B8CC86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token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expression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//The char we are checking</w:t>
      </w:r>
    </w:p>
    <w:p w14:paraId="32F0C7A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A28EA6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isdigit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(token)) {</w:t>
      </w:r>
    </w:p>
    <w:p w14:paraId="6EB6226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operand = 0;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//Calculate its value</w:t>
      </w:r>
    </w:p>
    <w:p w14:paraId="5C51A15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2A7E9DD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isdigit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expression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])) {</w:t>
      </w:r>
    </w:p>
    <w:p w14:paraId="3EC399E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operand = operand * 10 +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expression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-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0F40BD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++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77C1B3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Caculate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the number </w:t>
      </w:r>
    </w:p>
    <w:p w14:paraId="564ED4A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operandNode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operand,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//Create a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to store it</w:t>
      </w:r>
    </w:p>
    <w:p w14:paraId="294108B3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operandNode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//Push it into the nodes</w:t>
      </w:r>
    </w:p>
    <w:p w14:paraId="3EF7826F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3853BA23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isOperator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(token)) {</w:t>
      </w:r>
    </w:p>
    <w:p w14:paraId="7F189412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operatorsstack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is not empty and the operators we are checking is prior</w:t>
      </w:r>
    </w:p>
    <w:p w14:paraId="6CF5820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.isEmpty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 &amp;&amp;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getPrecedence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operators.peek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()-&gt;op) &gt;=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getPrecedence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(token)) {</w:t>
      </w:r>
    </w:p>
    <w:p w14:paraId="218B3552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//Get the operators top element</w:t>
      </w:r>
    </w:p>
    <w:p w14:paraId="7489435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//Get the top two elements in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nodesstack</w:t>
      </w:r>
      <w:proofErr w:type="spellEnd"/>
    </w:p>
    <w:p w14:paraId="50E9FF95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BFEC4F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-&gt;left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//Connect these two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elements(</w:t>
      </w:r>
      <w:proofErr w:type="spellStart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operatorsNode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is the root)</w:t>
      </w:r>
    </w:p>
    <w:p w14:paraId="37D7A075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-&gt;right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6338916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//Push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operatorsNode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into the node stack</w:t>
      </w:r>
    </w:p>
    <w:p w14:paraId="621EF00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57EA162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not ,just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put the operate into the stack directly without any processing</w:t>
      </w:r>
    </w:p>
    <w:p w14:paraId="4A5FB991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0, token);</w:t>
      </w:r>
    </w:p>
    <w:p w14:paraId="555ED7C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287C60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++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//Index++</w:t>
      </w:r>
    </w:p>
    <w:p w14:paraId="1DC5D0B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48E5D1B4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(token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'('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3AAC793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++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9B71C6F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subexpression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createExpressionTree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expression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subexpression and make it a node</w:t>
      </w:r>
    </w:p>
    <w:p w14:paraId="40CA937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++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 Skip ')'</w:t>
      </w:r>
    </w:p>
    <w:p w14:paraId="3688C8A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(subexpression);</w:t>
      </w:r>
    </w:p>
    <w:p w14:paraId="38856E0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71DADC74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(token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')'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74484D24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thers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is a ')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',then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process</w:t>
      </w:r>
    </w:p>
    <w:p w14:paraId="14C459C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</w:p>
    <w:p w14:paraId="4BB549A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++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//Read a blank or something unimportant</w:t>
      </w:r>
    </w:p>
    <w:p w14:paraId="04D7C9D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6566F0B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//Process until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operatorsstack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is empty</w:t>
      </w:r>
    </w:p>
    <w:p w14:paraId="392E158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.isEmpty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14:paraId="37FD46A5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//Get the operators top element</w:t>
      </w:r>
    </w:p>
    <w:p w14:paraId="0A8BF6E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//Get the top two elements in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nodesstack</w:t>
      </w:r>
      <w:proofErr w:type="spellEnd"/>
    </w:p>
    <w:p w14:paraId="368C5A15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168A0C2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-&gt;left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//Connect these two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elements(</w:t>
      </w:r>
      <w:proofErr w:type="spellStart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operatorsNode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is the root)</w:t>
      </w:r>
    </w:p>
    <w:p w14:paraId="65EC171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-&gt;right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D3F3E7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operatorNode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//Push the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operatorsNode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into the node stack</w:t>
      </w:r>
    </w:p>
    <w:p w14:paraId="6E4C95B9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0B18DE62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41818F6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//There will be only a root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 this stack</w:t>
      </w:r>
    </w:p>
    <w:p w14:paraId="7C200F9E" w14:textId="3B827A85" w:rsidR="00AD5E2E" w:rsidRPr="00AD5E2E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1C1A84FF" w14:textId="77777777" w:rsidR="00066238" w:rsidRDefault="00066238" w:rsidP="00A8652E">
      <w:pPr>
        <w:pStyle w:val="3"/>
        <w:spacing w:before="120"/>
        <w:sectPr w:rsidR="00066238" w:rsidSect="0006623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bookmarkStart w:id="16" w:name="_Toc495668165"/>
    </w:p>
    <w:p w14:paraId="75040E6D" w14:textId="7F3838A4" w:rsidR="00AD5E2E" w:rsidRDefault="00AD5E2E" w:rsidP="00A8652E">
      <w:pPr>
        <w:pStyle w:val="3"/>
        <w:spacing w:before="120"/>
      </w:pPr>
      <w:r>
        <w:rPr>
          <w:rFonts w:hint="eastAsia"/>
        </w:rPr>
        <w:t xml:space="preserve">3.1.3 </w:t>
      </w:r>
      <w:r w:rsidR="00066238">
        <w:rPr>
          <w:rFonts w:hint="eastAsia"/>
        </w:rPr>
        <w:t>创造表达</w:t>
      </w:r>
      <w:proofErr w:type="gramStart"/>
      <w:r w:rsidR="00066238">
        <w:rPr>
          <w:rFonts w:hint="eastAsia"/>
        </w:rPr>
        <w:t>树功能</w:t>
      </w:r>
      <w:r>
        <w:rPr>
          <w:rFonts w:hint="eastAsia"/>
        </w:rPr>
        <w:t>截</w:t>
      </w:r>
      <w:proofErr w:type="gramEnd"/>
      <w:r>
        <w:rPr>
          <w:rFonts w:hint="eastAsia"/>
        </w:rPr>
        <w:t>屏示例</w:t>
      </w:r>
      <w:bookmarkEnd w:id="16"/>
    </w:p>
    <w:p w14:paraId="215AD92F" w14:textId="750DB293" w:rsidR="00954B54" w:rsidRPr="00954B54" w:rsidRDefault="00066238" w:rsidP="0006623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C844BB" wp14:editId="6B0E159B">
            <wp:extent cx="2149026" cy="1447925"/>
            <wp:effectExtent l="0" t="0" r="0" b="0"/>
            <wp:docPr id="1347144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44316" name="图片 13471443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425" w14:textId="7797E767" w:rsidR="0075165E" w:rsidRDefault="0075165E" w:rsidP="008F78B2">
      <w:pPr>
        <w:pStyle w:val="2"/>
        <w:spacing w:before="120"/>
      </w:pPr>
      <w:bookmarkStart w:id="17" w:name="_Toc495668166"/>
      <w:r>
        <w:rPr>
          <w:rFonts w:hint="eastAsia"/>
        </w:rPr>
        <w:t xml:space="preserve">3.2 </w:t>
      </w:r>
      <w:r w:rsidR="00066238">
        <w:rPr>
          <w:rFonts w:hint="eastAsia"/>
        </w:rPr>
        <w:t>计算</w:t>
      </w:r>
      <w:r>
        <w:rPr>
          <w:rFonts w:hint="eastAsia"/>
        </w:rPr>
        <w:t>功能的实现</w:t>
      </w:r>
      <w:bookmarkEnd w:id="17"/>
    </w:p>
    <w:p w14:paraId="0DEDC1A4" w14:textId="183337E1" w:rsidR="00954B54" w:rsidRDefault="00954B54" w:rsidP="00A8652E">
      <w:pPr>
        <w:pStyle w:val="3"/>
        <w:spacing w:before="120"/>
      </w:pPr>
      <w:bookmarkStart w:id="18" w:name="_Toc495668167"/>
      <w:r>
        <w:rPr>
          <w:rFonts w:hint="eastAsia"/>
        </w:rPr>
        <w:t xml:space="preserve">3.2.1 </w:t>
      </w:r>
      <w:r w:rsidR="00066238">
        <w:rPr>
          <w:rFonts w:hint="eastAsia"/>
        </w:rPr>
        <w:t>计算</w:t>
      </w:r>
      <w:r>
        <w:rPr>
          <w:rFonts w:hint="eastAsia"/>
        </w:rPr>
        <w:t>功能流程图</w:t>
      </w:r>
      <w:bookmarkEnd w:id="18"/>
    </w:p>
    <w:p w14:paraId="752A6E04" w14:textId="3631FEC7" w:rsidR="00960CC1" w:rsidRPr="00960CC1" w:rsidRDefault="00066238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707EE29" wp14:editId="659ED75D">
            <wp:extent cx="2583404" cy="2606266"/>
            <wp:effectExtent l="0" t="0" r="0" b="0"/>
            <wp:docPr id="10634124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2404" name="图片 10634124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8D8E" w14:textId="53DDD317" w:rsidR="00954B54" w:rsidRDefault="00954B54" w:rsidP="00A8652E">
      <w:pPr>
        <w:pStyle w:val="3"/>
        <w:spacing w:before="120"/>
      </w:pPr>
      <w:bookmarkStart w:id="19" w:name="_Toc495668168"/>
      <w:r>
        <w:rPr>
          <w:rFonts w:hint="eastAsia"/>
        </w:rPr>
        <w:t xml:space="preserve">3.2.2 </w:t>
      </w:r>
      <w:r w:rsidR="00066238">
        <w:rPr>
          <w:rFonts w:hint="eastAsia"/>
        </w:rPr>
        <w:t>计算</w:t>
      </w:r>
      <w:r>
        <w:rPr>
          <w:rFonts w:hint="eastAsia"/>
        </w:rPr>
        <w:t>功能核心代码</w:t>
      </w:r>
      <w:bookmarkEnd w:id="19"/>
    </w:p>
    <w:p w14:paraId="17FA155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sectPr w:rsidR="00066238" w:rsidSect="00CC12F1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48ECFB9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evaluateExpression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67B8D5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there is no root ,return </w:t>
      </w:r>
    </w:p>
    <w:p w14:paraId="0CEA399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10B040C8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</w:p>
    <w:p w14:paraId="54B1F3D9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-&gt;op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read a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number,return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it</w:t>
      </w:r>
    </w:p>
    <w:p w14:paraId="49E4B8B4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-&gt;data;</w:t>
      </w:r>
    </w:p>
    <w:p w14:paraId="668EA84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</w:p>
    <w:p w14:paraId="09DBAD2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B8E6B76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>evaluateExpression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-&gt;left);</w:t>
      </w:r>
    </w:p>
    <w:p w14:paraId="31BD73D9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evaluateExpression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-&gt;right);</w:t>
      </w:r>
    </w:p>
    <w:p w14:paraId="4C120779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AB59D46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read an operator</w:t>
      </w:r>
    </w:p>
    <w:p w14:paraId="545F6AF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-&gt;op) {</w:t>
      </w:r>
    </w:p>
    <w:p w14:paraId="6B98163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Caculate</w:t>
      </w:r>
      <w:proofErr w:type="spellEnd"/>
    </w:p>
    <w:p w14:paraId="449A3A6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BBFD1F1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8E5F7C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'-'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96020A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7D194D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E46C9DA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BA855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A99351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0) {</w:t>
      </w:r>
    </w:p>
    <w:p w14:paraId="729683E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34F18E0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5C7A08D6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0B1F42D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cerr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零不能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作为除数！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5F1348B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1);</w:t>
      </w:r>
    </w:p>
    <w:p w14:paraId="21799C4E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}</w:t>
      </w:r>
    </w:p>
    <w:p w14:paraId="516E0DB7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0610F3DC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367F23F" w14:textId="77777777" w:rsidR="00066238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//In case of unexpected operator</w:t>
      </w:r>
    </w:p>
    <w:p w14:paraId="3140EEAE" w14:textId="55C544FC" w:rsidR="00954B54" w:rsidRDefault="00066238" w:rsidP="000662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  <w:proofErr w:type="spellStart"/>
      <w:r w:rsidR="00954B54">
        <w:rPr>
          <w:rFonts w:ascii="Consolas" w:hAnsi="Consolas" w:cs="Consolas"/>
          <w:color w:val="000000"/>
          <w:sz w:val="19"/>
          <w:szCs w:val="19"/>
          <w:lang w:eastAsia="zh-CN" w:bidi="ar-SA"/>
        </w:rPr>
        <w:t>nt</w:t>
      </w:r>
      <w:proofErr w:type="spellEnd"/>
      <w:proofErr w:type="gramEnd"/>
      <w:r w:rsidR="00954B54"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23115557" w14:textId="77777777" w:rsidR="00587D9B" w:rsidRDefault="00954B54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6B03B30F" w14:textId="77777777" w:rsidR="00954B54" w:rsidRPr="00587D9B" w:rsidRDefault="00954B54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}</w:t>
      </w:r>
    </w:p>
    <w:p w14:paraId="701051C3" w14:textId="77777777" w:rsidR="00066238" w:rsidRDefault="00066238" w:rsidP="00A8652E">
      <w:pPr>
        <w:pStyle w:val="3"/>
        <w:spacing w:before="120"/>
        <w:sectPr w:rsidR="00066238" w:rsidSect="00066238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bookmarkStart w:id="20" w:name="_Toc495668169"/>
    </w:p>
    <w:p w14:paraId="07F93918" w14:textId="77777777" w:rsidR="00954B54" w:rsidRDefault="00954B54" w:rsidP="00A8652E">
      <w:pPr>
        <w:pStyle w:val="3"/>
        <w:spacing w:before="120"/>
      </w:pPr>
      <w:r>
        <w:rPr>
          <w:rFonts w:hint="eastAsia"/>
        </w:rPr>
        <w:t xml:space="preserve">3.2.3 </w:t>
      </w:r>
      <w:r>
        <w:rPr>
          <w:rFonts w:hint="eastAsia"/>
        </w:rPr>
        <w:t>删除功能截屏示例</w:t>
      </w:r>
      <w:bookmarkEnd w:id="20"/>
    </w:p>
    <w:p w14:paraId="7F0FFDE5" w14:textId="3D1D8C6B" w:rsidR="00587D9B" w:rsidRDefault="00587D9B" w:rsidP="00587D9B">
      <w:pPr>
        <w:rPr>
          <w:lang w:eastAsia="zh-CN"/>
        </w:rPr>
      </w:pPr>
    </w:p>
    <w:p w14:paraId="238C3287" w14:textId="16DE565D" w:rsidR="00587D9B" w:rsidRPr="00587D9B" w:rsidRDefault="00066238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AA3E2C2" wp14:editId="0B4C274C">
            <wp:extent cx="2293819" cy="1425063"/>
            <wp:effectExtent l="0" t="0" r="0" b="0"/>
            <wp:docPr id="532005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05126" name="图片 5320051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2454" w14:textId="78729F80" w:rsidR="0075165E" w:rsidRPr="002779D6" w:rsidRDefault="0075165E" w:rsidP="002779D6">
      <w:pPr>
        <w:pStyle w:val="2"/>
        <w:spacing w:before="120"/>
      </w:pPr>
      <w:bookmarkStart w:id="21" w:name="_Toc495668178"/>
      <w:r w:rsidRPr="002779D6">
        <w:rPr>
          <w:rFonts w:hint="eastAsia"/>
        </w:rPr>
        <w:t>3.</w:t>
      </w:r>
      <w:r w:rsidR="00C072DA">
        <w:rPr>
          <w:rFonts w:hint="eastAsia"/>
        </w:rPr>
        <w:t>3</w:t>
      </w:r>
      <w:r w:rsidRPr="002779D6">
        <w:rPr>
          <w:rFonts w:hint="eastAsia"/>
        </w:rPr>
        <w:t xml:space="preserve"> </w:t>
      </w:r>
      <w:r w:rsidR="00066238">
        <w:rPr>
          <w:rFonts w:hint="eastAsia"/>
        </w:rPr>
        <w:t>正逆波兰表达式显示</w:t>
      </w:r>
      <w:r w:rsidRPr="002779D6">
        <w:rPr>
          <w:rFonts w:hint="eastAsia"/>
        </w:rPr>
        <w:t>功能的实现</w:t>
      </w:r>
      <w:bookmarkEnd w:id="21"/>
    </w:p>
    <w:p w14:paraId="36E58F5F" w14:textId="0BB5BEAE" w:rsidR="00946937" w:rsidRDefault="00946937" w:rsidP="00A8652E">
      <w:pPr>
        <w:pStyle w:val="3"/>
        <w:spacing w:before="120"/>
      </w:pPr>
      <w:bookmarkStart w:id="22" w:name="_Toc495668179"/>
      <w:r>
        <w:rPr>
          <w:rFonts w:hint="eastAsia"/>
        </w:rPr>
        <w:t>3.</w:t>
      </w:r>
      <w:r w:rsidR="00C072DA">
        <w:rPr>
          <w:rFonts w:hint="eastAsia"/>
        </w:rPr>
        <w:t>3</w:t>
      </w:r>
      <w:r>
        <w:rPr>
          <w:rFonts w:hint="eastAsia"/>
        </w:rPr>
        <w:t xml:space="preserve">.1 </w:t>
      </w:r>
      <w:r w:rsidR="00066238">
        <w:rPr>
          <w:rFonts w:hint="eastAsia"/>
        </w:rPr>
        <w:t>正逆波兰表达式显示</w:t>
      </w:r>
      <w:r w:rsidR="00066238" w:rsidRPr="002779D6">
        <w:rPr>
          <w:rFonts w:hint="eastAsia"/>
        </w:rPr>
        <w:t>功能</w:t>
      </w:r>
      <w:r>
        <w:rPr>
          <w:rFonts w:hint="eastAsia"/>
        </w:rPr>
        <w:t>流程图</w:t>
      </w:r>
      <w:bookmarkEnd w:id="22"/>
    </w:p>
    <w:p w14:paraId="1FB9F5B9" w14:textId="059A791A" w:rsidR="00100777" w:rsidRDefault="00C072DA" w:rsidP="00100777">
      <w:pPr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逆波兰表达式</w:t>
      </w:r>
    </w:p>
    <w:p w14:paraId="1CB38772" w14:textId="31BD308C" w:rsidR="00C072DA" w:rsidRDefault="00C072DA" w:rsidP="00100777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1FC37D0" wp14:editId="0CDC7F3A">
            <wp:extent cx="3215919" cy="6035563"/>
            <wp:effectExtent l="0" t="0" r="0" b="0"/>
            <wp:docPr id="797375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5658" name="图片 7973756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B65E" w14:textId="77777777" w:rsidR="00C072DA" w:rsidRDefault="00C072DA" w:rsidP="00100777">
      <w:pPr>
        <w:rPr>
          <w:lang w:eastAsia="zh-CN"/>
        </w:rPr>
      </w:pPr>
    </w:p>
    <w:p w14:paraId="36EA9835" w14:textId="113944B6" w:rsidR="00C072DA" w:rsidRDefault="00C072DA" w:rsidP="00100777">
      <w:pPr>
        <w:rPr>
          <w:lang w:eastAsia="zh-CN"/>
        </w:rPr>
      </w:pPr>
      <w:r>
        <w:rPr>
          <w:rFonts w:hint="eastAsia"/>
          <w:lang w:eastAsia="zh-CN"/>
        </w:rPr>
        <w:t>波兰表达式</w:t>
      </w:r>
    </w:p>
    <w:p w14:paraId="7302AF49" w14:textId="477872AC" w:rsidR="00C072DA" w:rsidRDefault="00C072DA" w:rsidP="00100777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2D40B85" wp14:editId="41438D71">
            <wp:extent cx="2903472" cy="5944115"/>
            <wp:effectExtent l="0" t="0" r="0" b="0"/>
            <wp:docPr id="18922452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45217" name="图片 18922452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644D" w14:textId="77777777" w:rsidR="00C072DA" w:rsidRPr="00100777" w:rsidRDefault="00C072DA" w:rsidP="00100777">
      <w:pPr>
        <w:rPr>
          <w:lang w:eastAsia="zh-CN"/>
        </w:rPr>
      </w:pPr>
    </w:p>
    <w:p w14:paraId="3C147540" w14:textId="648EE859" w:rsidR="00946937" w:rsidRDefault="00946937" w:rsidP="00A8652E">
      <w:pPr>
        <w:pStyle w:val="3"/>
        <w:spacing w:before="120"/>
      </w:pPr>
      <w:bookmarkStart w:id="23" w:name="_Toc495668180"/>
      <w:r>
        <w:rPr>
          <w:rFonts w:hint="eastAsia"/>
        </w:rPr>
        <w:t>3.</w:t>
      </w:r>
      <w:r w:rsidR="00C072DA">
        <w:rPr>
          <w:rFonts w:hint="eastAsia"/>
        </w:rPr>
        <w:t>3</w:t>
      </w:r>
      <w:r>
        <w:rPr>
          <w:rFonts w:hint="eastAsia"/>
        </w:rPr>
        <w:t xml:space="preserve">.2 </w:t>
      </w:r>
      <w:r w:rsidR="00C072DA">
        <w:rPr>
          <w:rFonts w:hint="eastAsia"/>
        </w:rPr>
        <w:t>正逆波兰表达式显示</w:t>
      </w:r>
      <w:r w:rsidR="00C072DA" w:rsidRPr="002779D6">
        <w:rPr>
          <w:rFonts w:hint="eastAsia"/>
        </w:rPr>
        <w:t>功能</w:t>
      </w:r>
      <w:r>
        <w:rPr>
          <w:rFonts w:hint="eastAsia"/>
        </w:rPr>
        <w:t>核心代码</w:t>
      </w:r>
      <w:bookmarkEnd w:id="23"/>
    </w:p>
    <w:p w14:paraId="20882B50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C072DA" w:rsidSect="00CC12F1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4" w:name="_Toc495668181"/>
    </w:p>
    <w:p w14:paraId="59DB401C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4B374F9B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Name:printorder</w:t>
      </w:r>
      <w:proofErr w:type="spellEnd"/>
      <w:proofErr w:type="gramEnd"/>
    </w:p>
    <w:p w14:paraId="23F5DA8E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print the tree in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a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order</w:t>
      </w:r>
    </w:p>
    <w:p w14:paraId="29CE4CFC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root of the tree</w:t>
      </w:r>
    </w:p>
    <w:p w14:paraId="6A6C1964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5016F3DC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1B96134B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lastRenderedPageBreak/>
        <w:t>*******************************/</w:t>
      </w:r>
    </w:p>
    <w:p w14:paraId="676EEBF3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55EC2F6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F6A309B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7D790F5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-&gt;op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E1015C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79FE1803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-&gt;data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EC1304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-&gt;left);</w:t>
      </w:r>
    </w:p>
    <w:p w14:paraId="32A257E5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-&gt;right);</w:t>
      </w:r>
    </w:p>
    <w:p w14:paraId="1912C50F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001E9443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2A3FC87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081B9DF7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Name:printPostorder</w:t>
      </w:r>
      <w:proofErr w:type="spellEnd"/>
      <w:proofErr w:type="gramEnd"/>
    </w:p>
    <w:p w14:paraId="2687B4D2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print the tree in a post order</w:t>
      </w:r>
    </w:p>
    <w:p w14:paraId="3F309695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root of the tree</w:t>
      </w:r>
    </w:p>
    <w:p w14:paraId="460DB81B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175CC5D1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5D1DACE1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567E184A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E76C5F2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D94A070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-&gt;left);</w:t>
      </w:r>
    </w:p>
    <w:p w14:paraId="79DBEC7C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-&gt;right);</w:t>
      </w:r>
    </w:p>
    <w:p w14:paraId="050C3E5F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41C17696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-&gt;op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5EF3B8C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35CC48A5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-&gt;data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90BB329" w14:textId="77777777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65141BDD" w14:textId="50E52833" w:rsidR="00C072DA" w:rsidRDefault="00C072DA" w:rsidP="00C072D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2F260B3" w14:textId="77777777" w:rsidR="00C072DA" w:rsidRDefault="00C072DA" w:rsidP="00A8652E">
      <w:pPr>
        <w:pStyle w:val="3"/>
        <w:spacing w:before="120"/>
        <w:sectPr w:rsidR="00C072DA" w:rsidSect="00C072DA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4DB5CEF2" w14:textId="693DA796" w:rsidR="00946937" w:rsidRDefault="00946937" w:rsidP="00A8652E">
      <w:pPr>
        <w:pStyle w:val="3"/>
        <w:spacing w:before="120"/>
      </w:pPr>
      <w:r>
        <w:rPr>
          <w:rFonts w:hint="eastAsia"/>
        </w:rPr>
        <w:t>3.</w:t>
      </w:r>
      <w:r w:rsidR="00C072DA">
        <w:rPr>
          <w:rFonts w:hint="eastAsia"/>
        </w:rPr>
        <w:t>3</w:t>
      </w:r>
      <w:r>
        <w:rPr>
          <w:rFonts w:hint="eastAsia"/>
        </w:rPr>
        <w:t xml:space="preserve">.3 </w:t>
      </w:r>
      <w:r w:rsidR="00C072DA">
        <w:rPr>
          <w:rFonts w:hint="eastAsia"/>
        </w:rPr>
        <w:t>正逆波兰表达式显示</w:t>
      </w:r>
      <w:r w:rsidR="00C072DA" w:rsidRPr="002779D6">
        <w:rPr>
          <w:rFonts w:hint="eastAsia"/>
        </w:rPr>
        <w:t>功能</w:t>
      </w:r>
      <w:r>
        <w:rPr>
          <w:rFonts w:hint="eastAsia"/>
        </w:rPr>
        <w:t>截屏示例</w:t>
      </w:r>
      <w:bookmarkEnd w:id="24"/>
    </w:p>
    <w:p w14:paraId="52D0E870" w14:textId="4D0E57BA" w:rsidR="00946937" w:rsidRPr="00946937" w:rsidRDefault="00C072DA" w:rsidP="0094693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486BDD" wp14:editId="0261F91F">
            <wp:extent cx="5759450" cy="1490980"/>
            <wp:effectExtent l="0" t="0" r="0" b="0"/>
            <wp:docPr id="20755418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1826" name="图片 20755418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A9B0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CC12F1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EDD7" w14:textId="77777777" w:rsidR="007D2925" w:rsidRDefault="007D2925" w:rsidP="001D0743">
      <w:r>
        <w:separator/>
      </w:r>
    </w:p>
    <w:p w14:paraId="4E7317B0" w14:textId="77777777" w:rsidR="007D2925" w:rsidRDefault="007D2925" w:rsidP="001D0743"/>
    <w:p w14:paraId="306098D3" w14:textId="77777777" w:rsidR="007D2925" w:rsidRDefault="007D2925" w:rsidP="001D0743"/>
    <w:p w14:paraId="04D3A0FC" w14:textId="77777777" w:rsidR="007D2925" w:rsidRDefault="007D2925" w:rsidP="001D0743"/>
    <w:p w14:paraId="45D39E37" w14:textId="77777777" w:rsidR="007D2925" w:rsidRDefault="007D2925" w:rsidP="001D0743"/>
    <w:p w14:paraId="6269866F" w14:textId="77777777" w:rsidR="007D2925" w:rsidRDefault="007D2925" w:rsidP="001D0743"/>
  </w:endnote>
  <w:endnote w:type="continuationSeparator" w:id="0">
    <w:p w14:paraId="7FDBF22E" w14:textId="77777777" w:rsidR="007D2925" w:rsidRDefault="007D2925" w:rsidP="001D0743">
      <w:r>
        <w:continuationSeparator/>
      </w:r>
    </w:p>
    <w:p w14:paraId="33E6C805" w14:textId="77777777" w:rsidR="007D2925" w:rsidRDefault="007D2925" w:rsidP="001D0743"/>
    <w:p w14:paraId="379444A7" w14:textId="77777777" w:rsidR="007D2925" w:rsidRDefault="007D2925" w:rsidP="001D0743"/>
    <w:p w14:paraId="4E1A9688" w14:textId="77777777" w:rsidR="007D2925" w:rsidRDefault="007D2925" w:rsidP="001D0743"/>
    <w:p w14:paraId="6D0DAD67" w14:textId="77777777" w:rsidR="007D2925" w:rsidRDefault="007D2925" w:rsidP="001D0743"/>
    <w:p w14:paraId="40C24BFE" w14:textId="77777777" w:rsidR="007D2925" w:rsidRDefault="007D2925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E4D9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45503093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BCFC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B6B9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2B267B29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E4F8F16" w14:textId="77777777" w:rsidR="002644C8" w:rsidRPr="00E0298B" w:rsidRDefault="002644C8" w:rsidP="001D0743">
    <w:pPr>
      <w:pStyle w:val="a4"/>
      <w:ind w:firstLine="360"/>
    </w:pPr>
  </w:p>
  <w:p w14:paraId="4D312BDD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2728" w14:textId="77777777" w:rsidR="007D2925" w:rsidRDefault="007D2925" w:rsidP="001D0743">
      <w:r>
        <w:separator/>
      </w:r>
    </w:p>
    <w:p w14:paraId="1768F776" w14:textId="77777777" w:rsidR="007D2925" w:rsidRDefault="007D2925" w:rsidP="001D0743"/>
    <w:p w14:paraId="30EA19BF" w14:textId="77777777" w:rsidR="007D2925" w:rsidRDefault="007D2925" w:rsidP="001D0743"/>
    <w:p w14:paraId="1FEA90DA" w14:textId="77777777" w:rsidR="007D2925" w:rsidRDefault="007D2925" w:rsidP="001D0743"/>
    <w:p w14:paraId="04C3B438" w14:textId="77777777" w:rsidR="007D2925" w:rsidRDefault="007D2925" w:rsidP="001D0743"/>
    <w:p w14:paraId="62E58496" w14:textId="77777777" w:rsidR="007D2925" w:rsidRDefault="007D2925" w:rsidP="001D0743"/>
  </w:footnote>
  <w:footnote w:type="continuationSeparator" w:id="0">
    <w:p w14:paraId="4A4933F7" w14:textId="77777777" w:rsidR="007D2925" w:rsidRDefault="007D2925" w:rsidP="001D0743">
      <w:r>
        <w:continuationSeparator/>
      </w:r>
    </w:p>
    <w:p w14:paraId="755B5E6C" w14:textId="77777777" w:rsidR="007D2925" w:rsidRDefault="007D2925" w:rsidP="001D0743"/>
    <w:p w14:paraId="4D425151" w14:textId="77777777" w:rsidR="007D2925" w:rsidRDefault="007D2925" w:rsidP="001D0743"/>
    <w:p w14:paraId="0436627A" w14:textId="77777777" w:rsidR="007D2925" w:rsidRDefault="007D2925" w:rsidP="001D0743"/>
    <w:p w14:paraId="356C91D3" w14:textId="77777777" w:rsidR="007D2925" w:rsidRDefault="007D2925" w:rsidP="001D0743"/>
    <w:p w14:paraId="21232BA3" w14:textId="77777777" w:rsidR="007D2925" w:rsidRDefault="007D2925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8A33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CFF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52CB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73017730">
    <w:abstractNumId w:val="8"/>
  </w:num>
  <w:num w:numId="2" w16cid:durableId="2138914670">
    <w:abstractNumId w:val="14"/>
  </w:num>
  <w:num w:numId="3" w16cid:durableId="1480003539">
    <w:abstractNumId w:val="17"/>
  </w:num>
  <w:num w:numId="4" w16cid:durableId="1881629093">
    <w:abstractNumId w:val="13"/>
  </w:num>
  <w:num w:numId="5" w16cid:durableId="2051757532">
    <w:abstractNumId w:val="18"/>
  </w:num>
  <w:num w:numId="6" w16cid:durableId="1632052383">
    <w:abstractNumId w:val="1"/>
  </w:num>
  <w:num w:numId="7" w16cid:durableId="958805979">
    <w:abstractNumId w:val="4"/>
  </w:num>
  <w:num w:numId="8" w16cid:durableId="1385905540">
    <w:abstractNumId w:val="10"/>
  </w:num>
  <w:num w:numId="9" w16cid:durableId="1750345767">
    <w:abstractNumId w:val="16"/>
  </w:num>
  <w:num w:numId="10" w16cid:durableId="1636177921">
    <w:abstractNumId w:val="3"/>
  </w:num>
  <w:num w:numId="11" w16cid:durableId="581332638">
    <w:abstractNumId w:val="6"/>
  </w:num>
  <w:num w:numId="12" w16cid:durableId="1219438357">
    <w:abstractNumId w:val="9"/>
  </w:num>
  <w:num w:numId="13" w16cid:durableId="1448350045">
    <w:abstractNumId w:val="7"/>
  </w:num>
  <w:num w:numId="14" w16cid:durableId="75250612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0287547">
    <w:abstractNumId w:val="7"/>
  </w:num>
  <w:num w:numId="16" w16cid:durableId="1290011592">
    <w:abstractNumId w:val="7"/>
  </w:num>
  <w:num w:numId="17" w16cid:durableId="1588078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81009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4878239">
    <w:abstractNumId w:val="5"/>
  </w:num>
  <w:num w:numId="20" w16cid:durableId="2107724052">
    <w:abstractNumId w:val="11"/>
  </w:num>
  <w:num w:numId="21" w16cid:durableId="803735271">
    <w:abstractNumId w:val="2"/>
  </w:num>
  <w:num w:numId="22" w16cid:durableId="1359745743">
    <w:abstractNumId w:val="0"/>
  </w:num>
  <w:num w:numId="23" w16cid:durableId="1931697978">
    <w:abstractNumId w:val="12"/>
  </w:num>
  <w:num w:numId="24" w16cid:durableId="1843355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66238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1AB0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2925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4D0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72DA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12F1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694784"/>
  <w15:docId w15:val="{5C791E33-753B-4D4D-A8DD-571B4DF8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tmp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317</TotalTime>
  <Pages>12</Pages>
  <Words>1085</Words>
  <Characters>6185</Characters>
  <Application>Microsoft Office Word</Application>
  <DocSecurity>0</DocSecurity>
  <Lines>51</Lines>
  <Paragraphs>14</Paragraphs>
  <ScaleCrop>false</ScaleCrop>
  <Company>中国石油大学</Company>
  <LinksUpToDate>false</LinksUpToDate>
  <CharactersWithSpaces>7256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2023-11-11T12:34:00Z</dcterms:modified>
</cp:coreProperties>
</file>