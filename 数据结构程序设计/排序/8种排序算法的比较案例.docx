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C71BDB3" w14:textId="77777777" w:rsidR="00B138A1" w:rsidRPr="001E4DF9" w:rsidRDefault="00B138A1" w:rsidP="001D0743">
      <w:pPr>
        <w:rPr>
          <w:lang w:eastAsia="zh-CN"/>
        </w:rPr>
      </w:pPr>
    </w:p>
    <w:p w14:paraId="42875EA2" w14:textId="77777777" w:rsidR="00240D9D" w:rsidRPr="00ED4D76" w:rsidRDefault="006B13EF" w:rsidP="001D0743">
      <w:pPr>
        <w:pStyle w:val="aff4"/>
      </w:pPr>
      <w:r>
        <w:rPr>
          <w:rFonts w:hint="eastAsia"/>
        </w:rPr>
        <w:t>项目说明文档</w:t>
      </w:r>
    </w:p>
    <w:p w14:paraId="5E4653A7" w14:textId="77777777" w:rsidR="00404CF0" w:rsidRPr="00ED4D76" w:rsidRDefault="00404CF0" w:rsidP="001D0743">
      <w:pPr>
        <w:rPr>
          <w:lang w:eastAsia="zh-CN"/>
        </w:rPr>
      </w:pPr>
    </w:p>
    <w:p w14:paraId="4B040F99" w14:textId="77777777" w:rsidR="00404CF0" w:rsidRPr="00ED4D76" w:rsidRDefault="00404CF0" w:rsidP="001D0743">
      <w:pPr>
        <w:rPr>
          <w:lang w:eastAsia="zh-CN"/>
        </w:rPr>
      </w:pPr>
    </w:p>
    <w:p w14:paraId="75D749EE"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1F76C71D" w14:textId="4793C3D8" w:rsidR="009035C9" w:rsidRPr="00ED4D76" w:rsidRDefault="009035C9" w:rsidP="009035C9">
      <w:pPr>
        <w:pStyle w:val="aff5"/>
        <w:jc w:val="right"/>
        <w:rPr>
          <w:lang w:eastAsia="zh-CN"/>
        </w:rPr>
      </w:pPr>
      <w:r w:rsidRPr="00ED4D76">
        <w:rPr>
          <w:rFonts w:hint="eastAsia"/>
          <w:lang w:eastAsia="zh-CN"/>
        </w:rPr>
        <w:t xml:space="preserve">        ——</w:t>
      </w:r>
      <w:r w:rsidR="00680786">
        <w:rPr>
          <w:rFonts w:hint="eastAsia"/>
          <w:lang w:eastAsia="zh-CN"/>
        </w:rPr>
        <w:t>8</w:t>
      </w:r>
      <w:r w:rsidR="005E45D9">
        <w:rPr>
          <w:rFonts w:hint="eastAsia"/>
          <w:lang w:eastAsia="zh-CN"/>
        </w:rPr>
        <w:t>种</w:t>
      </w:r>
      <w:r w:rsidR="00680786">
        <w:rPr>
          <w:rFonts w:hint="eastAsia"/>
          <w:lang w:eastAsia="zh-CN"/>
        </w:rPr>
        <w:t>排序算法的比较案例</w:t>
      </w:r>
    </w:p>
    <w:p w14:paraId="2AC1798E" w14:textId="77777777" w:rsidR="00AB4DCF" w:rsidRPr="00ED4D76" w:rsidRDefault="00AB4DCF" w:rsidP="001D0743">
      <w:pPr>
        <w:rPr>
          <w:lang w:eastAsia="zh-CN"/>
        </w:rPr>
      </w:pPr>
    </w:p>
    <w:p w14:paraId="5B610424" w14:textId="77777777" w:rsidR="00B138A1" w:rsidRPr="00ED4D76" w:rsidRDefault="00B00433" w:rsidP="001D0743">
      <w:pPr>
        <w:rPr>
          <w:lang w:eastAsia="zh-CN"/>
        </w:rPr>
      </w:pPr>
      <w:r w:rsidRPr="00ED4D76">
        <w:rPr>
          <w:rFonts w:hint="eastAsia"/>
          <w:lang w:eastAsia="zh-CN"/>
        </w:rPr>
        <w:t xml:space="preserve"> </w:t>
      </w:r>
    </w:p>
    <w:p w14:paraId="33E8C4D3" w14:textId="77777777" w:rsidR="00B138A1" w:rsidRPr="00ED4D76" w:rsidRDefault="00B138A1" w:rsidP="001D0743">
      <w:pPr>
        <w:rPr>
          <w:lang w:eastAsia="zh-CN"/>
        </w:rPr>
      </w:pPr>
    </w:p>
    <w:p w14:paraId="03D3B423" w14:textId="77777777" w:rsidR="00B138A1" w:rsidRPr="00ED4D76" w:rsidRDefault="00B138A1" w:rsidP="001D0743">
      <w:pPr>
        <w:rPr>
          <w:lang w:eastAsia="zh-CN"/>
        </w:rPr>
      </w:pPr>
    </w:p>
    <w:p w14:paraId="6BB26240" w14:textId="77777777" w:rsidR="00B138A1" w:rsidRPr="00ED4D76" w:rsidRDefault="00B138A1" w:rsidP="001D0743">
      <w:pPr>
        <w:rPr>
          <w:lang w:eastAsia="zh-CN"/>
        </w:rPr>
      </w:pPr>
    </w:p>
    <w:p w14:paraId="357032A7" w14:textId="77777777" w:rsidR="00B138A1" w:rsidRPr="00ED4D76" w:rsidRDefault="00B138A1" w:rsidP="001D0743">
      <w:pPr>
        <w:rPr>
          <w:lang w:eastAsia="zh-CN"/>
        </w:rPr>
      </w:pPr>
    </w:p>
    <w:p w14:paraId="2C53FED2" w14:textId="77777777" w:rsidR="006F1CF2" w:rsidRPr="00ED4D76" w:rsidRDefault="006F1CF2" w:rsidP="001D0743">
      <w:pPr>
        <w:rPr>
          <w:lang w:eastAsia="zh-CN"/>
        </w:rPr>
      </w:pPr>
    </w:p>
    <w:p w14:paraId="2D638313" w14:textId="77777777" w:rsidR="006F1CF2" w:rsidRPr="00ED4D76" w:rsidRDefault="006F1CF2" w:rsidP="001D0743">
      <w:pPr>
        <w:rPr>
          <w:lang w:eastAsia="zh-CN"/>
        </w:rPr>
      </w:pPr>
    </w:p>
    <w:p w14:paraId="5DA84000" w14:textId="22CF9A07"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7A7B26">
        <w:rPr>
          <w:rFonts w:ascii="宋体" w:hAnsi="宋体" w:hint="eastAsia"/>
          <w:u w:val="single"/>
          <w:lang w:eastAsia="zh-CN"/>
        </w:rPr>
        <w:t>杨宇琨</w:t>
      </w:r>
      <w:r w:rsidR="00FD2902" w:rsidRPr="00ED4D76">
        <w:rPr>
          <w:rFonts w:ascii="宋体" w:hAnsi="宋体" w:hint="eastAsia"/>
          <w:u w:val="single"/>
          <w:lang w:eastAsia="zh-CN"/>
        </w:rPr>
        <w:t xml:space="preserve">            </w:t>
      </w:r>
    </w:p>
    <w:p w14:paraId="1AAC2083" w14:textId="3E911099"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7A7B26">
        <w:rPr>
          <w:rFonts w:ascii="宋体" w:hAnsi="宋体" w:hint="eastAsia"/>
          <w:u w:val="single"/>
          <w:lang w:eastAsia="zh-CN"/>
        </w:rPr>
        <w:t>2252843</w:t>
      </w:r>
      <w:r w:rsidR="00AB4DCF" w:rsidRPr="00ED4D76">
        <w:rPr>
          <w:rFonts w:ascii="宋体" w:hAnsi="宋体" w:hint="eastAsia"/>
          <w:u w:val="single"/>
          <w:lang w:eastAsia="zh-CN"/>
        </w:rPr>
        <w:t xml:space="preserve">           </w:t>
      </w:r>
    </w:p>
    <w:p w14:paraId="5867F344"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26EC61F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57696D8" w14:textId="77777777" w:rsidR="00B138A1" w:rsidRPr="00ED4D76" w:rsidRDefault="00B138A1" w:rsidP="001D0743">
      <w:pPr>
        <w:rPr>
          <w:lang w:eastAsia="zh-CN"/>
        </w:rPr>
      </w:pPr>
    </w:p>
    <w:p w14:paraId="4185C811" w14:textId="77777777" w:rsidR="006F1CF2" w:rsidRPr="00ED4D76" w:rsidRDefault="006F1CF2" w:rsidP="001D0743">
      <w:pPr>
        <w:rPr>
          <w:lang w:eastAsia="zh-CN"/>
        </w:rPr>
      </w:pPr>
    </w:p>
    <w:p w14:paraId="445907B9" w14:textId="77777777" w:rsidR="006F1CF2" w:rsidRPr="00ED4D76" w:rsidRDefault="006F1CF2" w:rsidP="001D0743">
      <w:pPr>
        <w:rPr>
          <w:lang w:eastAsia="zh-CN"/>
        </w:rPr>
      </w:pPr>
    </w:p>
    <w:p w14:paraId="268A0BFD" w14:textId="77777777" w:rsidR="00B138A1" w:rsidRPr="00ED4D76" w:rsidRDefault="00AB4DCF" w:rsidP="001D0743">
      <w:pPr>
        <w:pStyle w:val="aff8"/>
        <w:rPr>
          <w:lang w:eastAsia="zh-CN"/>
        </w:rPr>
      </w:pPr>
      <w:r w:rsidRPr="00ED4D76">
        <w:rPr>
          <w:rFonts w:hint="eastAsia"/>
          <w:lang w:eastAsia="zh-CN"/>
        </w:rPr>
        <w:t>同济大学</w:t>
      </w:r>
    </w:p>
    <w:p w14:paraId="492D99A9" w14:textId="07075283" w:rsidR="00B138A1" w:rsidRPr="00ED4D76" w:rsidRDefault="00AB4DCF" w:rsidP="007A7B26">
      <w:pPr>
        <w:pStyle w:val="aff9"/>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r w:rsidRPr="00ED4D76">
        <w:rPr>
          <w:rFonts w:hint="eastAsia"/>
          <w:lang w:eastAsia="zh-CN"/>
        </w:rPr>
        <w:t>Tongji Universit</w:t>
      </w:r>
      <w:r w:rsidR="007A7B26">
        <w:rPr>
          <w:lang w:eastAsia="zh-CN"/>
        </w:rPr>
        <w:t>y</w:t>
      </w:r>
    </w:p>
    <w:p w14:paraId="17A73B63" w14:textId="5189DBC0" w:rsidR="007A7B26" w:rsidRDefault="007A7B26" w:rsidP="007A7B26">
      <w:pPr>
        <w:pStyle w:val="affe"/>
        <w:tabs>
          <w:tab w:val="left" w:pos="1500"/>
        </w:tabs>
        <w:jc w:val="both"/>
      </w:pPr>
    </w:p>
    <w:p w14:paraId="7CD945D4" w14:textId="3EF52C54" w:rsidR="00CF156D" w:rsidRPr="00ED4D76" w:rsidRDefault="00111A31" w:rsidP="007A7B26">
      <w:pPr>
        <w:pStyle w:val="affe"/>
        <w:jc w:val="both"/>
        <w:rPr>
          <w:lang w:eastAsia="zh-CN"/>
        </w:rPr>
      </w:pPr>
      <w:bookmarkStart w:id="0" w:name="_Toc351292485"/>
      <w:bookmarkStart w:id="1" w:name="_Toc484542867"/>
      <w:bookmarkStart w:id="2" w:name="_Toc495668153"/>
      <w:r w:rsidRPr="00ED4D76">
        <w:rPr>
          <w:rFonts w:hint="eastAsia"/>
          <w:lang w:eastAsia="zh-CN"/>
        </w:rPr>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4D7E5116" w14:textId="01F9A8A4" w:rsidR="007A7B26" w:rsidRDefault="0075165E" w:rsidP="007A7B26">
      <w:pPr>
        <w:pStyle w:val="2"/>
        <w:numPr>
          <w:ilvl w:val="1"/>
          <w:numId w:val="25"/>
        </w:numPr>
        <w:spacing w:before="120"/>
      </w:pPr>
      <w:bookmarkStart w:id="3" w:name="_Toc495668154"/>
      <w:r w:rsidRPr="00C119C2">
        <w:rPr>
          <w:rFonts w:hint="eastAsia"/>
        </w:rPr>
        <w:t>背景分析</w:t>
      </w:r>
      <w:bookmarkStart w:id="4" w:name="_Toc484542869"/>
      <w:bookmarkStart w:id="5" w:name="_Toc495668155"/>
      <w:bookmarkEnd w:id="3"/>
    </w:p>
    <w:p w14:paraId="6C897B57" w14:textId="77777777" w:rsidR="007A7B26" w:rsidRDefault="007A7B26" w:rsidP="007A7B26">
      <w:pPr>
        <w:pStyle w:val="2"/>
        <w:spacing w:before="120"/>
        <w:ind w:left="492"/>
      </w:pPr>
      <w:r w:rsidRPr="007A7B26">
        <w:rPr>
          <w:rFonts w:eastAsia="宋体" w:hint="eastAsia"/>
          <w:iCs w:val="0"/>
          <w:sz w:val="24"/>
          <w:szCs w:val="20"/>
        </w:rPr>
        <w:t>软件开发人员而言，了解不同排序算法的性能特点对于选择合适的算法来解决实际问题至关重要。通过这个项目，可以对比不同排序算法在处理大规模数据时的表现，从而在实际开发中做出更好的算法选择。此外，在数据分析和处理领域，排序算法的性能也是一个重要的考量因素。通过该项目，可以更好地了解不同排序算法对数据处理效率的影响，在实际的数据处理过程中做出合适的决策。</w:t>
      </w:r>
    </w:p>
    <w:p w14:paraId="14B2FF80" w14:textId="27B88315" w:rsidR="00C119C2" w:rsidRDefault="00794BDB" w:rsidP="007A7B26">
      <w:pPr>
        <w:pStyle w:val="2"/>
        <w:spacing w:before="120"/>
        <w:ind w:left="492"/>
      </w:pPr>
      <w:r w:rsidRPr="00C119C2">
        <w:rPr>
          <w:rFonts w:hint="eastAsia"/>
        </w:rPr>
        <w:t xml:space="preserve">1.2 </w:t>
      </w:r>
      <w:bookmarkEnd w:id="4"/>
      <w:r w:rsidR="0075165E" w:rsidRPr="00C119C2">
        <w:rPr>
          <w:rFonts w:hint="eastAsia"/>
        </w:rPr>
        <w:t>功能分析</w:t>
      </w:r>
      <w:bookmarkEnd w:id="5"/>
    </w:p>
    <w:p w14:paraId="38C73FB4" w14:textId="77777777" w:rsidR="007A7B26" w:rsidRDefault="007A7B26" w:rsidP="007A7B26">
      <w:pPr>
        <w:rPr>
          <w:lang w:eastAsia="zh-CN"/>
        </w:rPr>
      </w:pPr>
      <w:r>
        <w:rPr>
          <w:rFonts w:hint="eastAsia"/>
          <w:lang w:eastAsia="zh-CN"/>
        </w:rPr>
        <w:t xml:space="preserve">1. </w:t>
      </w:r>
      <w:r>
        <w:rPr>
          <w:rFonts w:hint="eastAsia"/>
          <w:lang w:eastAsia="zh-CN"/>
        </w:rPr>
        <w:t>用户输入随机数的个数：程序需要接受用户输入的随机数个数。</w:t>
      </w:r>
    </w:p>
    <w:p w14:paraId="4EE3A72B" w14:textId="77777777" w:rsidR="007A7B26" w:rsidRDefault="007A7B26" w:rsidP="007A7B26">
      <w:pPr>
        <w:rPr>
          <w:lang w:eastAsia="zh-CN"/>
        </w:rPr>
      </w:pPr>
      <w:r>
        <w:rPr>
          <w:rFonts w:hint="eastAsia"/>
          <w:lang w:eastAsia="zh-CN"/>
        </w:rPr>
        <w:t xml:space="preserve">2. </w:t>
      </w:r>
      <w:r>
        <w:rPr>
          <w:rFonts w:hint="eastAsia"/>
          <w:lang w:eastAsia="zh-CN"/>
        </w:rPr>
        <w:t>生成随机数序列：根据输入的随机数个数，程序需要生成相应数量的随机数。</w:t>
      </w:r>
    </w:p>
    <w:p w14:paraId="0E91011A" w14:textId="77777777" w:rsidR="007A7B26" w:rsidRDefault="007A7B26" w:rsidP="007A7B26">
      <w:pPr>
        <w:rPr>
          <w:lang w:eastAsia="zh-CN"/>
        </w:rPr>
      </w:pPr>
      <w:r>
        <w:rPr>
          <w:rFonts w:hint="eastAsia"/>
          <w:lang w:eastAsia="zh-CN"/>
        </w:rPr>
        <w:t xml:space="preserve">3. </w:t>
      </w:r>
      <w:r>
        <w:rPr>
          <w:rFonts w:hint="eastAsia"/>
          <w:lang w:eastAsia="zh-CN"/>
        </w:rPr>
        <w:t>实现快速排序算法：对生成的随机数序列进行快速排序，并统计排序时间、交换次数和比较次数。</w:t>
      </w:r>
    </w:p>
    <w:p w14:paraId="6BE40C2C" w14:textId="77777777" w:rsidR="007A7B26" w:rsidRDefault="007A7B26" w:rsidP="007A7B26">
      <w:pPr>
        <w:rPr>
          <w:lang w:eastAsia="zh-CN"/>
        </w:rPr>
      </w:pPr>
      <w:r>
        <w:rPr>
          <w:rFonts w:hint="eastAsia"/>
          <w:lang w:eastAsia="zh-CN"/>
        </w:rPr>
        <w:t xml:space="preserve">4. </w:t>
      </w:r>
      <w:r>
        <w:rPr>
          <w:rFonts w:hint="eastAsia"/>
          <w:lang w:eastAsia="zh-CN"/>
        </w:rPr>
        <w:t>实现直接插入排序算法：对生成的随机数序列进行直接插入排序，并统计排序时间、交换次数和比较次数。</w:t>
      </w:r>
    </w:p>
    <w:p w14:paraId="26B3EA00" w14:textId="77777777" w:rsidR="007A7B26" w:rsidRDefault="007A7B26" w:rsidP="007A7B26">
      <w:pPr>
        <w:rPr>
          <w:lang w:eastAsia="zh-CN"/>
        </w:rPr>
      </w:pPr>
      <w:r>
        <w:rPr>
          <w:rFonts w:hint="eastAsia"/>
          <w:lang w:eastAsia="zh-CN"/>
        </w:rPr>
        <w:t xml:space="preserve">5. </w:t>
      </w:r>
      <w:r>
        <w:rPr>
          <w:rFonts w:hint="eastAsia"/>
          <w:lang w:eastAsia="zh-CN"/>
        </w:rPr>
        <w:t>实现冒泡排序算法：对生成的随机数序列进行冒泡排序，并统计排序时间、交换次数和比较次数。</w:t>
      </w:r>
    </w:p>
    <w:p w14:paraId="5F24B8C5" w14:textId="77777777" w:rsidR="007A7B26" w:rsidRDefault="007A7B26" w:rsidP="007A7B26">
      <w:pPr>
        <w:rPr>
          <w:lang w:eastAsia="zh-CN"/>
        </w:rPr>
      </w:pPr>
      <w:r>
        <w:rPr>
          <w:rFonts w:hint="eastAsia"/>
          <w:lang w:eastAsia="zh-CN"/>
        </w:rPr>
        <w:t xml:space="preserve">6. </w:t>
      </w:r>
      <w:r>
        <w:rPr>
          <w:rFonts w:hint="eastAsia"/>
          <w:lang w:eastAsia="zh-CN"/>
        </w:rPr>
        <w:t>实现选择排序算法：对生成的随机数序列进行选择排序，并统计排序时间、交换次数和比较次数。</w:t>
      </w:r>
    </w:p>
    <w:p w14:paraId="61FFC33F" w14:textId="05A417DD" w:rsidR="007F46D0" w:rsidRDefault="007F46D0" w:rsidP="007F46D0">
      <w:pPr>
        <w:rPr>
          <w:lang w:eastAsia="zh-CN"/>
        </w:rPr>
      </w:pPr>
      <w:r>
        <w:rPr>
          <w:rFonts w:hint="eastAsia"/>
          <w:lang w:eastAsia="zh-CN"/>
        </w:rPr>
        <w:t>7</w:t>
      </w:r>
      <w:r>
        <w:rPr>
          <w:lang w:eastAsia="zh-CN"/>
        </w:rPr>
        <w:t>.</w:t>
      </w:r>
      <w:r w:rsidRPr="007F46D0">
        <w:rPr>
          <w:rFonts w:hint="eastAsia"/>
          <w:lang w:eastAsia="zh-CN"/>
        </w:rPr>
        <w:t xml:space="preserve"> </w:t>
      </w:r>
      <w:r>
        <w:rPr>
          <w:rFonts w:hint="eastAsia"/>
          <w:lang w:eastAsia="zh-CN"/>
        </w:rPr>
        <w:t xml:space="preserve"> </w:t>
      </w:r>
      <w:r>
        <w:rPr>
          <w:rFonts w:hint="eastAsia"/>
          <w:lang w:eastAsia="zh-CN"/>
        </w:rPr>
        <w:t>实现希尔排序算法：对生成的随机数序列进行希尔排序，并统计排序时间、交换次数和比较次数。</w:t>
      </w:r>
    </w:p>
    <w:p w14:paraId="5BC2BA41" w14:textId="23A8D4BB" w:rsidR="007F46D0" w:rsidRDefault="007F46D0" w:rsidP="007F46D0">
      <w:pPr>
        <w:rPr>
          <w:lang w:eastAsia="zh-CN"/>
        </w:rPr>
      </w:pPr>
      <w:r>
        <w:rPr>
          <w:rFonts w:hint="eastAsia"/>
          <w:lang w:eastAsia="zh-CN"/>
        </w:rPr>
        <w:t xml:space="preserve">8. </w:t>
      </w:r>
      <w:r>
        <w:rPr>
          <w:rFonts w:hint="eastAsia"/>
          <w:lang w:eastAsia="zh-CN"/>
        </w:rPr>
        <w:t>实现归并排序算法：对生成的随机数序列进行归并排序，并统计排序时间、交换次数和比较次数。</w:t>
      </w:r>
    </w:p>
    <w:p w14:paraId="587045D9" w14:textId="3F9078C2" w:rsidR="007F46D0" w:rsidRDefault="007F46D0" w:rsidP="007F46D0">
      <w:pPr>
        <w:rPr>
          <w:lang w:eastAsia="zh-CN"/>
        </w:rPr>
      </w:pPr>
      <w:r>
        <w:rPr>
          <w:rFonts w:hint="eastAsia"/>
          <w:lang w:eastAsia="zh-CN"/>
        </w:rPr>
        <w:t xml:space="preserve">9. </w:t>
      </w:r>
      <w:r>
        <w:rPr>
          <w:rFonts w:hint="eastAsia"/>
          <w:lang w:eastAsia="zh-CN"/>
        </w:rPr>
        <w:t>实现堆排序算法：对生成的随机数序列进行堆排序，并统计排序时间、交换次数和比较次数。</w:t>
      </w:r>
    </w:p>
    <w:p w14:paraId="663487CC" w14:textId="1A0AF0F4" w:rsidR="007F46D0" w:rsidRDefault="007F46D0" w:rsidP="007F46D0">
      <w:pPr>
        <w:rPr>
          <w:lang w:eastAsia="zh-CN"/>
        </w:rPr>
      </w:pPr>
      <w:r>
        <w:rPr>
          <w:rFonts w:hint="eastAsia"/>
          <w:lang w:eastAsia="zh-CN"/>
        </w:rPr>
        <w:lastRenderedPageBreak/>
        <w:t xml:space="preserve">10. </w:t>
      </w:r>
      <w:r>
        <w:rPr>
          <w:rFonts w:hint="eastAsia"/>
          <w:lang w:eastAsia="zh-CN"/>
        </w:rPr>
        <w:t>实现基数排序算法：对生成的随机数序列进行基数排序，并统计排序时间、交换次数和比较次数。</w:t>
      </w:r>
    </w:p>
    <w:p w14:paraId="1ED1554E" w14:textId="3B1443A3" w:rsidR="007A7B26" w:rsidRDefault="007F46D0" w:rsidP="007A7B26">
      <w:pPr>
        <w:rPr>
          <w:lang w:eastAsia="zh-CN"/>
        </w:rPr>
      </w:pPr>
      <w:r>
        <w:rPr>
          <w:rFonts w:hint="eastAsia"/>
          <w:lang w:eastAsia="zh-CN"/>
        </w:rPr>
        <w:t>11</w:t>
      </w:r>
      <w:r w:rsidR="007A7B26">
        <w:rPr>
          <w:rFonts w:hint="eastAsia"/>
          <w:lang w:eastAsia="zh-CN"/>
        </w:rPr>
        <w:t xml:space="preserve">. </w:t>
      </w:r>
      <w:r w:rsidR="007A7B26">
        <w:rPr>
          <w:rFonts w:hint="eastAsia"/>
          <w:lang w:eastAsia="zh-CN"/>
        </w:rPr>
        <w:t>显示排序结果和统计信息：将排序后的结果和每种排序方法所花费的排序时间、交换次数和比较次数展示给用户。</w:t>
      </w:r>
    </w:p>
    <w:p w14:paraId="19DA2CDD" w14:textId="03C4C2F7" w:rsidR="00061434" w:rsidRDefault="00061434" w:rsidP="007A7B26">
      <w:pPr>
        <w:ind w:firstLineChars="0" w:firstLine="0"/>
        <w:rPr>
          <w:lang w:eastAsia="zh-CN"/>
        </w:rPr>
      </w:pPr>
    </w:p>
    <w:p w14:paraId="7AD28EE4" w14:textId="26D690B7" w:rsidR="007A7B26" w:rsidRDefault="0075165E" w:rsidP="007A7B26">
      <w:pPr>
        <w:pStyle w:val="1"/>
        <w:numPr>
          <w:ilvl w:val="0"/>
          <w:numId w:val="25"/>
        </w:numPr>
        <w:spacing w:after="240"/>
        <w:rPr>
          <w:lang w:eastAsia="zh-CN"/>
        </w:rPr>
      </w:pPr>
      <w:bookmarkStart w:id="6" w:name="_Toc495668156"/>
      <w:r>
        <w:rPr>
          <w:rFonts w:hint="eastAsia"/>
          <w:lang w:eastAsia="zh-CN"/>
        </w:rPr>
        <w:t>设计</w:t>
      </w:r>
      <w:bookmarkEnd w:id="6"/>
    </w:p>
    <w:p w14:paraId="7AC0B1BE" w14:textId="4B439D1C" w:rsidR="007A7B26" w:rsidRDefault="007A7B26" w:rsidP="007A7B26">
      <w:pPr>
        <w:pStyle w:val="afa"/>
        <w:ind w:left="492" w:firstLineChars="0" w:firstLine="0"/>
        <w:rPr>
          <w:lang w:eastAsia="zh-CN"/>
        </w:rPr>
      </w:pPr>
      <w:r>
        <w:rPr>
          <w:rFonts w:hint="eastAsia"/>
          <w:lang w:eastAsia="zh-CN"/>
        </w:rPr>
        <w:t xml:space="preserve">1. </w:t>
      </w:r>
      <w:r>
        <w:rPr>
          <w:rFonts w:hint="eastAsia"/>
          <w:lang w:eastAsia="zh-CN"/>
        </w:rPr>
        <w:t>功能描述：</w:t>
      </w:r>
    </w:p>
    <w:p w14:paraId="4D6FBC09" w14:textId="443691BD"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实现了一个排序算法比较工具，用户可以选择不同的排序算法对生成的随机数进行排序，并统计比较次数、交换次数和排序时间。</w:t>
      </w:r>
    </w:p>
    <w:p w14:paraId="528D8268"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用户通过控制台界面进行交互，选择排序算法并查看每种排序算法的性能表现。</w:t>
      </w:r>
    </w:p>
    <w:p w14:paraId="19D0A128" w14:textId="77777777" w:rsidR="007A7B26" w:rsidRDefault="007A7B26" w:rsidP="007A7B26">
      <w:pPr>
        <w:pStyle w:val="afa"/>
        <w:ind w:left="492" w:firstLineChars="0" w:firstLine="0"/>
        <w:rPr>
          <w:lang w:eastAsia="zh-CN"/>
        </w:rPr>
      </w:pPr>
    </w:p>
    <w:p w14:paraId="73C3390B" w14:textId="66C082C7" w:rsidR="007A7B26" w:rsidRDefault="007A7B26" w:rsidP="007A7B26">
      <w:pPr>
        <w:pStyle w:val="afa"/>
        <w:ind w:left="492" w:firstLineChars="0" w:firstLine="0"/>
        <w:rPr>
          <w:lang w:eastAsia="zh-CN"/>
        </w:rPr>
      </w:pPr>
      <w:r>
        <w:rPr>
          <w:rFonts w:hint="eastAsia"/>
          <w:lang w:eastAsia="zh-CN"/>
        </w:rPr>
        <w:t xml:space="preserve">2. </w:t>
      </w:r>
      <w:r>
        <w:rPr>
          <w:rFonts w:hint="eastAsia"/>
          <w:lang w:eastAsia="zh-CN"/>
        </w:rPr>
        <w:t>程序结构设计：</w:t>
      </w:r>
    </w:p>
    <w:p w14:paraId="23706012" w14:textId="1EA42533"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用户交互部分：</w:t>
      </w:r>
    </w:p>
    <w:p w14:paraId="29225CCB"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主程序包含一个循环，允许用户多次执行排序操作，并提供退出程序的选项。</w:t>
      </w:r>
    </w:p>
    <w:p w14:paraId="264EB1D0"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用户可以通过菜单选择不同的排序算法，根据输入的选择执行对应的排序算法，并展示排序结果和性能统计信息。</w:t>
      </w:r>
    </w:p>
    <w:p w14:paraId="340838C7" w14:textId="77777777" w:rsidR="007A7B26" w:rsidRDefault="007A7B26" w:rsidP="007A7B26">
      <w:pPr>
        <w:pStyle w:val="afa"/>
        <w:ind w:left="492" w:firstLineChars="0" w:firstLine="0"/>
        <w:rPr>
          <w:lang w:eastAsia="zh-CN"/>
        </w:rPr>
      </w:pPr>
    </w:p>
    <w:p w14:paraId="3A76F752" w14:textId="5B3CAD25"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排序算法实现：</w:t>
      </w:r>
    </w:p>
    <w:p w14:paraId="00FAD424" w14:textId="7C81D9DF"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程序包含冒泡排序、选择排序、直接插入排序、希尔排序、快速排序、堆排序、归并排序和基数排序等排序算法的具体实现。</w:t>
      </w:r>
    </w:p>
    <w:p w14:paraId="31A92A44"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每个排序算法函数负责对输入数组进行排序，并统计比较次数、交换次数和排序时间。</w:t>
      </w:r>
    </w:p>
    <w:p w14:paraId="41C74D98" w14:textId="77777777" w:rsidR="007A7B26" w:rsidRDefault="007A7B26" w:rsidP="007A7B26">
      <w:pPr>
        <w:pStyle w:val="afa"/>
        <w:ind w:left="492" w:firstLineChars="0" w:firstLine="0"/>
        <w:rPr>
          <w:lang w:eastAsia="zh-CN"/>
        </w:rPr>
      </w:pPr>
    </w:p>
    <w:p w14:paraId="15F88BDD" w14:textId="0FC93989"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工具函数和性能统计：</w:t>
      </w:r>
    </w:p>
    <w:p w14:paraId="7B1A4B96"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程序包含了暂停等待用户输入的函数</w:t>
      </w:r>
      <w:r>
        <w:rPr>
          <w:rFonts w:hint="eastAsia"/>
          <w:lang w:eastAsia="zh-CN"/>
        </w:rPr>
        <w:t>`pause`</w:t>
      </w:r>
      <w:r>
        <w:rPr>
          <w:rFonts w:hint="eastAsia"/>
          <w:lang w:eastAsia="zh-CN"/>
        </w:rPr>
        <w:t>，用于在某些情况下等待用户输入。</w:t>
      </w:r>
    </w:p>
    <w:p w14:paraId="3AD2C370"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每种排序算法都有对应的性能统计函数，用于统计每种排序算法的比较次数、交换次数和排序时间，并将统计信息展示给用户。</w:t>
      </w:r>
    </w:p>
    <w:p w14:paraId="42A06299" w14:textId="77777777" w:rsidR="007A7B26" w:rsidRDefault="007A7B26" w:rsidP="007A7B26">
      <w:pPr>
        <w:pStyle w:val="afa"/>
        <w:ind w:left="492" w:firstLineChars="0" w:firstLine="0"/>
        <w:rPr>
          <w:lang w:eastAsia="zh-CN"/>
        </w:rPr>
      </w:pPr>
    </w:p>
    <w:p w14:paraId="1DF3694A" w14:textId="5976D8B3" w:rsidR="007A7B26" w:rsidRDefault="007A7B26" w:rsidP="007A7B26">
      <w:pPr>
        <w:pStyle w:val="afa"/>
        <w:ind w:left="492" w:firstLineChars="0" w:firstLine="0"/>
        <w:rPr>
          <w:lang w:eastAsia="zh-CN"/>
        </w:rPr>
      </w:pPr>
      <w:r>
        <w:rPr>
          <w:rFonts w:hint="eastAsia"/>
          <w:lang w:eastAsia="zh-CN"/>
        </w:rPr>
        <w:lastRenderedPageBreak/>
        <w:t xml:space="preserve">3. </w:t>
      </w:r>
      <w:r>
        <w:rPr>
          <w:rFonts w:hint="eastAsia"/>
          <w:lang w:eastAsia="zh-CN"/>
        </w:rPr>
        <w:t>算法性能统计：</w:t>
      </w:r>
    </w:p>
    <w:p w14:paraId="1E1B1054"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程序使用了</w:t>
      </w:r>
      <w:r>
        <w:rPr>
          <w:rFonts w:hint="eastAsia"/>
          <w:lang w:eastAsia="zh-CN"/>
        </w:rPr>
        <w:t>`std::chrono`</w:t>
      </w:r>
      <w:r>
        <w:rPr>
          <w:rFonts w:hint="eastAsia"/>
          <w:lang w:eastAsia="zh-CN"/>
        </w:rPr>
        <w:t>来统计每种排序算法的执行时间，通过高精度时钟记录排序算法的执行时间。</w:t>
      </w:r>
    </w:p>
    <w:p w14:paraId="0F4E3532"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每种排序算法的比较次数和交换次数也被记录并展示给用户。</w:t>
      </w:r>
    </w:p>
    <w:p w14:paraId="465B6800" w14:textId="77777777" w:rsidR="007A7B26" w:rsidRDefault="007A7B26" w:rsidP="007A7B26">
      <w:pPr>
        <w:pStyle w:val="afa"/>
        <w:ind w:left="492" w:firstLineChars="0" w:firstLine="0"/>
        <w:rPr>
          <w:lang w:eastAsia="zh-CN"/>
        </w:rPr>
      </w:pPr>
    </w:p>
    <w:p w14:paraId="3BB1A19D" w14:textId="4E17860A" w:rsidR="007A7B26" w:rsidRDefault="007A7B26" w:rsidP="007A7B26">
      <w:pPr>
        <w:pStyle w:val="afa"/>
        <w:ind w:left="492" w:firstLineChars="0" w:firstLine="0"/>
        <w:rPr>
          <w:lang w:eastAsia="zh-CN"/>
        </w:rPr>
      </w:pPr>
      <w:r>
        <w:rPr>
          <w:rFonts w:hint="eastAsia"/>
          <w:lang w:eastAsia="zh-CN"/>
        </w:rPr>
        <w:t xml:space="preserve">4. </w:t>
      </w:r>
      <w:r>
        <w:rPr>
          <w:rFonts w:hint="eastAsia"/>
          <w:lang w:eastAsia="zh-CN"/>
        </w:rPr>
        <w:t>随机数生成：</w:t>
      </w:r>
    </w:p>
    <w:p w14:paraId="2891E72B"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程序可以生成一定数量的随机数，并提供给用户选择的排序算法进行排序。</w:t>
      </w:r>
    </w:p>
    <w:p w14:paraId="005E1C04" w14:textId="77777777" w:rsidR="007A7B26" w:rsidRDefault="007A7B26" w:rsidP="007A7B26">
      <w:pPr>
        <w:pStyle w:val="afa"/>
        <w:ind w:left="492" w:firstLineChars="0" w:firstLine="0"/>
        <w:rPr>
          <w:lang w:eastAsia="zh-CN"/>
        </w:rPr>
      </w:pPr>
    </w:p>
    <w:p w14:paraId="35656C31" w14:textId="077DEA8D" w:rsidR="007A7B26" w:rsidRDefault="007A7B26" w:rsidP="007A7B26">
      <w:pPr>
        <w:pStyle w:val="afa"/>
        <w:ind w:left="492" w:firstLineChars="0" w:firstLine="0"/>
        <w:rPr>
          <w:lang w:eastAsia="zh-CN"/>
        </w:rPr>
      </w:pPr>
      <w:r>
        <w:rPr>
          <w:rFonts w:hint="eastAsia"/>
          <w:lang w:eastAsia="zh-CN"/>
        </w:rPr>
        <w:t xml:space="preserve">5. </w:t>
      </w:r>
      <w:r>
        <w:rPr>
          <w:rFonts w:hint="eastAsia"/>
          <w:lang w:eastAsia="zh-CN"/>
        </w:rPr>
        <w:t>界面交互和用户体验：</w:t>
      </w:r>
    </w:p>
    <w:p w14:paraId="0EF46A1F" w14:textId="1C90348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程序提供清晰的菜单界面，用户可以通过选择相应的数字来执行对应的排序算法，同时展示排序结果和性能统计信息。</w:t>
      </w:r>
    </w:p>
    <w:p w14:paraId="5197F2B7"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用户体验较好，可以反复选择不同的排序算法进行比较，直到选择退出程序。</w:t>
      </w:r>
    </w:p>
    <w:p w14:paraId="4D472CF2" w14:textId="77777777" w:rsidR="007A7B26" w:rsidRDefault="007A7B26" w:rsidP="007A7B26">
      <w:pPr>
        <w:pStyle w:val="afa"/>
        <w:ind w:left="492" w:firstLineChars="0" w:firstLine="0"/>
        <w:rPr>
          <w:lang w:eastAsia="zh-CN"/>
        </w:rPr>
      </w:pPr>
    </w:p>
    <w:p w14:paraId="3E943148" w14:textId="2DE5CEF1" w:rsidR="007A7B26" w:rsidRDefault="007A7B26" w:rsidP="007A7B26">
      <w:pPr>
        <w:pStyle w:val="afa"/>
        <w:ind w:left="492" w:firstLineChars="0" w:firstLine="0"/>
        <w:rPr>
          <w:lang w:eastAsia="zh-CN"/>
        </w:rPr>
      </w:pPr>
      <w:r>
        <w:rPr>
          <w:rFonts w:hint="eastAsia"/>
          <w:lang w:eastAsia="zh-CN"/>
        </w:rPr>
        <w:t xml:space="preserve">6. </w:t>
      </w:r>
      <w:r>
        <w:rPr>
          <w:rFonts w:hint="eastAsia"/>
          <w:lang w:eastAsia="zh-CN"/>
        </w:rPr>
        <w:t>循环执行逻辑：</w:t>
      </w:r>
    </w:p>
    <w:p w14:paraId="56336A2D" w14:textId="77777777" w:rsidR="007A7B26" w:rsidRDefault="007A7B26" w:rsidP="007A7B26">
      <w:pPr>
        <w:pStyle w:val="afa"/>
        <w:ind w:left="492" w:firstLineChars="0" w:firstLine="0"/>
        <w:rPr>
          <w:lang w:eastAsia="zh-CN"/>
        </w:rPr>
      </w:pPr>
      <w:r>
        <w:rPr>
          <w:rFonts w:hint="eastAsia"/>
          <w:lang w:eastAsia="zh-CN"/>
        </w:rPr>
        <w:t xml:space="preserve">   - </w:t>
      </w:r>
      <w:r>
        <w:rPr>
          <w:rFonts w:hint="eastAsia"/>
          <w:lang w:eastAsia="zh-CN"/>
        </w:rPr>
        <w:t>程序允许用户多次执行排序操作，直到选择退出程序为止。</w:t>
      </w:r>
    </w:p>
    <w:p w14:paraId="5F0CA47B" w14:textId="77777777" w:rsidR="0075165E" w:rsidRDefault="0075165E" w:rsidP="0075165E">
      <w:pPr>
        <w:pStyle w:val="1"/>
        <w:spacing w:after="240"/>
        <w:rPr>
          <w:lang w:eastAsia="zh-CN"/>
        </w:rPr>
      </w:pPr>
      <w:bookmarkStart w:id="7" w:name="_Toc495668161"/>
      <w:r>
        <w:rPr>
          <w:rFonts w:hint="eastAsia"/>
          <w:lang w:eastAsia="zh-CN"/>
        </w:rPr>
        <w:t xml:space="preserve">3 </w:t>
      </w:r>
      <w:r>
        <w:rPr>
          <w:rFonts w:hint="eastAsia"/>
          <w:lang w:eastAsia="zh-CN"/>
        </w:rPr>
        <w:t>实现</w:t>
      </w:r>
      <w:bookmarkEnd w:id="7"/>
    </w:p>
    <w:p w14:paraId="030EFA0C" w14:textId="4FCD70A1" w:rsidR="0075165E" w:rsidRDefault="0075165E" w:rsidP="008F78B2">
      <w:pPr>
        <w:pStyle w:val="2"/>
        <w:spacing w:before="120"/>
      </w:pPr>
      <w:bookmarkStart w:id="8" w:name="_Toc495668162"/>
      <w:r>
        <w:rPr>
          <w:rFonts w:hint="eastAsia"/>
        </w:rPr>
        <w:t xml:space="preserve">3.1 </w:t>
      </w:r>
      <w:r w:rsidR="007F46D0">
        <w:rPr>
          <w:rFonts w:hint="eastAsia"/>
        </w:rPr>
        <w:t>希尔排序</w:t>
      </w:r>
      <w:r>
        <w:rPr>
          <w:rFonts w:hint="eastAsia"/>
        </w:rPr>
        <w:t>功能的实现</w:t>
      </w:r>
      <w:bookmarkEnd w:id="8"/>
    </w:p>
    <w:p w14:paraId="709B5F65" w14:textId="38EE3B23" w:rsidR="00AD5E2E" w:rsidRPr="008F78B2" w:rsidRDefault="00AD5E2E" w:rsidP="00A8652E">
      <w:pPr>
        <w:pStyle w:val="3"/>
        <w:spacing w:before="120"/>
      </w:pPr>
      <w:bookmarkStart w:id="9" w:name="_Toc495668163"/>
      <w:r w:rsidRPr="008F78B2">
        <w:rPr>
          <w:rFonts w:hint="eastAsia"/>
        </w:rPr>
        <w:t xml:space="preserve">3.1.1 </w:t>
      </w:r>
      <w:r w:rsidR="008A4CF2">
        <w:rPr>
          <w:rFonts w:hint="eastAsia"/>
        </w:rPr>
        <w:t>希尔排序</w:t>
      </w:r>
      <w:r w:rsidRPr="008F78B2">
        <w:rPr>
          <w:rFonts w:hint="eastAsia"/>
        </w:rPr>
        <w:t>功能流程</w:t>
      </w:r>
      <w:bookmarkEnd w:id="9"/>
    </w:p>
    <w:p w14:paraId="0642C987" w14:textId="77777777" w:rsidR="007F46D0" w:rsidRDefault="007F46D0" w:rsidP="007F46D0">
      <w:pPr>
        <w:rPr>
          <w:lang w:eastAsia="zh-CN"/>
        </w:rPr>
      </w:pPr>
      <w:r>
        <w:rPr>
          <w:rFonts w:hint="eastAsia"/>
          <w:lang w:eastAsia="zh-CN"/>
        </w:rPr>
        <w:t>希尔排序（</w:t>
      </w:r>
      <w:r>
        <w:rPr>
          <w:rFonts w:hint="eastAsia"/>
          <w:lang w:eastAsia="zh-CN"/>
        </w:rPr>
        <w:t>Shell Sort</w:t>
      </w:r>
      <w:r>
        <w:rPr>
          <w:rFonts w:hint="eastAsia"/>
          <w:lang w:eastAsia="zh-CN"/>
        </w:rPr>
        <w:t>）是一种插入排序的改进版本，也称为缩小增量排序。其基本思想是将待排序的数组按照一定的间隔分为若干个子序列，对每个子序列进行插入排序；然后逐渐缩小间隔，重复进行插入排序操作，直到间隔为</w:t>
      </w:r>
      <w:r>
        <w:rPr>
          <w:rFonts w:hint="eastAsia"/>
          <w:lang w:eastAsia="zh-CN"/>
        </w:rPr>
        <w:t>1</w:t>
      </w:r>
      <w:r>
        <w:rPr>
          <w:rFonts w:hint="eastAsia"/>
          <w:lang w:eastAsia="zh-CN"/>
        </w:rPr>
        <w:t>，最后进行一次插入排序。希尔排序的逻辑流程如下：</w:t>
      </w:r>
    </w:p>
    <w:p w14:paraId="4B39E80E" w14:textId="77777777" w:rsidR="007F46D0" w:rsidRDefault="007F46D0" w:rsidP="007F46D0">
      <w:pPr>
        <w:rPr>
          <w:lang w:eastAsia="zh-CN"/>
        </w:rPr>
      </w:pPr>
    </w:p>
    <w:p w14:paraId="07883AC7" w14:textId="470454D2" w:rsidR="007F46D0" w:rsidRDefault="007F46D0" w:rsidP="007F46D0">
      <w:pPr>
        <w:rPr>
          <w:lang w:eastAsia="zh-CN"/>
        </w:rPr>
      </w:pPr>
      <w:r>
        <w:rPr>
          <w:rFonts w:hint="eastAsia"/>
          <w:lang w:eastAsia="zh-CN"/>
        </w:rPr>
        <w:t xml:space="preserve">1. </w:t>
      </w:r>
      <w:r>
        <w:rPr>
          <w:rFonts w:hint="eastAsia"/>
          <w:lang w:eastAsia="zh-CN"/>
        </w:rPr>
        <w:t>选择间隔序列：</w:t>
      </w:r>
      <w:r>
        <w:rPr>
          <w:rFonts w:hint="eastAsia"/>
          <w:lang w:eastAsia="zh-CN"/>
        </w:rPr>
        <w:t xml:space="preserve"> </w:t>
      </w:r>
      <w:r>
        <w:rPr>
          <w:rFonts w:hint="eastAsia"/>
          <w:lang w:eastAsia="zh-CN"/>
        </w:rPr>
        <w:t>首先选择一个间隔序列，通常使用希尔建议的间隔序列（</w:t>
      </w:r>
      <w:r>
        <w:rPr>
          <w:rFonts w:hint="eastAsia"/>
          <w:lang w:eastAsia="zh-CN"/>
        </w:rPr>
        <w:t>1, 4, 13, 40, 121, ...</w:t>
      </w:r>
      <w:r>
        <w:rPr>
          <w:rFonts w:hint="eastAsia"/>
          <w:lang w:eastAsia="zh-CN"/>
        </w:rPr>
        <w:t>）或者</w:t>
      </w:r>
      <w:r>
        <w:rPr>
          <w:rFonts w:hint="eastAsia"/>
          <w:lang w:eastAsia="zh-CN"/>
        </w:rPr>
        <w:t>Hibbard</w:t>
      </w:r>
      <w:r>
        <w:rPr>
          <w:rFonts w:hint="eastAsia"/>
          <w:lang w:eastAsia="zh-CN"/>
        </w:rPr>
        <w:t>间隔序列（</w:t>
      </w:r>
      <w:r>
        <w:rPr>
          <w:rFonts w:hint="eastAsia"/>
          <w:lang w:eastAsia="zh-CN"/>
        </w:rPr>
        <w:t>1, 3, 7, 15, 31, ...</w:t>
      </w:r>
      <w:r>
        <w:rPr>
          <w:rFonts w:hint="eastAsia"/>
          <w:lang w:eastAsia="zh-CN"/>
        </w:rPr>
        <w:t>）等。</w:t>
      </w:r>
    </w:p>
    <w:p w14:paraId="1043A808" w14:textId="77777777" w:rsidR="007F46D0" w:rsidRDefault="007F46D0" w:rsidP="007F46D0">
      <w:pPr>
        <w:rPr>
          <w:lang w:eastAsia="zh-CN"/>
        </w:rPr>
      </w:pPr>
      <w:r>
        <w:rPr>
          <w:lang w:eastAsia="zh-CN"/>
        </w:rPr>
        <w:t xml:space="preserve">  </w:t>
      </w:r>
    </w:p>
    <w:p w14:paraId="0E91F62E" w14:textId="3700455E" w:rsidR="007F46D0" w:rsidRDefault="007F46D0" w:rsidP="007F46D0">
      <w:pPr>
        <w:rPr>
          <w:lang w:eastAsia="zh-CN"/>
        </w:rPr>
      </w:pPr>
      <w:r>
        <w:rPr>
          <w:rFonts w:hint="eastAsia"/>
          <w:lang w:eastAsia="zh-CN"/>
        </w:rPr>
        <w:t xml:space="preserve">2. </w:t>
      </w:r>
      <w:r>
        <w:rPr>
          <w:rFonts w:hint="eastAsia"/>
          <w:lang w:eastAsia="zh-CN"/>
        </w:rPr>
        <w:t>按照间隔分组：</w:t>
      </w:r>
      <w:r>
        <w:rPr>
          <w:rFonts w:hint="eastAsia"/>
          <w:lang w:eastAsia="zh-CN"/>
        </w:rPr>
        <w:t xml:space="preserve"> </w:t>
      </w:r>
      <w:r>
        <w:rPr>
          <w:rFonts w:hint="eastAsia"/>
          <w:lang w:eastAsia="zh-CN"/>
        </w:rPr>
        <w:t>将待排序的数组按照选定的间隔分为若干个子序列。</w:t>
      </w:r>
    </w:p>
    <w:p w14:paraId="109DE9D4" w14:textId="77777777" w:rsidR="007F46D0" w:rsidRDefault="007F46D0" w:rsidP="007F46D0">
      <w:pPr>
        <w:rPr>
          <w:lang w:eastAsia="zh-CN"/>
        </w:rPr>
      </w:pPr>
    </w:p>
    <w:p w14:paraId="15201673" w14:textId="4BC4BD2A" w:rsidR="007F46D0" w:rsidRDefault="007F46D0" w:rsidP="007F46D0">
      <w:pPr>
        <w:rPr>
          <w:lang w:eastAsia="zh-CN"/>
        </w:rPr>
      </w:pPr>
      <w:r>
        <w:rPr>
          <w:rFonts w:hint="eastAsia"/>
          <w:lang w:eastAsia="zh-CN"/>
        </w:rPr>
        <w:lastRenderedPageBreak/>
        <w:t>3.</w:t>
      </w:r>
      <w:r>
        <w:rPr>
          <w:rFonts w:hint="eastAsia"/>
          <w:lang w:eastAsia="zh-CN"/>
        </w:rPr>
        <w:t>对每个子序列进行插入排序：</w:t>
      </w:r>
      <w:r>
        <w:rPr>
          <w:rFonts w:hint="eastAsia"/>
          <w:lang w:eastAsia="zh-CN"/>
        </w:rPr>
        <w:t xml:space="preserve"> </w:t>
      </w:r>
      <w:r>
        <w:rPr>
          <w:rFonts w:hint="eastAsia"/>
          <w:lang w:eastAsia="zh-CN"/>
        </w:rPr>
        <w:t>对每个子序列进行插入排序操作，即对第</w:t>
      </w:r>
      <w:proofErr w:type="spellStart"/>
      <w:r>
        <w:rPr>
          <w:rFonts w:hint="eastAsia"/>
          <w:lang w:eastAsia="zh-CN"/>
        </w:rPr>
        <w:t>i</w:t>
      </w:r>
      <w:proofErr w:type="spellEnd"/>
      <w:r>
        <w:rPr>
          <w:rFonts w:hint="eastAsia"/>
          <w:lang w:eastAsia="zh-CN"/>
        </w:rPr>
        <w:t>个元素和第</w:t>
      </w:r>
      <w:proofErr w:type="spellStart"/>
      <w:r>
        <w:rPr>
          <w:rFonts w:hint="eastAsia"/>
          <w:lang w:eastAsia="zh-CN"/>
        </w:rPr>
        <w:t>i+gap</w:t>
      </w:r>
      <w:proofErr w:type="spellEnd"/>
      <w:r>
        <w:rPr>
          <w:rFonts w:hint="eastAsia"/>
          <w:lang w:eastAsia="zh-CN"/>
        </w:rPr>
        <w:t>个元素进行比较和交换，其中</w:t>
      </w:r>
      <w:r>
        <w:rPr>
          <w:rFonts w:hint="eastAsia"/>
          <w:lang w:eastAsia="zh-CN"/>
        </w:rPr>
        <w:t>gap</w:t>
      </w:r>
      <w:r>
        <w:rPr>
          <w:rFonts w:hint="eastAsia"/>
          <w:lang w:eastAsia="zh-CN"/>
        </w:rPr>
        <w:t>为当前的间隔。</w:t>
      </w:r>
    </w:p>
    <w:p w14:paraId="0B0A089B" w14:textId="77777777" w:rsidR="007F46D0" w:rsidRDefault="007F46D0" w:rsidP="007F46D0">
      <w:pPr>
        <w:rPr>
          <w:lang w:eastAsia="zh-CN"/>
        </w:rPr>
      </w:pPr>
    </w:p>
    <w:p w14:paraId="1AF8D915" w14:textId="1FF7087D" w:rsidR="007F46D0" w:rsidRDefault="007F46D0" w:rsidP="007F46D0">
      <w:pPr>
        <w:rPr>
          <w:lang w:eastAsia="zh-CN"/>
        </w:rPr>
      </w:pPr>
      <w:r>
        <w:rPr>
          <w:rFonts w:hint="eastAsia"/>
          <w:lang w:eastAsia="zh-CN"/>
        </w:rPr>
        <w:t xml:space="preserve">4. </w:t>
      </w:r>
      <w:r>
        <w:rPr>
          <w:rFonts w:hint="eastAsia"/>
          <w:lang w:eastAsia="zh-CN"/>
        </w:rPr>
        <w:t>缩小间隔，重复插入排序：</w:t>
      </w:r>
      <w:r>
        <w:rPr>
          <w:rFonts w:hint="eastAsia"/>
          <w:lang w:eastAsia="zh-CN"/>
        </w:rPr>
        <w:t xml:space="preserve"> </w:t>
      </w:r>
      <w:r>
        <w:rPr>
          <w:rFonts w:hint="eastAsia"/>
          <w:lang w:eastAsia="zh-CN"/>
        </w:rPr>
        <w:t>逐渐缩小间隔，重复进行插入排序操作，直到间隔为</w:t>
      </w:r>
      <w:r>
        <w:rPr>
          <w:rFonts w:hint="eastAsia"/>
          <w:lang w:eastAsia="zh-CN"/>
        </w:rPr>
        <w:t>1</w:t>
      </w:r>
      <w:r>
        <w:rPr>
          <w:rFonts w:hint="eastAsia"/>
          <w:lang w:eastAsia="zh-CN"/>
        </w:rPr>
        <w:t>。</w:t>
      </w:r>
    </w:p>
    <w:p w14:paraId="57ACCC00" w14:textId="77777777" w:rsidR="007F46D0" w:rsidRDefault="007F46D0" w:rsidP="007F46D0">
      <w:pPr>
        <w:rPr>
          <w:lang w:eastAsia="zh-CN"/>
        </w:rPr>
      </w:pPr>
    </w:p>
    <w:p w14:paraId="1B1AFFE2" w14:textId="384D1233" w:rsidR="007F46D0" w:rsidRDefault="007F46D0" w:rsidP="007F46D0">
      <w:pPr>
        <w:rPr>
          <w:lang w:eastAsia="zh-CN"/>
        </w:rPr>
      </w:pPr>
      <w:r>
        <w:rPr>
          <w:rFonts w:hint="eastAsia"/>
          <w:lang w:eastAsia="zh-CN"/>
        </w:rPr>
        <w:t xml:space="preserve">5. </w:t>
      </w:r>
      <w:r>
        <w:rPr>
          <w:rFonts w:hint="eastAsia"/>
          <w:lang w:eastAsia="zh-CN"/>
        </w:rPr>
        <w:t>最终插入排序：</w:t>
      </w:r>
      <w:r>
        <w:rPr>
          <w:rFonts w:hint="eastAsia"/>
          <w:lang w:eastAsia="zh-CN"/>
        </w:rPr>
        <w:t xml:space="preserve"> </w:t>
      </w:r>
      <w:r>
        <w:rPr>
          <w:rFonts w:hint="eastAsia"/>
          <w:lang w:eastAsia="zh-CN"/>
        </w:rPr>
        <w:t>最后进行一次间隔为</w:t>
      </w:r>
      <w:r>
        <w:rPr>
          <w:rFonts w:hint="eastAsia"/>
          <w:lang w:eastAsia="zh-CN"/>
        </w:rPr>
        <w:t>1</w:t>
      </w:r>
      <w:r>
        <w:rPr>
          <w:rFonts w:hint="eastAsia"/>
          <w:lang w:eastAsia="zh-CN"/>
        </w:rPr>
        <w:t>的插入排序。</w:t>
      </w:r>
    </w:p>
    <w:p w14:paraId="75D73972" w14:textId="77777777" w:rsidR="007F46D0" w:rsidRDefault="007F46D0" w:rsidP="007F46D0">
      <w:pPr>
        <w:rPr>
          <w:lang w:eastAsia="zh-CN"/>
        </w:rPr>
      </w:pPr>
    </w:p>
    <w:p w14:paraId="7DBCB4D5" w14:textId="44CAE067" w:rsidR="00A8652E" w:rsidRDefault="007F46D0" w:rsidP="007F46D0">
      <w:pPr>
        <w:rPr>
          <w:lang w:eastAsia="zh-CN"/>
        </w:rPr>
      </w:pPr>
      <w:r>
        <w:rPr>
          <w:rFonts w:hint="eastAsia"/>
          <w:lang w:eastAsia="zh-CN"/>
        </w:rPr>
        <w:t>希尔排序的关键在于选择合适的间隔序列和不断缩小间隔的插入排序操作，通过这种方式可以在一定程度上提高插入排序的效率。</w:t>
      </w:r>
    </w:p>
    <w:p w14:paraId="6791B534" w14:textId="77777777" w:rsidR="00A8652E" w:rsidRPr="00954B54" w:rsidRDefault="00A8652E" w:rsidP="00954B54">
      <w:pPr>
        <w:rPr>
          <w:lang w:eastAsia="zh-CN"/>
        </w:rPr>
      </w:pPr>
    </w:p>
    <w:p w14:paraId="5BE16833" w14:textId="7CDECE83" w:rsidR="00AD5E2E" w:rsidRDefault="00AD5E2E" w:rsidP="00A8652E">
      <w:pPr>
        <w:pStyle w:val="3"/>
        <w:spacing w:before="120"/>
      </w:pPr>
      <w:bookmarkStart w:id="10" w:name="_Toc495668164"/>
      <w:r>
        <w:rPr>
          <w:rFonts w:hint="eastAsia"/>
        </w:rPr>
        <w:t xml:space="preserve">3.1.2 </w:t>
      </w:r>
      <w:r w:rsidR="007F46D0">
        <w:rPr>
          <w:rFonts w:hint="eastAsia"/>
        </w:rPr>
        <w:t>希尔排序功能</w:t>
      </w:r>
      <w:r>
        <w:rPr>
          <w:rFonts w:hint="eastAsia"/>
        </w:rPr>
        <w:t>核心代码</w:t>
      </w:r>
      <w:bookmarkEnd w:id="10"/>
    </w:p>
    <w:p w14:paraId="326CF83E" w14:textId="77777777" w:rsidR="007F46D0" w:rsidRDefault="00AD5E2E" w:rsidP="007F46D0">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sectPr w:rsidR="007F46D0" w:rsidSect="00FD3194">
          <w:footerReference w:type="default" r:id="rId14"/>
          <w:pgSz w:w="11906" w:h="16838" w:code="9"/>
          <w:pgMar w:top="1985" w:right="1418" w:bottom="1418" w:left="1418" w:header="1418" w:footer="1134" w:gutter="0"/>
          <w:pgNumType w:start="1"/>
          <w:cols w:space="425"/>
          <w:docGrid w:linePitch="326" w:charSpace="-2048"/>
        </w:sectPr>
      </w:pPr>
      <w:r>
        <w:rPr>
          <w:rFonts w:ascii="Consolas" w:hAnsi="Consolas" w:cs="Consolas"/>
          <w:color w:val="000000"/>
          <w:sz w:val="19"/>
          <w:szCs w:val="19"/>
          <w:lang w:eastAsia="zh-CN" w:bidi="ar-SA"/>
        </w:rPr>
        <w:tab/>
      </w:r>
      <w:bookmarkStart w:id="11" w:name="_Toc495668165"/>
    </w:p>
    <w:p w14:paraId="28AA2470"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2244A332"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Name:shellSort</w:t>
      </w:r>
      <w:proofErr w:type="spellEnd"/>
    </w:p>
    <w:p w14:paraId="3E358C15"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shellSort</w:t>
      </w:r>
      <w:proofErr w:type="spellEnd"/>
    </w:p>
    <w:p w14:paraId="274BD015"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array,comparisons,swaps</w:t>
      </w:r>
      <w:proofErr w:type="spellEnd"/>
    </w:p>
    <w:p w14:paraId="227A6FED"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4E2496B6"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6CB6A61F"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360FE395"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shellSort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1A9A8966"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//Gap from size/2 to 1</w:t>
      </w:r>
    </w:p>
    <w:p w14:paraId="3595BF5C"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gap =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 2; gap &gt; 0; gap /= 2) {</w:t>
      </w:r>
    </w:p>
    <w:p w14:paraId="4CDAF3D4"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gap;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06C8E9D4"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key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//Store the element</w:t>
      </w:r>
    </w:p>
    <w:p w14:paraId="64BF2D60"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the index</w:t>
      </w:r>
    </w:p>
    <w:p w14:paraId="153CA108"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1FA6BA0"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//Insert sort</w:t>
      </w:r>
    </w:p>
    <w:p w14:paraId="0EFFAA0D"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&gt;= gap &amp;&amp;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 gap] &gt; key) {</w:t>
      </w:r>
    </w:p>
    <w:p w14:paraId="012B6ECC"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p>
    <w:p w14:paraId="7A4632D1"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[j]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 gap];</w:t>
      </w:r>
    </w:p>
    <w:p w14:paraId="72186A4B"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2DB2BA0E"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j -= gap;</w:t>
      </w:r>
    </w:p>
    <w:p w14:paraId="3C9879D6"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4086DCE9"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0D5AC24"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 key;</w:t>
      </w:r>
    </w:p>
    <w:p w14:paraId="70399E38"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D77AC93"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26CC922" w14:textId="77777777" w:rsidR="007F46D0" w:rsidRDefault="007F46D0" w:rsidP="007F46D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197C22AA" w14:textId="77777777" w:rsidR="007F46D0" w:rsidRDefault="007F46D0" w:rsidP="007F46D0">
      <w:pPr>
        <w:widowControl w:val="0"/>
        <w:autoSpaceDE w:val="0"/>
        <w:autoSpaceDN w:val="0"/>
        <w:adjustRightInd w:val="0"/>
        <w:snapToGrid/>
        <w:spacing w:line="240" w:lineRule="auto"/>
        <w:ind w:firstLineChars="0" w:firstLine="0"/>
        <w:jc w:val="left"/>
        <w:sectPr w:rsidR="007F46D0" w:rsidSect="007F46D0">
          <w:type w:val="continuous"/>
          <w:pgSz w:w="11906" w:h="16838" w:code="9"/>
          <w:pgMar w:top="1985" w:right="1418" w:bottom="1418" w:left="1418" w:header="1418" w:footer="1134" w:gutter="0"/>
          <w:pgNumType w:start="1"/>
          <w:cols w:num="2" w:space="425"/>
          <w:docGrid w:linePitch="326" w:charSpace="-2048"/>
        </w:sectPr>
      </w:pPr>
    </w:p>
    <w:p w14:paraId="49ED7F3A" w14:textId="6272E166" w:rsidR="007F46D0" w:rsidRDefault="00AD5E2E" w:rsidP="007F46D0">
      <w:pPr>
        <w:widowControl w:val="0"/>
        <w:autoSpaceDE w:val="0"/>
        <w:autoSpaceDN w:val="0"/>
        <w:adjustRightInd w:val="0"/>
        <w:snapToGrid/>
        <w:spacing w:line="240" w:lineRule="auto"/>
        <w:ind w:firstLineChars="0" w:firstLine="0"/>
        <w:jc w:val="left"/>
      </w:pPr>
      <w:r>
        <w:rPr>
          <w:rFonts w:hint="eastAsia"/>
        </w:rPr>
        <w:t xml:space="preserve">3.1.3 </w:t>
      </w:r>
      <w:proofErr w:type="spellStart"/>
      <w:r>
        <w:rPr>
          <w:rFonts w:hint="eastAsia"/>
        </w:rPr>
        <w:t>插入功能截屏示例</w:t>
      </w:r>
      <w:bookmarkEnd w:id="11"/>
      <w:proofErr w:type="spellEnd"/>
    </w:p>
    <w:p w14:paraId="2DCEA665" w14:textId="6C3E038F" w:rsidR="007F46D0" w:rsidRPr="00954B54" w:rsidRDefault="007F46D0" w:rsidP="007F46D0">
      <w:pPr>
        <w:widowControl w:val="0"/>
        <w:autoSpaceDE w:val="0"/>
        <w:autoSpaceDN w:val="0"/>
        <w:adjustRightInd w:val="0"/>
        <w:snapToGrid/>
        <w:spacing w:line="240" w:lineRule="auto"/>
        <w:ind w:firstLineChars="0" w:firstLine="0"/>
        <w:jc w:val="left"/>
      </w:pPr>
      <w:r>
        <w:rPr>
          <w:noProof/>
          <w:lang w:eastAsia="zh-CN"/>
        </w:rPr>
        <w:lastRenderedPageBreak/>
        <w:drawing>
          <wp:inline distT="0" distB="0" distL="0" distR="0" wp14:anchorId="18F80ED9" wp14:editId="7F5E5F17">
            <wp:extent cx="3932261" cy="2933954"/>
            <wp:effectExtent l="0" t="0" r="0" b="0"/>
            <wp:docPr id="1443742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42059" name="图片 1443742059"/>
                    <pic:cNvPicPr/>
                  </pic:nvPicPr>
                  <pic:blipFill>
                    <a:blip r:embed="rId15"/>
                    <a:stretch>
                      <a:fillRect/>
                    </a:stretch>
                  </pic:blipFill>
                  <pic:spPr>
                    <a:xfrm>
                      <a:off x="0" y="0"/>
                      <a:ext cx="3932261" cy="2933954"/>
                    </a:xfrm>
                    <a:prstGeom prst="rect">
                      <a:avLst/>
                    </a:prstGeom>
                  </pic:spPr>
                </pic:pic>
              </a:graphicData>
            </a:graphic>
          </wp:inline>
        </w:drawing>
      </w:r>
    </w:p>
    <w:p w14:paraId="0CC83D94" w14:textId="258C1FC6" w:rsidR="0075165E" w:rsidRDefault="0075165E" w:rsidP="008F78B2">
      <w:pPr>
        <w:pStyle w:val="2"/>
        <w:spacing w:before="120"/>
      </w:pPr>
      <w:bookmarkStart w:id="12" w:name="_Toc495668166"/>
      <w:r>
        <w:rPr>
          <w:rFonts w:hint="eastAsia"/>
        </w:rPr>
        <w:t xml:space="preserve">3.2 </w:t>
      </w:r>
      <w:r w:rsidR="007F46D0">
        <w:rPr>
          <w:rFonts w:hint="eastAsia"/>
        </w:rPr>
        <w:t>堆排序功能</w:t>
      </w:r>
      <w:r>
        <w:rPr>
          <w:rFonts w:hint="eastAsia"/>
        </w:rPr>
        <w:t>的实现</w:t>
      </w:r>
      <w:bookmarkEnd w:id="12"/>
    </w:p>
    <w:p w14:paraId="78EF15A1" w14:textId="2B92EF1D" w:rsidR="00954B54" w:rsidRDefault="00954B54" w:rsidP="00A8652E">
      <w:pPr>
        <w:pStyle w:val="3"/>
        <w:spacing w:before="120"/>
      </w:pPr>
      <w:bookmarkStart w:id="13" w:name="_Toc495668167"/>
      <w:r>
        <w:rPr>
          <w:rFonts w:hint="eastAsia"/>
        </w:rPr>
        <w:t xml:space="preserve">3.2.1 </w:t>
      </w:r>
      <w:r w:rsidR="007F46D0">
        <w:rPr>
          <w:rFonts w:hint="eastAsia"/>
        </w:rPr>
        <w:t>堆排序功能</w:t>
      </w:r>
      <w:r>
        <w:rPr>
          <w:rFonts w:hint="eastAsia"/>
        </w:rPr>
        <w:t>流程</w:t>
      </w:r>
      <w:bookmarkEnd w:id="13"/>
    </w:p>
    <w:p w14:paraId="555887C5" w14:textId="03C72D50" w:rsidR="007F46D0" w:rsidRDefault="007F46D0" w:rsidP="007F46D0">
      <w:pPr>
        <w:rPr>
          <w:lang w:eastAsia="zh-CN"/>
        </w:rPr>
      </w:pPr>
      <w:r>
        <w:rPr>
          <w:rFonts w:hint="eastAsia"/>
          <w:lang w:eastAsia="zh-CN"/>
        </w:rPr>
        <w:t>堆是一种特殊的树形数据结构，它满足堆属性：对于每个节点</w:t>
      </w:r>
      <w:r>
        <w:rPr>
          <w:rFonts w:hint="eastAsia"/>
          <w:lang w:eastAsia="zh-CN"/>
        </w:rPr>
        <w:t xml:space="preserve"> </w:t>
      </w:r>
      <w:proofErr w:type="spellStart"/>
      <w:r>
        <w:rPr>
          <w:rFonts w:hint="eastAsia"/>
          <w:lang w:eastAsia="zh-CN"/>
        </w:rPr>
        <w:t>i</w:t>
      </w:r>
      <w:proofErr w:type="spellEnd"/>
      <w:r>
        <w:rPr>
          <w:rFonts w:hint="eastAsia"/>
          <w:lang w:eastAsia="zh-CN"/>
        </w:rPr>
        <w:t>，父节点的值始终大于或小于其子节点的值（最大堆和最小堆）。堆排序利用堆的性质进行排序，具体的流程如下：</w:t>
      </w:r>
    </w:p>
    <w:p w14:paraId="405D702D" w14:textId="77777777" w:rsidR="007F46D0" w:rsidRDefault="007F46D0" w:rsidP="007F46D0">
      <w:pPr>
        <w:rPr>
          <w:lang w:eastAsia="zh-CN"/>
        </w:rPr>
      </w:pPr>
    </w:p>
    <w:p w14:paraId="5BA53F7E" w14:textId="77777777" w:rsidR="007F46D0" w:rsidRDefault="007F46D0" w:rsidP="007F46D0">
      <w:pPr>
        <w:rPr>
          <w:lang w:eastAsia="zh-CN"/>
        </w:rPr>
      </w:pPr>
      <w:r>
        <w:rPr>
          <w:rFonts w:hint="eastAsia"/>
          <w:lang w:eastAsia="zh-CN"/>
        </w:rPr>
        <w:t xml:space="preserve">1. </w:t>
      </w:r>
      <w:r>
        <w:rPr>
          <w:rFonts w:hint="eastAsia"/>
          <w:lang w:eastAsia="zh-CN"/>
        </w:rPr>
        <w:t>将待排序的数组构建成一个最大堆。从最后一个非叶子节点开始（索引为</w:t>
      </w:r>
      <w:r>
        <w:rPr>
          <w:rFonts w:hint="eastAsia"/>
          <w:lang w:eastAsia="zh-CN"/>
        </w:rPr>
        <w:t xml:space="preserve"> n/2-1</w:t>
      </w:r>
      <w:r>
        <w:rPr>
          <w:rFonts w:hint="eastAsia"/>
          <w:lang w:eastAsia="zh-CN"/>
        </w:rPr>
        <w:t>），依次向前遍历，对每个节点执行下沉操作，使得以该节点为根的子树满足最大堆的性质。</w:t>
      </w:r>
    </w:p>
    <w:p w14:paraId="6D81BA1C" w14:textId="77777777" w:rsidR="007F46D0" w:rsidRDefault="007F46D0" w:rsidP="007F46D0">
      <w:pPr>
        <w:rPr>
          <w:lang w:eastAsia="zh-CN"/>
        </w:rPr>
      </w:pPr>
    </w:p>
    <w:p w14:paraId="24CDAF3F" w14:textId="77777777" w:rsidR="007F46D0" w:rsidRDefault="007F46D0" w:rsidP="007F46D0">
      <w:pPr>
        <w:rPr>
          <w:lang w:eastAsia="zh-CN"/>
        </w:rPr>
      </w:pPr>
      <w:r>
        <w:rPr>
          <w:rFonts w:hint="eastAsia"/>
          <w:lang w:eastAsia="zh-CN"/>
        </w:rPr>
        <w:t xml:space="preserve">2. </w:t>
      </w:r>
      <w:r>
        <w:rPr>
          <w:rFonts w:hint="eastAsia"/>
          <w:lang w:eastAsia="zh-CN"/>
        </w:rPr>
        <w:t>经过第一步的操作后，数组的根节点为最大值。将根节点与数组末尾元素交换，并将数组长度减一，相当于将最大值移动到数组末尾。</w:t>
      </w:r>
    </w:p>
    <w:p w14:paraId="01C8CD19" w14:textId="77777777" w:rsidR="007F46D0" w:rsidRDefault="007F46D0" w:rsidP="007F46D0">
      <w:pPr>
        <w:rPr>
          <w:lang w:eastAsia="zh-CN"/>
        </w:rPr>
      </w:pPr>
    </w:p>
    <w:p w14:paraId="0F70D6F5" w14:textId="77777777" w:rsidR="007F46D0" w:rsidRDefault="007F46D0" w:rsidP="007F46D0">
      <w:pPr>
        <w:rPr>
          <w:lang w:eastAsia="zh-CN"/>
        </w:rPr>
      </w:pPr>
      <w:r>
        <w:rPr>
          <w:rFonts w:hint="eastAsia"/>
          <w:lang w:eastAsia="zh-CN"/>
        </w:rPr>
        <w:t xml:space="preserve">3. </w:t>
      </w:r>
      <w:r>
        <w:rPr>
          <w:rFonts w:hint="eastAsia"/>
          <w:lang w:eastAsia="zh-CN"/>
        </w:rPr>
        <w:t>对剩余的</w:t>
      </w:r>
      <w:r>
        <w:rPr>
          <w:rFonts w:hint="eastAsia"/>
          <w:lang w:eastAsia="zh-CN"/>
        </w:rPr>
        <w:t xml:space="preserve"> n-1 </w:t>
      </w:r>
      <w:r>
        <w:rPr>
          <w:rFonts w:hint="eastAsia"/>
          <w:lang w:eastAsia="zh-CN"/>
        </w:rPr>
        <w:t>个元素重新构建最大堆，重复步骤</w:t>
      </w:r>
      <w:r>
        <w:rPr>
          <w:rFonts w:hint="eastAsia"/>
          <w:lang w:eastAsia="zh-CN"/>
        </w:rPr>
        <w:t>1</w:t>
      </w:r>
      <w:r>
        <w:rPr>
          <w:rFonts w:hint="eastAsia"/>
          <w:lang w:eastAsia="zh-CN"/>
        </w:rPr>
        <w:t>和</w:t>
      </w:r>
      <w:r>
        <w:rPr>
          <w:rFonts w:hint="eastAsia"/>
          <w:lang w:eastAsia="zh-CN"/>
        </w:rPr>
        <w:t>2</w:t>
      </w:r>
      <w:r>
        <w:rPr>
          <w:rFonts w:hint="eastAsia"/>
          <w:lang w:eastAsia="zh-CN"/>
        </w:rPr>
        <w:t>，直到所有元素都被取出，此时数组就是有序的。</w:t>
      </w:r>
    </w:p>
    <w:p w14:paraId="76F3222F" w14:textId="77777777" w:rsidR="007F46D0" w:rsidRDefault="007F46D0" w:rsidP="007F46D0">
      <w:pPr>
        <w:rPr>
          <w:lang w:eastAsia="zh-CN"/>
        </w:rPr>
      </w:pPr>
    </w:p>
    <w:p w14:paraId="68736A38" w14:textId="77777777" w:rsidR="007F46D0" w:rsidRDefault="007F46D0" w:rsidP="007F46D0">
      <w:pPr>
        <w:rPr>
          <w:lang w:eastAsia="zh-CN"/>
        </w:rPr>
      </w:pPr>
      <w:r>
        <w:rPr>
          <w:rFonts w:hint="eastAsia"/>
          <w:lang w:eastAsia="zh-CN"/>
        </w:rPr>
        <w:t>整个堆排序的逻辑流程可以总结为：</w:t>
      </w:r>
    </w:p>
    <w:p w14:paraId="2EBEDE01" w14:textId="77777777" w:rsidR="007F46D0" w:rsidRDefault="007F46D0" w:rsidP="007F46D0">
      <w:pPr>
        <w:rPr>
          <w:lang w:eastAsia="zh-CN"/>
        </w:rPr>
      </w:pPr>
    </w:p>
    <w:p w14:paraId="6B57A946" w14:textId="77777777" w:rsidR="007F46D0" w:rsidRDefault="007F46D0" w:rsidP="007F46D0">
      <w:pPr>
        <w:rPr>
          <w:lang w:eastAsia="zh-CN"/>
        </w:rPr>
      </w:pPr>
      <w:r>
        <w:rPr>
          <w:rFonts w:hint="eastAsia"/>
          <w:lang w:eastAsia="zh-CN"/>
        </w:rPr>
        <w:lastRenderedPageBreak/>
        <w:t xml:space="preserve">- </w:t>
      </w:r>
      <w:r>
        <w:rPr>
          <w:rFonts w:hint="eastAsia"/>
          <w:lang w:eastAsia="zh-CN"/>
        </w:rPr>
        <w:t>构建最大堆：从最后一个非叶子节点开始，依次对每个节点执行下沉操作，构建最大堆。</w:t>
      </w:r>
    </w:p>
    <w:p w14:paraId="1D05C543" w14:textId="77777777" w:rsidR="007F46D0" w:rsidRDefault="007F46D0" w:rsidP="007F46D0">
      <w:pPr>
        <w:rPr>
          <w:lang w:eastAsia="zh-CN"/>
        </w:rPr>
      </w:pPr>
      <w:r>
        <w:rPr>
          <w:rFonts w:hint="eastAsia"/>
          <w:lang w:eastAsia="zh-CN"/>
        </w:rPr>
        <w:t xml:space="preserve">- </w:t>
      </w:r>
      <w:r>
        <w:rPr>
          <w:rFonts w:hint="eastAsia"/>
          <w:lang w:eastAsia="zh-CN"/>
        </w:rPr>
        <w:t>交换并重建堆：将根节点与数组末尾元素交换，并将数组长度减一，然后对剩余的元素重新构建最大堆。</w:t>
      </w:r>
    </w:p>
    <w:p w14:paraId="016D654C" w14:textId="77777777" w:rsidR="007F46D0" w:rsidRDefault="007F46D0" w:rsidP="007F46D0">
      <w:pPr>
        <w:rPr>
          <w:lang w:eastAsia="zh-CN"/>
        </w:rPr>
      </w:pPr>
      <w:r>
        <w:rPr>
          <w:rFonts w:hint="eastAsia"/>
          <w:lang w:eastAsia="zh-CN"/>
        </w:rPr>
        <w:t xml:space="preserve">- </w:t>
      </w:r>
      <w:r>
        <w:rPr>
          <w:rFonts w:hint="eastAsia"/>
          <w:lang w:eastAsia="zh-CN"/>
        </w:rPr>
        <w:t>重复交换并重建堆的操作，直到所有元素都被取出，数组排序完成。</w:t>
      </w:r>
    </w:p>
    <w:p w14:paraId="18243D16" w14:textId="2776AD40" w:rsidR="00954B54" w:rsidRDefault="00954B54" w:rsidP="00A8652E">
      <w:pPr>
        <w:pStyle w:val="3"/>
        <w:spacing w:before="120"/>
      </w:pPr>
      <w:bookmarkStart w:id="14" w:name="_Toc495668168"/>
      <w:r>
        <w:rPr>
          <w:rFonts w:hint="eastAsia"/>
        </w:rPr>
        <w:t xml:space="preserve">3.2.2 </w:t>
      </w:r>
      <w:r w:rsidR="00947602">
        <w:rPr>
          <w:rFonts w:hint="eastAsia"/>
        </w:rPr>
        <w:t>堆排序功能</w:t>
      </w:r>
      <w:r>
        <w:rPr>
          <w:rFonts w:hint="eastAsia"/>
        </w:rPr>
        <w:t>核心代码</w:t>
      </w:r>
      <w:bookmarkEnd w:id="14"/>
    </w:p>
    <w:p w14:paraId="45580E14"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sectPr w:rsidR="00947602" w:rsidSect="007F46D0">
          <w:type w:val="continuous"/>
          <w:pgSz w:w="11906" w:h="16838" w:code="9"/>
          <w:pgMar w:top="1985" w:right="1418" w:bottom="1418" w:left="1418" w:header="1418" w:footer="1134" w:gutter="0"/>
          <w:pgNumType w:start="1"/>
          <w:cols w:space="425"/>
          <w:docGrid w:linePitch="326" w:charSpace="-2048"/>
        </w:sectPr>
      </w:pPr>
      <w:bookmarkStart w:id="15" w:name="_Toc495668169"/>
    </w:p>
    <w:p w14:paraId="6FE98A4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6D6AA75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Name:heapify</w:t>
      </w:r>
      <w:proofErr w:type="spellEnd"/>
    </w:p>
    <w:p w14:paraId="2FA2EE5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make the number which the index of </w:t>
      </w:r>
      <w:proofErr w:type="spellStart"/>
      <w:r>
        <w:rPr>
          <w:rFonts w:ascii="新宋体" w:eastAsia="新宋体" w:hAnsi="Calibri" w:cs="新宋体"/>
          <w:color w:val="008000"/>
          <w:sz w:val="19"/>
          <w:szCs w:val="19"/>
          <w:lang w:eastAsia="zh-CN" w:bidi="ar-SA"/>
        </w:rPr>
        <w:t>i</w:t>
      </w:r>
      <w:proofErr w:type="spellEnd"/>
      <w:r>
        <w:rPr>
          <w:rFonts w:ascii="新宋体" w:eastAsia="新宋体" w:hAnsi="Calibri" w:cs="新宋体"/>
          <w:color w:val="008000"/>
          <w:sz w:val="19"/>
          <w:szCs w:val="19"/>
          <w:lang w:eastAsia="zh-CN" w:bidi="ar-SA"/>
        </w:rPr>
        <w:t xml:space="preserve"> is pointing is the largest number of its child</w:t>
      </w:r>
    </w:p>
    <w:p w14:paraId="189ED7A0"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array,index</w:t>
      </w:r>
      <w:proofErr w:type="spellEnd"/>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i,comparisons,swaps</w:t>
      </w:r>
      <w:proofErr w:type="spellEnd"/>
    </w:p>
    <w:p w14:paraId="20C2E24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6F708141"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4A1BA04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20E0EC2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heapify</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6FD099F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largest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//Parent index</w:t>
      </w:r>
    </w:p>
    <w:p w14:paraId="30B0687C"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left = 2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+ 1;</w:t>
      </w:r>
      <w:r>
        <w:rPr>
          <w:rFonts w:ascii="新宋体" w:eastAsia="新宋体" w:hAnsi="Calibri" w:cs="新宋体"/>
          <w:color w:val="008000"/>
          <w:sz w:val="19"/>
          <w:szCs w:val="19"/>
          <w:lang w:eastAsia="zh-CN" w:bidi="ar-SA"/>
        </w:rPr>
        <w:t>//Left child index</w:t>
      </w:r>
    </w:p>
    <w:p w14:paraId="7AA5345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right = 2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+ 2;</w:t>
      </w:r>
      <w:r>
        <w:rPr>
          <w:rFonts w:ascii="新宋体" w:eastAsia="新宋体" w:hAnsi="Calibri" w:cs="新宋体"/>
          <w:color w:val="008000"/>
          <w:sz w:val="19"/>
          <w:szCs w:val="19"/>
          <w:lang w:eastAsia="zh-CN" w:bidi="ar-SA"/>
        </w:rPr>
        <w:t>//Right child index</w:t>
      </w:r>
    </w:p>
    <w:p w14:paraId="2ED5B88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8152BD2"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//To </w:t>
      </w:r>
      <w:proofErr w:type="spellStart"/>
      <w:r>
        <w:rPr>
          <w:rFonts w:ascii="新宋体" w:eastAsia="新宋体" w:hAnsi="Calibri" w:cs="新宋体"/>
          <w:color w:val="008000"/>
          <w:sz w:val="19"/>
          <w:szCs w:val="19"/>
          <w:lang w:eastAsia="zh-CN" w:bidi="ar-SA"/>
        </w:rPr>
        <w:t>maket</w:t>
      </w:r>
      <w:proofErr w:type="spellEnd"/>
      <w:r>
        <w:rPr>
          <w:rFonts w:ascii="新宋体" w:eastAsia="新宋体" w:hAnsi="Calibri" w:cs="新宋体"/>
          <w:color w:val="008000"/>
          <w:sz w:val="19"/>
          <w:szCs w:val="19"/>
          <w:lang w:eastAsia="zh-CN" w:bidi="ar-SA"/>
        </w:rPr>
        <w:t xml:space="preserve"> the parent index is pointing to the largest number of its child</w:t>
      </w:r>
    </w:p>
    <w:p w14:paraId="3F3EFF24"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(left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&amp;&amp;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[left] &gt;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[largest]) {</w:t>
      </w:r>
    </w:p>
    <w:p w14:paraId="6ECED87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p>
    <w:p w14:paraId="1053965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largest = left;</w:t>
      </w:r>
    </w:p>
    <w:p w14:paraId="71BB4F2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9D8C3A4"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(right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&amp;&amp;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[right] &gt;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[largest]) {</w:t>
      </w:r>
    </w:p>
    <w:p w14:paraId="4BD64C3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p>
    <w:p w14:paraId="7736811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largest = right;</w:t>
      </w:r>
    </w:p>
    <w:p w14:paraId="0103488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7601BEDA"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C03954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//If the largest number is already in the </w:t>
      </w:r>
      <w:proofErr w:type="spellStart"/>
      <w:r>
        <w:rPr>
          <w:rFonts w:ascii="新宋体" w:eastAsia="新宋体" w:hAnsi="Calibri" w:cs="新宋体"/>
          <w:color w:val="008000"/>
          <w:sz w:val="19"/>
          <w:szCs w:val="19"/>
          <w:lang w:eastAsia="zh-CN" w:bidi="ar-SA"/>
        </w:rPr>
        <w:t>place,quit</w:t>
      </w:r>
      <w:proofErr w:type="spellEnd"/>
    </w:p>
    <w:p w14:paraId="708383C3"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(largest != </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w:t>
      </w:r>
    </w:p>
    <w:p w14:paraId="0062B30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std::swap(</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i</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[largest]);</w:t>
      </w:r>
      <w:r>
        <w:rPr>
          <w:rFonts w:ascii="新宋体" w:eastAsia="新宋体" w:hAnsi="Calibri" w:cs="新宋体"/>
          <w:color w:val="008000"/>
          <w:sz w:val="19"/>
          <w:szCs w:val="19"/>
          <w:lang w:eastAsia="zh-CN" w:bidi="ar-SA"/>
        </w:rPr>
        <w:t xml:space="preserve">//Swap the largest number to the </w:t>
      </w:r>
      <w:proofErr w:type="spellStart"/>
      <w:r>
        <w:rPr>
          <w:rFonts w:ascii="新宋体" w:eastAsia="新宋体" w:hAnsi="Calibri" w:cs="新宋体"/>
          <w:color w:val="008000"/>
          <w:sz w:val="19"/>
          <w:szCs w:val="19"/>
          <w:lang w:eastAsia="zh-CN" w:bidi="ar-SA"/>
        </w:rPr>
        <w:t>i</w:t>
      </w:r>
      <w:proofErr w:type="spellEnd"/>
      <w:r>
        <w:rPr>
          <w:rFonts w:ascii="新宋体" w:eastAsia="新宋体" w:hAnsi="Calibri" w:cs="新宋体"/>
          <w:color w:val="008000"/>
          <w:sz w:val="19"/>
          <w:szCs w:val="19"/>
          <w:lang w:eastAsia="zh-CN" w:bidi="ar-SA"/>
        </w:rPr>
        <w:t xml:space="preserve"> position</w:t>
      </w:r>
    </w:p>
    <w:p w14:paraId="657B99B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51C4F0D3"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heapify</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largest,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 xml:space="preserve">//In case after </w:t>
      </w:r>
      <w:proofErr w:type="spellStart"/>
      <w:r>
        <w:rPr>
          <w:rFonts w:ascii="新宋体" w:eastAsia="新宋体" w:hAnsi="Calibri" w:cs="新宋体"/>
          <w:color w:val="008000"/>
          <w:sz w:val="19"/>
          <w:szCs w:val="19"/>
          <w:lang w:eastAsia="zh-CN" w:bidi="ar-SA"/>
        </w:rPr>
        <w:t>switch,the</w:t>
      </w:r>
      <w:proofErr w:type="spellEnd"/>
      <w:r>
        <w:rPr>
          <w:rFonts w:ascii="新宋体" w:eastAsia="新宋体" w:hAnsi="Calibri" w:cs="新宋体"/>
          <w:color w:val="008000"/>
          <w:sz w:val="19"/>
          <w:szCs w:val="19"/>
          <w:lang w:eastAsia="zh-CN" w:bidi="ar-SA"/>
        </w:rPr>
        <w:t xml:space="preserve"> largest position's number is not the largest number of its child</w:t>
      </w:r>
    </w:p>
    <w:p w14:paraId="0B57B3BC"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E96E80C"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3E50E96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116F47A"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28ADC0E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Name:heapSort</w:t>
      </w:r>
      <w:proofErr w:type="spellEnd"/>
    </w:p>
    <w:p w14:paraId="2CCEAD9F"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heapSort</w:t>
      </w:r>
      <w:proofErr w:type="spellEnd"/>
    </w:p>
    <w:p w14:paraId="0FE773B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array,comparisons,swaps</w:t>
      </w:r>
      <w:proofErr w:type="spellEnd"/>
    </w:p>
    <w:p w14:paraId="3D4F343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2292B158"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70AA3982"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4D6D2770"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6F8ECD3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//0 1 2 3 4 5 6 7 8 9(index)</w:t>
      </w:r>
    </w:p>
    <w:p w14:paraId="5464063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//4 is the parent of 9</w:t>
      </w:r>
    </w:p>
    <w:p w14:paraId="1C4FEF7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//3 is the parent of 7 8</w:t>
      </w:r>
    </w:p>
    <w:p w14:paraId="41A2362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//2 is the parent of 5 6</w:t>
      </w:r>
    </w:p>
    <w:p w14:paraId="0704E13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//1 is the parent of 3 4</w:t>
      </w:r>
    </w:p>
    <w:p w14:paraId="6140F3C3"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//0 is the parent of 1 2</w:t>
      </w:r>
    </w:p>
    <w:p w14:paraId="13D4788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//Form the bottom to the top</w:t>
      </w:r>
    </w:p>
    <w:p w14:paraId="5921849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 2 - 1;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&gt;=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75E8D771"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heapify</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009DFF8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486123C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1A6708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//Make the Last element the largest </w:t>
      </w:r>
      <w:proofErr w:type="spellStart"/>
      <w:r>
        <w:rPr>
          <w:rFonts w:ascii="新宋体" w:eastAsia="新宋体" w:hAnsi="Calibri" w:cs="新宋体"/>
          <w:color w:val="008000"/>
          <w:sz w:val="19"/>
          <w:szCs w:val="19"/>
          <w:lang w:eastAsia="zh-CN" w:bidi="ar-SA"/>
        </w:rPr>
        <w:t>number,and</w:t>
      </w:r>
      <w:proofErr w:type="spellEnd"/>
      <w:r>
        <w:rPr>
          <w:rFonts w:ascii="新宋体" w:eastAsia="新宋体" w:hAnsi="Calibri" w:cs="新宋体"/>
          <w:color w:val="008000"/>
          <w:sz w:val="19"/>
          <w:szCs w:val="19"/>
          <w:lang w:eastAsia="zh-CN" w:bidi="ar-SA"/>
        </w:rPr>
        <w:t xml:space="preserve"> </w:t>
      </w:r>
    </w:p>
    <w:p w14:paraId="7938755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&gt;=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05FA533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arr</w:t>
      </w:r>
      <w:proofErr w:type="spellEnd"/>
      <w:r>
        <w:rPr>
          <w:rFonts w:ascii="新宋体" w:eastAsia="新宋体" w:hAnsi="Calibri" w:cs="新宋体"/>
          <w:color w:val="008000"/>
          <w:sz w:val="19"/>
          <w:szCs w:val="19"/>
          <w:lang w:eastAsia="zh-CN" w:bidi="ar-SA"/>
        </w:rPr>
        <w:t xml:space="preserve">[0]is the largest </w:t>
      </w:r>
      <w:proofErr w:type="spellStart"/>
      <w:r>
        <w:rPr>
          <w:rFonts w:ascii="新宋体" w:eastAsia="新宋体" w:hAnsi="Calibri" w:cs="新宋体"/>
          <w:color w:val="008000"/>
          <w:sz w:val="19"/>
          <w:szCs w:val="19"/>
          <w:lang w:eastAsia="zh-CN" w:bidi="ar-SA"/>
        </w:rPr>
        <w:t>number,arr</w:t>
      </w:r>
      <w:proofErr w:type="spellEnd"/>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i</w:t>
      </w:r>
      <w:proofErr w:type="spellEnd"/>
      <w:r>
        <w:rPr>
          <w:rFonts w:ascii="新宋体" w:eastAsia="新宋体" w:hAnsi="Calibri" w:cs="新宋体"/>
          <w:color w:val="008000"/>
          <w:sz w:val="19"/>
          <w:szCs w:val="19"/>
          <w:lang w:eastAsia="zh-CN" w:bidi="ar-SA"/>
        </w:rPr>
        <w:t>]is the last number of the unordered array</w:t>
      </w:r>
    </w:p>
    <w:p w14:paraId="6F5718E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std::swap(</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[0],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7B63516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2C369D1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heapify</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0,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lastRenderedPageBreak/>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 xml:space="preserve">//Make the </w:t>
      </w:r>
      <w:proofErr w:type="spellStart"/>
      <w:r>
        <w:rPr>
          <w:rFonts w:ascii="新宋体" w:eastAsia="新宋体" w:hAnsi="Calibri" w:cs="新宋体"/>
          <w:color w:val="008000"/>
          <w:sz w:val="19"/>
          <w:szCs w:val="19"/>
          <w:lang w:eastAsia="zh-CN" w:bidi="ar-SA"/>
        </w:rPr>
        <w:t>arr</w:t>
      </w:r>
      <w:proofErr w:type="spellEnd"/>
      <w:r>
        <w:rPr>
          <w:rFonts w:ascii="新宋体" w:eastAsia="新宋体" w:hAnsi="Calibri" w:cs="新宋体"/>
          <w:color w:val="008000"/>
          <w:sz w:val="19"/>
          <w:szCs w:val="19"/>
          <w:lang w:eastAsia="zh-CN" w:bidi="ar-SA"/>
        </w:rPr>
        <w:t>[0] the largest number</w:t>
      </w:r>
    </w:p>
    <w:p w14:paraId="65A78499" w14:textId="6696E18F" w:rsidR="00947602" w:rsidRDefault="00947602" w:rsidP="00947602">
      <w:pPr>
        <w:widowControl w:val="0"/>
        <w:autoSpaceDE w:val="0"/>
        <w:autoSpaceDN w:val="0"/>
        <w:adjustRightInd w:val="0"/>
        <w:snapToGrid/>
        <w:spacing w:line="240" w:lineRule="auto"/>
        <w:ind w:firstLineChars="0" w:firstLine="384"/>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0EE6389D" w14:textId="49308693"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5E20FB04" w14:textId="77777777" w:rsidR="00947602" w:rsidRDefault="00947602" w:rsidP="00947602">
      <w:pPr>
        <w:pStyle w:val="3"/>
        <w:spacing w:before="120"/>
        <w:sectPr w:rsidR="00947602" w:rsidSect="00947602">
          <w:type w:val="continuous"/>
          <w:pgSz w:w="11906" w:h="16838" w:code="9"/>
          <w:pgMar w:top="1985" w:right="1418" w:bottom="1418" w:left="1418" w:header="1418" w:footer="1134" w:gutter="0"/>
          <w:pgNumType w:start="1"/>
          <w:cols w:num="2" w:space="425"/>
          <w:docGrid w:linePitch="326" w:charSpace="-2048"/>
        </w:sectPr>
      </w:pPr>
    </w:p>
    <w:p w14:paraId="67F883A2" w14:textId="7EB8B434" w:rsidR="00954B54" w:rsidRDefault="00954B54" w:rsidP="00947602">
      <w:pPr>
        <w:pStyle w:val="3"/>
        <w:spacing w:before="120"/>
      </w:pPr>
      <w:r>
        <w:rPr>
          <w:rFonts w:hint="eastAsia"/>
        </w:rPr>
        <w:t xml:space="preserve">3.2.3 </w:t>
      </w:r>
      <w:r w:rsidR="00947602">
        <w:rPr>
          <w:rFonts w:hint="eastAsia"/>
        </w:rPr>
        <w:t>堆排序功能</w:t>
      </w:r>
      <w:r>
        <w:rPr>
          <w:rFonts w:hint="eastAsia"/>
        </w:rPr>
        <w:t>截屏示例</w:t>
      </w:r>
      <w:bookmarkEnd w:id="15"/>
    </w:p>
    <w:p w14:paraId="43DEBF69" w14:textId="5031247C" w:rsidR="00587D9B" w:rsidRDefault="00947602" w:rsidP="00587D9B">
      <w:pPr>
        <w:rPr>
          <w:lang w:eastAsia="zh-CN"/>
        </w:rPr>
      </w:pPr>
      <w:r>
        <w:rPr>
          <w:noProof/>
          <w:lang w:eastAsia="zh-CN"/>
        </w:rPr>
        <w:drawing>
          <wp:inline distT="0" distB="0" distL="0" distR="0" wp14:anchorId="08519300" wp14:editId="3EF5D699">
            <wp:extent cx="4054191" cy="2941575"/>
            <wp:effectExtent l="0" t="0" r="0" b="0"/>
            <wp:docPr id="17199148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14877" name="图片 1719914877"/>
                    <pic:cNvPicPr/>
                  </pic:nvPicPr>
                  <pic:blipFill>
                    <a:blip r:embed="rId16"/>
                    <a:stretch>
                      <a:fillRect/>
                    </a:stretch>
                  </pic:blipFill>
                  <pic:spPr>
                    <a:xfrm>
                      <a:off x="0" y="0"/>
                      <a:ext cx="4054191" cy="2941575"/>
                    </a:xfrm>
                    <a:prstGeom prst="rect">
                      <a:avLst/>
                    </a:prstGeom>
                  </pic:spPr>
                </pic:pic>
              </a:graphicData>
            </a:graphic>
          </wp:inline>
        </w:drawing>
      </w:r>
    </w:p>
    <w:p w14:paraId="5361E5A7" w14:textId="7817FCAF" w:rsidR="00587D9B" w:rsidRPr="00587D9B" w:rsidRDefault="00587D9B" w:rsidP="00587D9B">
      <w:pPr>
        <w:rPr>
          <w:lang w:eastAsia="zh-CN"/>
        </w:rPr>
      </w:pPr>
    </w:p>
    <w:p w14:paraId="6DB40E95" w14:textId="7AE6B34D" w:rsidR="0075165E" w:rsidRDefault="0075165E" w:rsidP="008F78B2">
      <w:pPr>
        <w:pStyle w:val="2"/>
        <w:spacing w:before="120"/>
      </w:pPr>
      <w:bookmarkStart w:id="16" w:name="_Toc495668170"/>
      <w:r>
        <w:rPr>
          <w:rFonts w:hint="eastAsia"/>
        </w:rPr>
        <w:t xml:space="preserve">3.3 </w:t>
      </w:r>
      <w:r w:rsidR="00947602">
        <w:rPr>
          <w:rFonts w:hint="eastAsia"/>
        </w:rPr>
        <w:t>归并排序</w:t>
      </w:r>
      <w:r>
        <w:rPr>
          <w:rFonts w:hint="eastAsia"/>
        </w:rPr>
        <w:t>功能的实现</w:t>
      </w:r>
      <w:bookmarkEnd w:id="16"/>
    </w:p>
    <w:p w14:paraId="2FA05EF2" w14:textId="3E3A6276" w:rsidR="00587D9B" w:rsidRDefault="00587D9B" w:rsidP="00A8652E">
      <w:pPr>
        <w:pStyle w:val="3"/>
        <w:spacing w:before="120"/>
      </w:pPr>
      <w:bookmarkStart w:id="17" w:name="_Toc495668171"/>
      <w:r>
        <w:rPr>
          <w:rFonts w:hint="eastAsia"/>
        </w:rPr>
        <w:t xml:space="preserve">3.3.1 </w:t>
      </w:r>
      <w:r w:rsidR="00947602">
        <w:rPr>
          <w:rFonts w:hint="eastAsia"/>
        </w:rPr>
        <w:t>归并排序功能</w:t>
      </w:r>
      <w:r>
        <w:rPr>
          <w:rFonts w:hint="eastAsia"/>
        </w:rPr>
        <w:t>流程</w:t>
      </w:r>
      <w:bookmarkEnd w:id="17"/>
    </w:p>
    <w:p w14:paraId="169A5530" w14:textId="3528D87F" w:rsidR="00947602" w:rsidRDefault="00947602" w:rsidP="00947602">
      <w:pPr>
        <w:rPr>
          <w:lang w:eastAsia="zh-CN"/>
        </w:rPr>
      </w:pPr>
      <w:r>
        <w:rPr>
          <w:rFonts w:hint="eastAsia"/>
          <w:lang w:eastAsia="zh-CN"/>
        </w:rPr>
        <w:t>当进行归并排序时，需要将数组分割成较小的数组，然后不断地将这些较小的数组合并成较大的数组，直到最终合并成一个有序的数组。归并排序的基本流程如下：</w:t>
      </w:r>
    </w:p>
    <w:p w14:paraId="39C2C4CA" w14:textId="77777777" w:rsidR="00947602" w:rsidRPr="00947602" w:rsidRDefault="00947602" w:rsidP="00947602">
      <w:pPr>
        <w:rPr>
          <w:lang w:eastAsia="zh-CN"/>
        </w:rPr>
      </w:pPr>
    </w:p>
    <w:p w14:paraId="000455A0" w14:textId="77777777" w:rsidR="00947602" w:rsidRDefault="00947602" w:rsidP="00947602">
      <w:pPr>
        <w:rPr>
          <w:lang w:eastAsia="zh-CN"/>
        </w:rPr>
      </w:pPr>
      <w:r>
        <w:rPr>
          <w:rFonts w:hint="eastAsia"/>
          <w:lang w:eastAsia="zh-CN"/>
        </w:rPr>
        <w:t xml:space="preserve">1. </w:t>
      </w:r>
      <w:r>
        <w:rPr>
          <w:rFonts w:hint="eastAsia"/>
          <w:lang w:eastAsia="zh-CN"/>
        </w:rPr>
        <w:t>分割：将待排序的数组从中间分成两个子数组，然后对这两个子数组分别递归地进行分割，直到无法再分割为止。这样就得到了一系列长度较小的子数组。</w:t>
      </w:r>
    </w:p>
    <w:p w14:paraId="41557F3E" w14:textId="77777777" w:rsidR="00947602" w:rsidRDefault="00947602" w:rsidP="00947602">
      <w:pPr>
        <w:rPr>
          <w:lang w:eastAsia="zh-CN"/>
        </w:rPr>
      </w:pPr>
    </w:p>
    <w:p w14:paraId="07FF3622" w14:textId="77777777" w:rsidR="00947602" w:rsidRDefault="00947602" w:rsidP="00947602">
      <w:pPr>
        <w:rPr>
          <w:lang w:eastAsia="zh-CN"/>
        </w:rPr>
      </w:pPr>
      <w:r>
        <w:rPr>
          <w:rFonts w:hint="eastAsia"/>
          <w:lang w:eastAsia="zh-CN"/>
        </w:rPr>
        <w:t xml:space="preserve">2. </w:t>
      </w:r>
      <w:r>
        <w:rPr>
          <w:rFonts w:hint="eastAsia"/>
          <w:lang w:eastAsia="zh-CN"/>
        </w:rPr>
        <w:t>合并：递归地将这些较小的子数组两两合并，合并的过程中进行排序操作，直到最终合并成一个有序的数组。</w:t>
      </w:r>
    </w:p>
    <w:p w14:paraId="64CC7810" w14:textId="77777777" w:rsidR="00947602" w:rsidRDefault="00947602" w:rsidP="00947602">
      <w:pPr>
        <w:rPr>
          <w:lang w:eastAsia="zh-CN"/>
        </w:rPr>
      </w:pPr>
    </w:p>
    <w:p w14:paraId="1326E31E" w14:textId="77777777" w:rsidR="00947602" w:rsidRDefault="00947602" w:rsidP="00947602">
      <w:pPr>
        <w:rPr>
          <w:lang w:eastAsia="zh-CN"/>
        </w:rPr>
      </w:pPr>
      <w:r>
        <w:rPr>
          <w:rFonts w:hint="eastAsia"/>
          <w:lang w:eastAsia="zh-CN"/>
        </w:rPr>
        <w:t>具体的逻辑流程可以总结为：</w:t>
      </w:r>
    </w:p>
    <w:p w14:paraId="55E3BF8D" w14:textId="77777777" w:rsidR="00947602" w:rsidRDefault="00947602" w:rsidP="00947602">
      <w:pPr>
        <w:rPr>
          <w:lang w:eastAsia="zh-CN"/>
        </w:rPr>
      </w:pPr>
    </w:p>
    <w:p w14:paraId="1D387345" w14:textId="77777777" w:rsidR="00947602" w:rsidRDefault="00947602" w:rsidP="00947602">
      <w:pPr>
        <w:rPr>
          <w:lang w:eastAsia="zh-CN"/>
        </w:rPr>
      </w:pPr>
      <w:r>
        <w:rPr>
          <w:rFonts w:hint="eastAsia"/>
          <w:lang w:eastAsia="zh-CN"/>
        </w:rPr>
        <w:lastRenderedPageBreak/>
        <w:t xml:space="preserve">- </w:t>
      </w:r>
      <w:r>
        <w:rPr>
          <w:rFonts w:hint="eastAsia"/>
          <w:lang w:eastAsia="zh-CN"/>
        </w:rPr>
        <w:t>分割：将数组从中间分成两个子数组，对每个子数组递归地进行分割，直到数组长度为</w:t>
      </w:r>
      <w:r>
        <w:rPr>
          <w:rFonts w:hint="eastAsia"/>
          <w:lang w:eastAsia="zh-CN"/>
        </w:rPr>
        <w:t>1</w:t>
      </w:r>
      <w:r>
        <w:rPr>
          <w:rFonts w:hint="eastAsia"/>
          <w:lang w:eastAsia="zh-CN"/>
        </w:rPr>
        <w:t>。</w:t>
      </w:r>
    </w:p>
    <w:p w14:paraId="19AAD8E3" w14:textId="77777777" w:rsidR="00947602" w:rsidRDefault="00947602" w:rsidP="00947602">
      <w:pPr>
        <w:rPr>
          <w:lang w:eastAsia="zh-CN"/>
        </w:rPr>
      </w:pPr>
      <w:r>
        <w:rPr>
          <w:rFonts w:hint="eastAsia"/>
          <w:lang w:eastAsia="zh-CN"/>
        </w:rPr>
        <w:t xml:space="preserve">- </w:t>
      </w:r>
      <w:r>
        <w:rPr>
          <w:rFonts w:hint="eastAsia"/>
          <w:lang w:eastAsia="zh-CN"/>
        </w:rPr>
        <w:t>合并：将两个已经有序的子数组合并成一个有序的数组，合并过程中利用额外的空间来存储中间结果。</w:t>
      </w:r>
    </w:p>
    <w:p w14:paraId="4A4F467E" w14:textId="77777777" w:rsidR="00947602" w:rsidRDefault="00947602" w:rsidP="00947602">
      <w:pPr>
        <w:rPr>
          <w:lang w:eastAsia="zh-CN"/>
        </w:rPr>
      </w:pPr>
    </w:p>
    <w:p w14:paraId="36672449" w14:textId="33518849" w:rsidR="00960CC1" w:rsidRPr="00960CC1" w:rsidRDefault="00947602" w:rsidP="00947602">
      <w:pPr>
        <w:rPr>
          <w:lang w:eastAsia="zh-CN"/>
        </w:rPr>
      </w:pPr>
      <w:r>
        <w:rPr>
          <w:rFonts w:hint="eastAsia"/>
          <w:lang w:eastAsia="zh-CN"/>
        </w:rPr>
        <w:t>归并排序的核心思想在于分治和合并，通过不断地分割和合并数组，最终得到一个有序的数组。</w:t>
      </w:r>
    </w:p>
    <w:p w14:paraId="2DE7CB1A" w14:textId="08F71421" w:rsidR="00587D9B" w:rsidRDefault="00587D9B" w:rsidP="00A8652E">
      <w:pPr>
        <w:pStyle w:val="3"/>
        <w:spacing w:before="120"/>
      </w:pPr>
      <w:bookmarkStart w:id="18" w:name="_Toc495668172"/>
      <w:r>
        <w:rPr>
          <w:rFonts w:hint="eastAsia"/>
        </w:rPr>
        <w:t xml:space="preserve">3.3.2 </w:t>
      </w:r>
      <w:r w:rsidR="00947602">
        <w:rPr>
          <w:rFonts w:hint="eastAsia"/>
        </w:rPr>
        <w:t>归并排序</w:t>
      </w:r>
      <w:r>
        <w:rPr>
          <w:rFonts w:hint="eastAsia"/>
        </w:rPr>
        <w:t>功能核心代码</w:t>
      </w:r>
      <w:bookmarkEnd w:id="18"/>
    </w:p>
    <w:p w14:paraId="7C14029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sectPr w:rsidR="00947602" w:rsidSect="007F46D0">
          <w:type w:val="continuous"/>
          <w:pgSz w:w="11906" w:h="16838" w:code="9"/>
          <w:pgMar w:top="1985" w:right="1418" w:bottom="1418" w:left="1418" w:header="1418" w:footer="1134" w:gutter="0"/>
          <w:pgNumType w:start="1"/>
          <w:cols w:space="425"/>
          <w:docGrid w:linePitch="326" w:charSpace="-2048"/>
        </w:sectPr>
      </w:pPr>
    </w:p>
    <w:p w14:paraId="2B347EDA"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17F34618"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Name:merge</w:t>
      </w:r>
      <w:proofErr w:type="spellEnd"/>
    </w:p>
    <w:p w14:paraId="6AD4B27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merge two parts</w:t>
      </w:r>
    </w:p>
    <w:p w14:paraId="7CCFCF2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sort,three</w:t>
      </w:r>
      <w:proofErr w:type="spellEnd"/>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index,comparisons,swaps</w:t>
      </w:r>
      <w:proofErr w:type="spellEnd"/>
    </w:p>
    <w:p w14:paraId="4B4B0D78"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195089A4"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41BD124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0D72DC0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merge(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xml:space="preserve">) </w:t>
      </w:r>
    </w:p>
    <w:p w14:paraId="0A6FAEC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799168B3"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A6A9BC1"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n1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+ 1;</w:t>
      </w:r>
      <w:r>
        <w:rPr>
          <w:rFonts w:ascii="新宋体" w:eastAsia="新宋体" w:hAnsi="Calibri" w:cs="新宋体"/>
          <w:color w:val="008000"/>
          <w:sz w:val="19"/>
          <w:szCs w:val="19"/>
          <w:lang w:eastAsia="zh-CN" w:bidi="ar-SA"/>
        </w:rPr>
        <w:t>//Left part size</w:t>
      </w:r>
    </w:p>
    <w:p w14:paraId="46E6175A"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n2 =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//Right part size</w:t>
      </w:r>
    </w:p>
    <w:p w14:paraId="041AA22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CCC60F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//To store the two parts</w:t>
      </w:r>
    </w:p>
    <w:p w14:paraId="17B04AD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L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[n1];</w:t>
      </w:r>
      <w:r>
        <w:rPr>
          <w:rFonts w:ascii="新宋体" w:eastAsia="新宋体" w:hAnsi="Calibri" w:cs="新宋体"/>
          <w:color w:val="008000"/>
          <w:sz w:val="19"/>
          <w:szCs w:val="19"/>
          <w:lang w:eastAsia="zh-CN" w:bidi="ar-SA"/>
        </w:rPr>
        <w:t>//Left part</w:t>
      </w:r>
    </w:p>
    <w:p w14:paraId="613481B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[n2];</w:t>
      </w:r>
      <w:r>
        <w:rPr>
          <w:rFonts w:ascii="新宋体" w:eastAsia="新宋体" w:hAnsi="Calibri" w:cs="新宋体"/>
          <w:color w:val="008000"/>
          <w:sz w:val="19"/>
          <w:szCs w:val="19"/>
          <w:lang w:eastAsia="zh-CN" w:bidi="ar-SA"/>
        </w:rPr>
        <w:t>//Right part</w:t>
      </w:r>
    </w:p>
    <w:p w14:paraId="3660E7E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3EAD5904"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//Replicate the two parts</w:t>
      </w:r>
    </w:p>
    <w:p w14:paraId="1B3CCEF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n1;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06DC8B6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L[</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55DCFF0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1A309F1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n2; </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0000"/>
          <w:sz w:val="19"/>
          <w:szCs w:val="19"/>
          <w:lang w:eastAsia="zh-CN" w:bidi="ar-SA"/>
        </w:rPr>
        <w:t>) {</w:t>
      </w:r>
    </w:p>
    <w:p w14:paraId="5654E0C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R[j]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 xml:space="preserve"> + 1 + j];</w:t>
      </w:r>
    </w:p>
    <w:p w14:paraId="113FB91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4AD5551"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8AEDEB8"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j = 0, k =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//Initialize three index</w:t>
      </w:r>
    </w:p>
    <w:p w14:paraId="07A2E79A"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F9BBF9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//If the index is in place</w:t>
      </w:r>
    </w:p>
    <w:p w14:paraId="6512942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n1 &amp;&amp; j &lt; n2) {</w:t>
      </w:r>
    </w:p>
    <w:p w14:paraId="14CA2C6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//Choose the number that is smaller and </w:t>
      </w:r>
      <w:r>
        <w:rPr>
          <w:rFonts w:ascii="新宋体" w:eastAsia="新宋体" w:hAnsi="Calibri" w:cs="新宋体"/>
          <w:color w:val="008000"/>
          <w:sz w:val="19"/>
          <w:szCs w:val="19"/>
          <w:lang w:eastAsia="zh-CN" w:bidi="ar-SA"/>
        </w:rPr>
        <w:t>move it to the right place in the array</w:t>
      </w:r>
    </w:p>
    <w:p w14:paraId="2B173B6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(L[</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&lt;= R[j]) {</w:t>
      </w:r>
    </w:p>
    <w:p w14:paraId="354E7DD0"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[k] = L[</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1F3D728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135F4FF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4A8C06B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78EB16C3"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[k] = R[j];</w:t>
      </w:r>
    </w:p>
    <w:p w14:paraId="6DD52714"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0000"/>
          <w:sz w:val="19"/>
          <w:szCs w:val="19"/>
          <w:lang w:eastAsia="zh-CN" w:bidi="ar-SA"/>
        </w:rPr>
        <w:t>;</w:t>
      </w:r>
    </w:p>
    <w:p w14:paraId="25492E5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0384889F"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0E79DF48"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p>
    <w:p w14:paraId="74778460"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k++;</w:t>
      </w:r>
    </w:p>
    <w:p w14:paraId="281E520F"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E3ED49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B6EF8E7"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//If the right part has been checked </w:t>
      </w:r>
      <w:proofErr w:type="spellStart"/>
      <w:r>
        <w:rPr>
          <w:rFonts w:ascii="新宋体" w:eastAsia="新宋体" w:hAnsi="Calibri" w:cs="新宋体"/>
          <w:color w:val="008000"/>
          <w:sz w:val="19"/>
          <w:szCs w:val="19"/>
          <w:lang w:eastAsia="zh-CN" w:bidi="ar-SA"/>
        </w:rPr>
        <w:t>over,Push</w:t>
      </w:r>
      <w:proofErr w:type="spellEnd"/>
      <w:r>
        <w:rPr>
          <w:rFonts w:ascii="新宋体" w:eastAsia="新宋体" w:hAnsi="Calibri" w:cs="新宋体"/>
          <w:color w:val="008000"/>
          <w:sz w:val="19"/>
          <w:szCs w:val="19"/>
          <w:lang w:eastAsia="zh-CN" w:bidi="ar-SA"/>
        </w:rPr>
        <w:t xml:space="preserve"> all the left part</w:t>
      </w:r>
    </w:p>
    <w:p w14:paraId="2B4F9168"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n1) {</w:t>
      </w:r>
    </w:p>
    <w:p w14:paraId="268A144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[k] = L[</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1A39BFC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347F7EDA"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k++;</w:t>
      </w:r>
    </w:p>
    <w:p w14:paraId="1A323C33"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143C438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6F8359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//If the left part has been checked </w:t>
      </w:r>
      <w:proofErr w:type="spellStart"/>
      <w:r>
        <w:rPr>
          <w:rFonts w:ascii="新宋体" w:eastAsia="新宋体" w:hAnsi="Calibri" w:cs="新宋体"/>
          <w:color w:val="008000"/>
          <w:sz w:val="19"/>
          <w:szCs w:val="19"/>
          <w:lang w:eastAsia="zh-CN" w:bidi="ar-SA"/>
        </w:rPr>
        <w:t>over,Push</w:t>
      </w:r>
      <w:proofErr w:type="spellEnd"/>
      <w:r>
        <w:rPr>
          <w:rFonts w:ascii="新宋体" w:eastAsia="新宋体" w:hAnsi="Calibri" w:cs="新宋体"/>
          <w:color w:val="008000"/>
          <w:sz w:val="19"/>
          <w:szCs w:val="19"/>
          <w:lang w:eastAsia="zh-CN" w:bidi="ar-SA"/>
        </w:rPr>
        <w:t xml:space="preserve"> all the right part</w:t>
      </w:r>
    </w:p>
    <w:p w14:paraId="5B2CB2A0"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&lt; n2) {</w:t>
      </w:r>
    </w:p>
    <w:p w14:paraId="5CCD9CFC"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[k] = R[j];</w:t>
      </w:r>
    </w:p>
    <w:p w14:paraId="570C48DC"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j++</w:t>
      </w:r>
      <w:proofErr w:type="spellEnd"/>
      <w:r>
        <w:rPr>
          <w:rFonts w:ascii="新宋体" w:eastAsia="新宋体" w:hAnsi="Calibri" w:cs="新宋体"/>
          <w:color w:val="000000"/>
          <w:sz w:val="19"/>
          <w:szCs w:val="19"/>
          <w:lang w:eastAsia="zh-CN" w:bidi="ar-SA"/>
        </w:rPr>
        <w:t>;</w:t>
      </w:r>
    </w:p>
    <w:p w14:paraId="0D540D8C"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k++;</w:t>
      </w:r>
    </w:p>
    <w:p w14:paraId="6C985D5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2C42D11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1A5D2A04"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0321A530"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CCACBB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4AF6554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Name:mergeSort</w:t>
      </w:r>
      <w:proofErr w:type="spellEnd"/>
    </w:p>
    <w:p w14:paraId="6732197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mergeSort</w:t>
      </w:r>
      <w:proofErr w:type="spellEnd"/>
    </w:p>
    <w:p w14:paraId="080815E5"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lastRenderedPageBreak/>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sort,left</w:t>
      </w:r>
      <w:proofErr w:type="spellEnd"/>
      <w:r>
        <w:rPr>
          <w:rFonts w:ascii="新宋体" w:eastAsia="新宋体" w:hAnsi="Calibri" w:cs="新宋体"/>
          <w:color w:val="008000"/>
          <w:sz w:val="19"/>
          <w:szCs w:val="19"/>
          <w:lang w:eastAsia="zh-CN" w:bidi="ar-SA"/>
        </w:rPr>
        <w:t xml:space="preserve"> right </w:t>
      </w:r>
      <w:proofErr w:type="spellStart"/>
      <w:r>
        <w:rPr>
          <w:rFonts w:ascii="新宋体" w:eastAsia="新宋体" w:hAnsi="Calibri" w:cs="新宋体"/>
          <w:color w:val="008000"/>
          <w:sz w:val="19"/>
          <w:szCs w:val="19"/>
          <w:lang w:eastAsia="zh-CN" w:bidi="ar-SA"/>
        </w:rPr>
        <w:t>index,comparisons,swaps</w:t>
      </w:r>
      <w:proofErr w:type="spellEnd"/>
    </w:p>
    <w:p w14:paraId="393CAAFD"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6778799C"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13DE3D60"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4FE54E56"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2AFB1781"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w:t>
      </w:r>
    </w:p>
    <w:p w14:paraId="7DC176AB"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mid =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 2;</w:t>
      </w:r>
    </w:p>
    <w:p w14:paraId="01F270EA"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mid,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//Sort left part</w:t>
      </w:r>
    </w:p>
    <w:p w14:paraId="4CE27EF9"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mergeSort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mid + 1,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//Sort right part</w:t>
      </w:r>
    </w:p>
    <w:p w14:paraId="282DF89E"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merge(</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mid,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//Merge the two part into an ordered array</w:t>
      </w:r>
    </w:p>
    <w:p w14:paraId="06A78DEF" w14:textId="77777777" w:rsidR="00947602" w:rsidRDefault="00947602" w:rsidP="0094760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7249480D" w14:textId="3C8CAEA0" w:rsidR="00587D9B" w:rsidRDefault="00947602" w:rsidP="00947602">
      <w:pPr>
        <w:ind w:firstLine="380"/>
        <w:rPr>
          <w:lang w:eastAsia="zh-CN"/>
        </w:rPr>
      </w:pPr>
      <w:r>
        <w:rPr>
          <w:rFonts w:ascii="新宋体" w:eastAsia="新宋体" w:hAnsi="Calibri" w:cs="新宋体"/>
          <w:color w:val="000000"/>
          <w:sz w:val="19"/>
          <w:szCs w:val="19"/>
          <w:lang w:eastAsia="zh-CN" w:bidi="ar-SA"/>
        </w:rPr>
        <w:t>}</w:t>
      </w:r>
    </w:p>
    <w:p w14:paraId="26B56714" w14:textId="77777777" w:rsidR="00947602" w:rsidRDefault="00947602" w:rsidP="00587D9B">
      <w:pPr>
        <w:rPr>
          <w:lang w:eastAsia="zh-CN"/>
        </w:rPr>
        <w:sectPr w:rsidR="00947602" w:rsidSect="00947602">
          <w:type w:val="continuous"/>
          <w:pgSz w:w="11906" w:h="16838" w:code="9"/>
          <w:pgMar w:top="1985" w:right="1418" w:bottom="1418" w:left="1418" w:header="1418" w:footer="1134" w:gutter="0"/>
          <w:pgNumType w:start="1"/>
          <w:cols w:num="2" w:space="425"/>
          <w:docGrid w:linePitch="326" w:charSpace="-2048"/>
        </w:sectPr>
      </w:pPr>
    </w:p>
    <w:p w14:paraId="5401B467" w14:textId="489CAE80" w:rsidR="00947602" w:rsidRDefault="00947602" w:rsidP="00947602">
      <w:pPr>
        <w:widowControl w:val="0"/>
        <w:autoSpaceDE w:val="0"/>
        <w:autoSpaceDN w:val="0"/>
        <w:adjustRightInd w:val="0"/>
        <w:snapToGrid/>
        <w:spacing w:line="240" w:lineRule="auto"/>
        <w:ind w:firstLineChars="0" w:firstLine="0"/>
        <w:jc w:val="left"/>
        <w:rPr>
          <w:lang w:eastAsia="zh-CN"/>
        </w:rPr>
      </w:pPr>
      <w:r>
        <w:rPr>
          <w:rFonts w:hint="eastAsia"/>
          <w:lang w:eastAsia="zh-CN"/>
        </w:rPr>
        <w:t xml:space="preserve">3.3.3 </w:t>
      </w:r>
      <w:r>
        <w:rPr>
          <w:rFonts w:hint="eastAsia"/>
          <w:lang w:eastAsia="zh-CN"/>
        </w:rPr>
        <w:t>归并排序功能截屏示例</w:t>
      </w:r>
    </w:p>
    <w:p w14:paraId="005E0EDB" w14:textId="3DDF4010" w:rsidR="00587D9B" w:rsidRPr="00947602" w:rsidRDefault="00947602" w:rsidP="00587D9B">
      <w:pPr>
        <w:rPr>
          <w:lang w:eastAsia="zh-CN"/>
        </w:rPr>
      </w:pPr>
      <w:r>
        <w:rPr>
          <w:rFonts w:hint="eastAsia"/>
          <w:noProof/>
          <w:lang w:val="zh-CN" w:eastAsia="zh-CN"/>
        </w:rPr>
        <w:drawing>
          <wp:inline distT="0" distB="0" distL="0" distR="0" wp14:anchorId="38A97E4E" wp14:editId="595F3DAB">
            <wp:extent cx="4069433" cy="2956816"/>
            <wp:effectExtent l="0" t="0" r="0" b="0"/>
            <wp:docPr id="1714470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70828" name="图片 1714470828"/>
                    <pic:cNvPicPr/>
                  </pic:nvPicPr>
                  <pic:blipFill>
                    <a:blip r:embed="rId17"/>
                    <a:stretch>
                      <a:fillRect/>
                    </a:stretch>
                  </pic:blipFill>
                  <pic:spPr>
                    <a:xfrm>
                      <a:off x="0" y="0"/>
                      <a:ext cx="4069433" cy="2956816"/>
                    </a:xfrm>
                    <a:prstGeom prst="rect">
                      <a:avLst/>
                    </a:prstGeom>
                  </pic:spPr>
                </pic:pic>
              </a:graphicData>
            </a:graphic>
          </wp:inline>
        </w:drawing>
      </w:r>
    </w:p>
    <w:p w14:paraId="0F1B88DC" w14:textId="77777777" w:rsidR="00947602" w:rsidRDefault="00947602" w:rsidP="00587D9B">
      <w:pPr>
        <w:rPr>
          <w:lang w:eastAsia="zh-CN"/>
        </w:rPr>
      </w:pPr>
    </w:p>
    <w:p w14:paraId="4548C7E0" w14:textId="77777777" w:rsidR="00947602" w:rsidRPr="00587D9B" w:rsidRDefault="00947602" w:rsidP="00587D9B">
      <w:pPr>
        <w:rPr>
          <w:lang w:eastAsia="zh-CN"/>
        </w:rPr>
      </w:pPr>
    </w:p>
    <w:p w14:paraId="336CA0BB" w14:textId="75D169CA" w:rsidR="0075165E" w:rsidRDefault="0075165E" w:rsidP="008F78B2">
      <w:pPr>
        <w:pStyle w:val="2"/>
        <w:spacing w:before="120"/>
      </w:pPr>
      <w:bookmarkStart w:id="19" w:name="_Toc495668174"/>
      <w:r>
        <w:rPr>
          <w:rFonts w:hint="eastAsia"/>
        </w:rPr>
        <w:t xml:space="preserve">3.4 </w:t>
      </w:r>
      <w:r w:rsidR="00947602">
        <w:rPr>
          <w:rFonts w:hint="eastAsia"/>
        </w:rPr>
        <w:t>基数排序</w:t>
      </w:r>
      <w:r>
        <w:rPr>
          <w:rFonts w:hint="eastAsia"/>
        </w:rPr>
        <w:t>功能的实现</w:t>
      </w:r>
      <w:bookmarkEnd w:id="19"/>
    </w:p>
    <w:p w14:paraId="695EF01D" w14:textId="3DCCB464" w:rsidR="00946937" w:rsidRDefault="00946937" w:rsidP="00A8652E">
      <w:pPr>
        <w:pStyle w:val="3"/>
        <w:spacing w:before="120"/>
      </w:pPr>
      <w:bookmarkStart w:id="20" w:name="_Toc495668175"/>
      <w:r>
        <w:rPr>
          <w:rFonts w:hint="eastAsia"/>
        </w:rPr>
        <w:t xml:space="preserve">3.4.1 </w:t>
      </w:r>
      <w:r w:rsidR="00947602">
        <w:rPr>
          <w:rFonts w:hint="eastAsia"/>
        </w:rPr>
        <w:t>基数排序</w:t>
      </w:r>
      <w:r w:rsidR="00CF7283">
        <w:rPr>
          <w:rFonts w:hint="eastAsia"/>
        </w:rPr>
        <w:t>功能</w:t>
      </w:r>
      <w:r w:rsidR="00947602">
        <w:rPr>
          <w:rFonts w:hint="eastAsia"/>
        </w:rPr>
        <w:t>实现</w:t>
      </w:r>
      <w:r>
        <w:rPr>
          <w:rFonts w:hint="eastAsia"/>
        </w:rPr>
        <w:t>流程</w:t>
      </w:r>
      <w:bookmarkEnd w:id="20"/>
    </w:p>
    <w:p w14:paraId="4954B500" w14:textId="44F48C05" w:rsidR="00CF7283" w:rsidRDefault="00CF7283" w:rsidP="00CF7283">
      <w:pPr>
        <w:rPr>
          <w:lang w:eastAsia="zh-CN"/>
        </w:rPr>
      </w:pPr>
      <w:r>
        <w:rPr>
          <w:rFonts w:hint="eastAsia"/>
          <w:lang w:eastAsia="zh-CN"/>
        </w:rPr>
        <w:t>基数排序是一种线性时间复杂度的非比较排序算法，它利用数字的位数进行排序。下面是基数排序的流程：</w:t>
      </w:r>
    </w:p>
    <w:p w14:paraId="51B08DF3" w14:textId="77777777" w:rsidR="00CF7283" w:rsidRDefault="00CF7283" w:rsidP="00CF7283">
      <w:pPr>
        <w:rPr>
          <w:lang w:eastAsia="zh-CN"/>
        </w:rPr>
      </w:pPr>
    </w:p>
    <w:p w14:paraId="7D429205" w14:textId="77777777" w:rsidR="00CF7283" w:rsidRDefault="00CF7283" w:rsidP="00CF7283">
      <w:pPr>
        <w:rPr>
          <w:lang w:eastAsia="zh-CN"/>
        </w:rPr>
      </w:pPr>
      <w:r>
        <w:rPr>
          <w:rFonts w:hint="eastAsia"/>
          <w:lang w:eastAsia="zh-CN"/>
        </w:rPr>
        <w:t xml:space="preserve">1. </w:t>
      </w:r>
      <w:r>
        <w:rPr>
          <w:rFonts w:hint="eastAsia"/>
          <w:lang w:eastAsia="zh-CN"/>
        </w:rPr>
        <w:t>确定最大数的位数：首先找出待排序数组中最大的数，并确定其位数，假设最大数的位数为</w:t>
      </w:r>
      <w:r>
        <w:rPr>
          <w:rFonts w:hint="eastAsia"/>
          <w:lang w:eastAsia="zh-CN"/>
        </w:rPr>
        <w:t xml:space="preserve"> d</w:t>
      </w:r>
      <w:r>
        <w:rPr>
          <w:rFonts w:hint="eastAsia"/>
          <w:lang w:eastAsia="zh-CN"/>
        </w:rPr>
        <w:t>。</w:t>
      </w:r>
    </w:p>
    <w:p w14:paraId="7DE8B57C" w14:textId="77777777" w:rsidR="00CF7283" w:rsidRDefault="00CF7283" w:rsidP="00CF7283">
      <w:pPr>
        <w:rPr>
          <w:lang w:eastAsia="zh-CN"/>
        </w:rPr>
      </w:pPr>
    </w:p>
    <w:p w14:paraId="638756FF" w14:textId="77777777" w:rsidR="00CF7283" w:rsidRDefault="00CF7283" w:rsidP="00CF7283">
      <w:pPr>
        <w:rPr>
          <w:lang w:eastAsia="zh-CN"/>
        </w:rPr>
      </w:pPr>
      <w:r>
        <w:rPr>
          <w:rFonts w:hint="eastAsia"/>
          <w:lang w:eastAsia="zh-CN"/>
        </w:rPr>
        <w:t xml:space="preserve">2. </w:t>
      </w:r>
      <w:r>
        <w:rPr>
          <w:rFonts w:hint="eastAsia"/>
          <w:lang w:eastAsia="zh-CN"/>
        </w:rPr>
        <w:t>从低位到高位，依次对每一位进行排序：从个位开始，对所有数字按照当前位数进行排序，可以使用计数排序或桶排序等算法来完成这一步骤。</w:t>
      </w:r>
    </w:p>
    <w:p w14:paraId="5A2165B4" w14:textId="77777777" w:rsidR="00CF7283" w:rsidRDefault="00CF7283" w:rsidP="00CF7283">
      <w:pPr>
        <w:rPr>
          <w:lang w:eastAsia="zh-CN"/>
        </w:rPr>
      </w:pPr>
    </w:p>
    <w:p w14:paraId="4E4787E7" w14:textId="77777777" w:rsidR="00CF7283" w:rsidRDefault="00CF7283" w:rsidP="00CF7283">
      <w:pPr>
        <w:rPr>
          <w:lang w:eastAsia="zh-CN"/>
        </w:rPr>
      </w:pPr>
      <w:r>
        <w:rPr>
          <w:rFonts w:hint="eastAsia"/>
          <w:lang w:eastAsia="zh-CN"/>
        </w:rPr>
        <w:t xml:space="preserve">3. </w:t>
      </w:r>
      <w:r>
        <w:rPr>
          <w:rFonts w:hint="eastAsia"/>
          <w:lang w:eastAsia="zh-CN"/>
        </w:rPr>
        <w:t>按照当前位数排序后，得到的数组顺序就是按照当前位数排好序的，然后继续对下一位数进行排序，直到对最高位数排序完成。</w:t>
      </w:r>
    </w:p>
    <w:p w14:paraId="293576C5" w14:textId="77777777" w:rsidR="00CF7283" w:rsidRDefault="00CF7283" w:rsidP="00CF7283">
      <w:pPr>
        <w:rPr>
          <w:lang w:eastAsia="zh-CN"/>
        </w:rPr>
      </w:pPr>
    </w:p>
    <w:p w14:paraId="031A32D8" w14:textId="77777777" w:rsidR="00CF7283" w:rsidRDefault="00CF7283" w:rsidP="00CF7283">
      <w:pPr>
        <w:rPr>
          <w:lang w:eastAsia="zh-CN"/>
        </w:rPr>
      </w:pPr>
      <w:r>
        <w:rPr>
          <w:rFonts w:hint="eastAsia"/>
          <w:lang w:eastAsia="zh-CN"/>
        </w:rPr>
        <w:t xml:space="preserve">4. </w:t>
      </w:r>
      <w:r>
        <w:rPr>
          <w:rFonts w:hint="eastAsia"/>
          <w:lang w:eastAsia="zh-CN"/>
        </w:rPr>
        <w:t>经过</w:t>
      </w:r>
      <w:r>
        <w:rPr>
          <w:rFonts w:hint="eastAsia"/>
          <w:lang w:eastAsia="zh-CN"/>
        </w:rPr>
        <w:t xml:space="preserve"> d </w:t>
      </w:r>
      <w:r>
        <w:rPr>
          <w:rFonts w:hint="eastAsia"/>
          <w:lang w:eastAsia="zh-CN"/>
        </w:rPr>
        <w:t>轮排序后，待排序数组就变成了一个有序序列。</w:t>
      </w:r>
    </w:p>
    <w:p w14:paraId="1F1D42B1" w14:textId="77777777" w:rsidR="00CF7283" w:rsidRDefault="00CF7283" w:rsidP="00CF7283">
      <w:pPr>
        <w:rPr>
          <w:lang w:eastAsia="zh-CN"/>
        </w:rPr>
      </w:pPr>
    </w:p>
    <w:p w14:paraId="409438F3" w14:textId="77777777" w:rsidR="00CF7283" w:rsidRDefault="00CF7283" w:rsidP="00CF7283">
      <w:pPr>
        <w:rPr>
          <w:lang w:eastAsia="zh-CN"/>
        </w:rPr>
      </w:pPr>
      <w:r>
        <w:rPr>
          <w:rFonts w:hint="eastAsia"/>
          <w:lang w:eastAsia="zh-CN"/>
        </w:rPr>
        <w:t>基数排序的关键在于通过对数字的每一位进行排序，逐步得到最终有序的结果。整个过程中，每一轮排序都是基于上一轮排序的结果，直到所有位数都被排序完成。</w:t>
      </w:r>
    </w:p>
    <w:p w14:paraId="1159990C" w14:textId="77777777" w:rsidR="00CF7283" w:rsidRDefault="00CF7283" w:rsidP="00CF7283">
      <w:pPr>
        <w:rPr>
          <w:lang w:eastAsia="zh-CN"/>
        </w:rPr>
      </w:pPr>
    </w:p>
    <w:p w14:paraId="7A2E6A03" w14:textId="355121E0" w:rsidR="00960CC1" w:rsidRPr="00960CC1" w:rsidRDefault="00CF7283" w:rsidP="00CF7283">
      <w:pPr>
        <w:rPr>
          <w:lang w:eastAsia="zh-CN"/>
        </w:rPr>
      </w:pPr>
      <w:r>
        <w:rPr>
          <w:rFonts w:hint="eastAsia"/>
          <w:lang w:eastAsia="zh-CN"/>
        </w:rPr>
        <w:t>希望这个基数排序的逻辑流程对你有所帮助！</w:t>
      </w:r>
    </w:p>
    <w:p w14:paraId="61A6015B" w14:textId="713131FF" w:rsidR="00946937" w:rsidRDefault="00946937" w:rsidP="00A8652E">
      <w:pPr>
        <w:pStyle w:val="3"/>
        <w:spacing w:before="120"/>
      </w:pPr>
      <w:bookmarkStart w:id="21" w:name="_Toc495668176"/>
      <w:r>
        <w:rPr>
          <w:rFonts w:hint="eastAsia"/>
        </w:rPr>
        <w:t xml:space="preserve">3.4.2 </w:t>
      </w:r>
      <w:r w:rsidR="00CF7283">
        <w:rPr>
          <w:rFonts w:hint="eastAsia"/>
        </w:rPr>
        <w:t>基数排序功能</w:t>
      </w:r>
      <w:r>
        <w:rPr>
          <w:rFonts w:hint="eastAsia"/>
        </w:rPr>
        <w:t>核心代码</w:t>
      </w:r>
      <w:bookmarkEnd w:id="21"/>
    </w:p>
    <w:p w14:paraId="4904F020"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sectPr w:rsidR="00CF7283" w:rsidSect="007F46D0">
          <w:type w:val="continuous"/>
          <w:pgSz w:w="11906" w:h="16838" w:code="9"/>
          <w:pgMar w:top="1985" w:right="1418" w:bottom="1418" w:left="1418" w:header="1418" w:footer="1134" w:gutter="0"/>
          <w:pgNumType w:start="1"/>
          <w:cols w:space="425"/>
          <w:docGrid w:linePitch="326" w:charSpace="-2048"/>
        </w:sectPr>
      </w:pPr>
      <w:bookmarkStart w:id="22" w:name="_Toc495668177"/>
    </w:p>
    <w:p w14:paraId="4AAAF474"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1B70E647"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Name:getMax</w:t>
      </w:r>
      <w:proofErr w:type="spellEnd"/>
    </w:p>
    <w:p w14:paraId="553EE6FE"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get the max number of the array</w:t>
      </w:r>
    </w:p>
    <w:p w14:paraId="693076C3"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Parameters:array,size</w:t>
      </w:r>
      <w:proofErr w:type="spellEnd"/>
    </w:p>
    <w:p w14:paraId="0349048A"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233FD29D"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627F9884"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540AFBBC"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getMax</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w:t>
      </w:r>
    </w:p>
    <w:p w14:paraId="446837D5"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max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[0];</w:t>
      </w:r>
    </w:p>
    <w:p w14:paraId="6D32CCBB"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50E5006B"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&gt; max) {</w:t>
      </w:r>
    </w:p>
    <w:p w14:paraId="7C4DE4A8"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max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5349EE6D"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64CACEE"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692FE6D"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max;</w:t>
      </w:r>
    </w:p>
    <w:p w14:paraId="60377EE0"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4C0B4B10"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84B9008"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35E18056"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Name:countSort</w:t>
      </w:r>
      <w:proofErr w:type="spellEnd"/>
    </w:p>
    <w:p w14:paraId="27053FA1"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countSort</w:t>
      </w:r>
      <w:proofErr w:type="spellEnd"/>
      <w:r>
        <w:rPr>
          <w:rFonts w:ascii="新宋体" w:eastAsia="新宋体" w:hAnsi="Calibri" w:cs="新宋体"/>
          <w:color w:val="008000"/>
          <w:sz w:val="19"/>
          <w:szCs w:val="19"/>
          <w:lang w:eastAsia="zh-CN" w:bidi="ar-SA"/>
        </w:rPr>
        <w:t xml:space="preserve"> in exp</w:t>
      </w:r>
    </w:p>
    <w:p w14:paraId="0F66DBE8"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array,exp,comparisons,swaps</w:t>
      </w:r>
      <w:proofErr w:type="spellEnd"/>
    </w:p>
    <w:p w14:paraId="780F13A4"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75717BE7"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1DAB3A8A"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4CF19015"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countSort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exp</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6A314833"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7FABACCE"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output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//New a output array</w:t>
      </w:r>
    </w:p>
    <w:p w14:paraId="78116AB2"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count[10] = { 0 };</w:t>
      </w:r>
      <w:r>
        <w:rPr>
          <w:rFonts w:ascii="新宋体" w:eastAsia="新宋体" w:hAnsi="Calibri" w:cs="新宋体"/>
          <w:color w:val="008000"/>
          <w:sz w:val="19"/>
          <w:szCs w:val="19"/>
          <w:lang w:eastAsia="zh-CN" w:bidi="ar-SA"/>
        </w:rPr>
        <w:t>//There are ten position from 0 to 9 for all the numbers</w:t>
      </w:r>
    </w:p>
    <w:p w14:paraId="4F372546"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19DDCF4"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70322D0B"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count[(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exp</w:t>
      </w:r>
      <w:r>
        <w:rPr>
          <w:rFonts w:ascii="新宋体" w:eastAsia="新宋体" w:hAnsi="Calibri" w:cs="新宋体"/>
          <w:color w:val="000000"/>
          <w:sz w:val="19"/>
          <w:szCs w:val="19"/>
          <w:lang w:eastAsia="zh-CN" w:bidi="ar-SA"/>
        </w:rPr>
        <w:t>) % 10]++;</w:t>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arr</w:t>
      </w:r>
      <w:proofErr w:type="spellEnd"/>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i</w:t>
      </w:r>
      <w:proofErr w:type="spellEnd"/>
      <w:r>
        <w:rPr>
          <w:rFonts w:ascii="新宋体" w:eastAsia="新宋体" w:hAnsi="Calibri" w:cs="新宋体"/>
          <w:color w:val="008000"/>
          <w:sz w:val="19"/>
          <w:szCs w:val="19"/>
          <w:lang w:eastAsia="zh-CN" w:bidi="ar-SA"/>
        </w:rPr>
        <w:t xml:space="preserve">] / exp) % 10 is the key </w:t>
      </w:r>
    </w:p>
    <w:p w14:paraId="4FF6E5DF"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4DDD84FC"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643A3BE"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//If count[1] is 10,and count[2] is 5</w:t>
      </w:r>
    </w:p>
    <w:p w14:paraId="2BED94F4"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//So the first element in count[2] will be stored in array[14](5+10-1=14)</w:t>
      </w:r>
    </w:p>
    <w:p w14:paraId="547821D1"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//Sum the </w:t>
      </w:r>
      <w:proofErr w:type="spellStart"/>
      <w:r>
        <w:rPr>
          <w:rFonts w:ascii="新宋体" w:eastAsia="新宋体" w:hAnsi="Calibri" w:cs="新宋体"/>
          <w:color w:val="008000"/>
          <w:sz w:val="19"/>
          <w:szCs w:val="19"/>
          <w:lang w:eastAsia="zh-CN" w:bidi="ar-SA"/>
        </w:rPr>
        <w:t>count,as</w:t>
      </w:r>
      <w:proofErr w:type="spellEnd"/>
      <w:r>
        <w:rPr>
          <w:rFonts w:ascii="新宋体" w:eastAsia="新宋体" w:hAnsi="Calibri" w:cs="新宋体"/>
          <w:color w:val="008000"/>
          <w:sz w:val="19"/>
          <w:szCs w:val="19"/>
          <w:lang w:eastAsia="zh-CN" w:bidi="ar-SA"/>
        </w:rPr>
        <w:t xml:space="preserve"> it will be used as an index </w:t>
      </w:r>
    </w:p>
    <w:p w14:paraId="1FB62C37"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10;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2ACAF2ED"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count[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 count[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w:t>
      </w:r>
    </w:p>
    <w:p w14:paraId="46D649BC"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5D790C2"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9D925B0"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&gt;=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7A87A827"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output[count[(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exp</w:t>
      </w:r>
      <w:r>
        <w:rPr>
          <w:rFonts w:ascii="新宋体" w:eastAsia="新宋体" w:hAnsi="Calibri" w:cs="新宋体"/>
          <w:color w:val="000000"/>
          <w:sz w:val="19"/>
          <w:szCs w:val="19"/>
          <w:lang w:eastAsia="zh-CN" w:bidi="ar-SA"/>
        </w:rPr>
        <w:t xml:space="preserve">) % 10] - 1]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//Push the smallest number into the output</w:t>
      </w:r>
    </w:p>
    <w:p w14:paraId="414ACA7E"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count[(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exp</w:t>
      </w:r>
      <w:r>
        <w:rPr>
          <w:rFonts w:ascii="新宋体" w:eastAsia="新宋体" w:hAnsi="Calibri" w:cs="新宋体"/>
          <w:color w:val="000000"/>
          <w:sz w:val="19"/>
          <w:szCs w:val="19"/>
          <w:lang w:eastAsia="zh-CN" w:bidi="ar-SA"/>
        </w:rPr>
        <w:t>) % 10]--;</w:t>
      </w:r>
      <w:r>
        <w:rPr>
          <w:rFonts w:ascii="新宋体" w:eastAsia="新宋体" w:hAnsi="Calibri" w:cs="新宋体"/>
          <w:color w:val="008000"/>
          <w:sz w:val="19"/>
          <w:szCs w:val="19"/>
          <w:lang w:eastAsia="zh-CN" w:bidi="ar-SA"/>
        </w:rPr>
        <w:t>//Count--</w:t>
      </w:r>
    </w:p>
    <w:p w14:paraId="6D471405"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AD7F242"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975C44A"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25F81D75"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 output[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//Replicate to the array</w:t>
      </w:r>
    </w:p>
    <w:p w14:paraId="3A8ECB6D"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131ED7BD"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147178C"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3F5F1DF1"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F0C765A"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5C251F54"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Name:radixSort</w:t>
      </w:r>
      <w:proofErr w:type="spellEnd"/>
    </w:p>
    <w:p w14:paraId="172FC20B"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radixSort</w:t>
      </w:r>
      <w:proofErr w:type="spellEnd"/>
    </w:p>
    <w:p w14:paraId="1E33E263"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array,comparisons,swaps</w:t>
      </w:r>
      <w:proofErr w:type="spellEnd"/>
    </w:p>
    <w:p w14:paraId="4780A0E5"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2CA93C1F"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73743D50"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4D610DEA"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radixSort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1F5F9A8F"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max = </w:t>
      </w:r>
      <w:proofErr w:type="spellStart"/>
      <w:r>
        <w:rPr>
          <w:rFonts w:ascii="新宋体" w:eastAsia="新宋体" w:hAnsi="Calibri" w:cs="新宋体"/>
          <w:color w:val="000000"/>
          <w:sz w:val="19"/>
          <w:szCs w:val="19"/>
          <w:lang w:eastAsia="zh-CN" w:bidi="ar-SA"/>
        </w:rPr>
        <w:t>getMax</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//Get the max</w:t>
      </w:r>
    </w:p>
    <w:p w14:paraId="31B91D8B"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5AF1CD0"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//Exp is the </w:t>
      </w:r>
      <w:proofErr w:type="spellStart"/>
      <w:r>
        <w:rPr>
          <w:rFonts w:ascii="新宋体" w:eastAsia="新宋体" w:hAnsi="Calibri" w:cs="新宋体"/>
          <w:color w:val="008000"/>
          <w:sz w:val="19"/>
          <w:szCs w:val="19"/>
          <w:lang w:eastAsia="zh-CN" w:bidi="ar-SA"/>
        </w:rPr>
        <w:t>exponential,from</w:t>
      </w:r>
      <w:proofErr w:type="spellEnd"/>
      <w:r>
        <w:rPr>
          <w:rFonts w:ascii="新宋体" w:eastAsia="新宋体" w:hAnsi="Calibri" w:cs="新宋体"/>
          <w:color w:val="008000"/>
          <w:sz w:val="19"/>
          <w:szCs w:val="19"/>
          <w:lang w:eastAsia="zh-CN" w:bidi="ar-SA"/>
        </w:rPr>
        <w:t xml:space="preserve"> 1 to the max / exp(highest exp of all number)</w:t>
      </w:r>
    </w:p>
    <w:p w14:paraId="49F11DB2"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//Sort from unit's </w:t>
      </w:r>
      <w:proofErr w:type="spellStart"/>
      <w:r>
        <w:rPr>
          <w:rFonts w:ascii="新宋体" w:eastAsia="新宋体" w:hAnsi="Calibri" w:cs="新宋体"/>
          <w:color w:val="008000"/>
          <w:sz w:val="19"/>
          <w:szCs w:val="19"/>
          <w:lang w:eastAsia="zh-CN" w:bidi="ar-SA"/>
        </w:rPr>
        <w:t>digit,ten's</w:t>
      </w:r>
      <w:proofErr w:type="spellEnd"/>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digit,hundred's</w:t>
      </w:r>
      <w:proofErr w:type="spellEnd"/>
      <w:r>
        <w:rPr>
          <w:rFonts w:ascii="新宋体" w:eastAsia="新宋体" w:hAnsi="Calibri" w:cs="新宋体"/>
          <w:color w:val="008000"/>
          <w:sz w:val="19"/>
          <w:szCs w:val="19"/>
          <w:lang w:eastAsia="zh-CN" w:bidi="ar-SA"/>
        </w:rPr>
        <w:t xml:space="preserve"> digit...</w:t>
      </w:r>
    </w:p>
    <w:p w14:paraId="420D101A"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exp = 1; max / exp &gt; 0; exp *= 10) {</w:t>
      </w:r>
    </w:p>
    <w:p w14:paraId="0A2F9881"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countSort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exp,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p>
    <w:p w14:paraId="5EFA4548" w14:textId="77777777" w:rsidR="00CF7283" w:rsidRDefault="00CF7283" w:rsidP="00CF728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D7CD4B7" w14:textId="77777777" w:rsidR="00CF7283" w:rsidRDefault="00CF7283" w:rsidP="00CF7283">
      <w:pPr>
        <w:pStyle w:val="3"/>
        <w:spacing w:before="120"/>
        <w:rPr>
          <w:rFonts w:ascii="新宋体" w:eastAsia="新宋体" w:hAnsi="Calibri" w:cs="新宋体"/>
          <w:color w:val="000000"/>
          <w:sz w:val="19"/>
          <w:szCs w:val="19"/>
          <w:lang w:bidi="ar-SA"/>
        </w:rPr>
        <w:sectPr w:rsidR="00CF7283" w:rsidSect="00CF7283">
          <w:type w:val="continuous"/>
          <w:pgSz w:w="11906" w:h="16838" w:code="9"/>
          <w:pgMar w:top="1985" w:right="1418" w:bottom="1418" w:left="1418" w:header="1418" w:footer="1134" w:gutter="0"/>
          <w:pgNumType w:start="1"/>
          <w:cols w:num="2" w:space="425"/>
          <w:docGrid w:linePitch="326" w:charSpace="-2048"/>
        </w:sectPr>
      </w:pPr>
    </w:p>
    <w:p w14:paraId="5CC32D43" w14:textId="26780F53" w:rsidR="00946937" w:rsidRDefault="00CF7283" w:rsidP="00CF7283">
      <w:pPr>
        <w:pStyle w:val="3"/>
        <w:spacing w:before="120"/>
      </w:pPr>
      <w:r>
        <w:rPr>
          <w:rFonts w:ascii="新宋体" w:eastAsia="新宋体" w:hAnsi="Calibri" w:cs="新宋体"/>
          <w:color w:val="000000"/>
          <w:sz w:val="19"/>
          <w:szCs w:val="19"/>
          <w:lang w:bidi="ar-SA"/>
        </w:rPr>
        <w:t>}</w:t>
      </w:r>
      <w:r w:rsidR="00946937">
        <w:rPr>
          <w:rFonts w:hint="eastAsia"/>
        </w:rPr>
        <w:t xml:space="preserve">3.4.3 </w:t>
      </w:r>
      <w:r>
        <w:rPr>
          <w:rFonts w:hint="eastAsia"/>
        </w:rPr>
        <w:t>基数排序功能</w:t>
      </w:r>
      <w:r w:rsidR="00946937">
        <w:rPr>
          <w:rFonts w:hint="eastAsia"/>
        </w:rPr>
        <w:t>截屏示例</w:t>
      </w:r>
      <w:bookmarkEnd w:id="22"/>
    </w:p>
    <w:p w14:paraId="46AC583A" w14:textId="39677249" w:rsidR="00946937" w:rsidRPr="00CF7283" w:rsidRDefault="00CF7283" w:rsidP="00946937">
      <w:pPr>
        <w:rPr>
          <w:lang w:eastAsia="zh-CN"/>
        </w:rPr>
      </w:pPr>
      <w:r>
        <w:rPr>
          <w:noProof/>
          <w:lang w:eastAsia="zh-CN"/>
        </w:rPr>
        <w:drawing>
          <wp:inline distT="0" distB="0" distL="0" distR="0" wp14:anchorId="50983B07" wp14:editId="2F1C6561">
            <wp:extent cx="4016088" cy="2972058"/>
            <wp:effectExtent l="0" t="0" r="0" b="0"/>
            <wp:docPr id="7338364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36430" name="图片 733836430"/>
                    <pic:cNvPicPr/>
                  </pic:nvPicPr>
                  <pic:blipFill>
                    <a:blip r:embed="rId18"/>
                    <a:stretch>
                      <a:fillRect/>
                    </a:stretch>
                  </pic:blipFill>
                  <pic:spPr>
                    <a:xfrm>
                      <a:off x="0" y="0"/>
                      <a:ext cx="4016088" cy="2972058"/>
                    </a:xfrm>
                    <a:prstGeom prst="rect">
                      <a:avLst/>
                    </a:prstGeom>
                  </pic:spPr>
                </pic:pic>
              </a:graphicData>
            </a:graphic>
          </wp:inline>
        </w:drawing>
      </w:r>
    </w:p>
    <w:p w14:paraId="5CC190B2" w14:textId="2E79DF67" w:rsidR="00946937" w:rsidRPr="00946937" w:rsidRDefault="00946937" w:rsidP="00946937">
      <w:pPr>
        <w:rPr>
          <w:lang w:eastAsia="zh-CN"/>
        </w:rPr>
      </w:pPr>
    </w:p>
    <w:p w14:paraId="08D8DE86" w14:textId="2198E19E" w:rsidR="0075165E" w:rsidRPr="002779D6" w:rsidRDefault="0075165E" w:rsidP="002779D6">
      <w:pPr>
        <w:pStyle w:val="2"/>
        <w:spacing w:before="120"/>
      </w:pPr>
      <w:bookmarkStart w:id="23" w:name="_Toc495668178"/>
      <w:r w:rsidRPr="002779D6">
        <w:rPr>
          <w:rFonts w:hint="eastAsia"/>
        </w:rPr>
        <w:lastRenderedPageBreak/>
        <w:t xml:space="preserve">3.5 </w:t>
      </w:r>
      <w:r w:rsidR="00CF7283">
        <w:rPr>
          <w:rFonts w:hint="eastAsia"/>
        </w:rPr>
        <w:t>快速排序</w:t>
      </w:r>
      <w:r w:rsidRPr="002779D6">
        <w:rPr>
          <w:rFonts w:hint="eastAsia"/>
        </w:rPr>
        <w:t>功能的实现</w:t>
      </w:r>
      <w:bookmarkEnd w:id="23"/>
    </w:p>
    <w:p w14:paraId="02DD76B4" w14:textId="57D6393A" w:rsidR="00946937" w:rsidRDefault="00946937" w:rsidP="00A8652E">
      <w:pPr>
        <w:pStyle w:val="3"/>
        <w:spacing w:before="120"/>
      </w:pPr>
      <w:bookmarkStart w:id="24" w:name="_Toc495668179"/>
      <w:r>
        <w:rPr>
          <w:rFonts w:hint="eastAsia"/>
        </w:rPr>
        <w:t xml:space="preserve">3.5.1 </w:t>
      </w:r>
      <w:r w:rsidR="00CF7283">
        <w:rPr>
          <w:rFonts w:hint="eastAsia"/>
        </w:rPr>
        <w:t>快速排序</w:t>
      </w:r>
      <w:r w:rsidR="00CF7283" w:rsidRPr="002779D6">
        <w:rPr>
          <w:rFonts w:hint="eastAsia"/>
        </w:rPr>
        <w:t>功能</w:t>
      </w:r>
      <w:r>
        <w:rPr>
          <w:rFonts w:hint="eastAsia"/>
        </w:rPr>
        <w:t>流程</w:t>
      </w:r>
      <w:bookmarkEnd w:id="24"/>
    </w:p>
    <w:p w14:paraId="66720134" w14:textId="09817393" w:rsidR="00CF7283" w:rsidRDefault="00CF7283" w:rsidP="00CF7283">
      <w:pPr>
        <w:rPr>
          <w:lang w:eastAsia="zh-CN"/>
        </w:rPr>
      </w:pPr>
      <w:r>
        <w:rPr>
          <w:rFonts w:hint="eastAsia"/>
          <w:lang w:eastAsia="zh-CN"/>
        </w:rPr>
        <w:t>当进行快速排序时，可以遵循以下流程：</w:t>
      </w:r>
    </w:p>
    <w:p w14:paraId="3EA51789" w14:textId="77777777" w:rsidR="00CF7283" w:rsidRDefault="00CF7283" w:rsidP="00CF7283">
      <w:pPr>
        <w:rPr>
          <w:lang w:eastAsia="zh-CN"/>
        </w:rPr>
      </w:pPr>
    </w:p>
    <w:p w14:paraId="5E84AEF8" w14:textId="77777777" w:rsidR="00CF7283" w:rsidRDefault="00CF7283" w:rsidP="00CF7283">
      <w:pPr>
        <w:rPr>
          <w:lang w:eastAsia="zh-CN"/>
        </w:rPr>
      </w:pPr>
      <w:r>
        <w:rPr>
          <w:rFonts w:hint="eastAsia"/>
          <w:lang w:eastAsia="zh-CN"/>
        </w:rPr>
        <w:t xml:space="preserve">1. </w:t>
      </w:r>
      <w:r>
        <w:rPr>
          <w:rFonts w:hint="eastAsia"/>
          <w:lang w:eastAsia="zh-CN"/>
        </w:rPr>
        <w:t>选择基准值：从待排序数组中选择一个基准值（</w:t>
      </w:r>
      <w:r>
        <w:rPr>
          <w:rFonts w:hint="eastAsia"/>
          <w:lang w:eastAsia="zh-CN"/>
        </w:rPr>
        <w:t>pivot</w:t>
      </w:r>
      <w:r>
        <w:rPr>
          <w:rFonts w:hint="eastAsia"/>
          <w:lang w:eastAsia="zh-CN"/>
        </w:rPr>
        <w:t>）。选择基准值的方式可以多样化，常见的方式包括选择第一个元素、最后一个元素、中间元素，甚至随机选择一个元素作为基准值。</w:t>
      </w:r>
    </w:p>
    <w:p w14:paraId="233955E2" w14:textId="77777777" w:rsidR="00CF7283" w:rsidRDefault="00CF7283" w:rsidP="00CF7283">
      <w:pPr>
        <w:rPr>
          <w:lang w:eastAsia="zh-CN"/>
        </w:rPr>
      </w:pPr>
    </w:p>
    <w:p w14:paraId="69A08741" w14:textId="77777777" w:rsidR="00CF7283" w:rsidRDefault="00CF7283" w:rsidP="00CF7283">
      <w:pPr>
        <w:rPr>
          <w:lang w:eastAsia="zh-CN"/>
        </w:rPr>
      </w:pPr>
      <w:r>
        <w:rPr>
          <w:rFonts w:hint="eastAsia"/>
          <w:lang w:eastAsia="zh-CN"/>
        </w:rPr>
        <w:t xml:space="preserve">2. </w:t>
      </w:r>
      <w:r>
        <w:rPr>
          <w:rFonts w:hint="eastAsia"/>
          <w:lang w:eastAsia="zh-CN"/>
        </w:rPr>
        <w:t>分区操作：将数组中的其他元素按照与基准值的大小关系分为两部分，一部分小于基准值，一部分大于基准值。分区操作可以通过双指针法或挖坑填数法来实现。具体步骤如下：</w:t>
      </w:r>
    </w:p>
    <w:p w14:paraId="4E71C5BE" w14:textId="77777777" w:rsidR="00CF7283" w:rsidRDefault="00CF7283" w:rsidP="00CF7283">
      <w:pPr>
        <w:rPr>
          <w:lang w:eastAsia="zh-CN"/>
        </w:rPr>
      </w:pPr>
    </w:p>
    <w:p w14:paraId="7DBBF0E6" w14:textId="77777777" w:rsidR="00CF7283" w:rsidRDefault="00CF7283" w:rsidP="00CF7283">
      <w:pPr>
        <w:rPr>
          <w:lang w:eastAsia="zh-CN"/>
        </w:rPr>
      </w:pPr>
      <w:r>
        <w:rPr>
          <w:rFonts w:hint="eastAsia"/>
          <w:lang w:eastAsia="zh-CN"/>
        </w:rPr>
        <w:t xml:space="preserve">   - </w:t>
      </w:r>
      <w:r>
        <w:rPr>
          <w:rFonts w:hint="eastAsia"/>
          <w:lang w:eastAsia="zh-CN"/>
        </w:rPr>
        <w:t>初始化两个指针：一个指向数组的起始位置，一个指向数组的结束位置。</w:t>
      </w:r>
    </w:p>
    <w:p w14:paraId="2E159075" w14:textId="77777777" w:rsidR="00CF7283" w:rsidRDefault="00CF7283" w:rsidP="00CF7283">
      <w:pPr>
        <w:rPr>
          <w:lang w:eastAsia="zh-CN"/>
        </w:rPr>
      </w:pPr>
      <w:r>
        <w:rPr>
          <w:rFonts w:hint="eastAsia"/>
          <w:lang w:eastAsia="zh-CN"/>
        </w:rPr>
        <w:t xml:space="preserve">   - </w:t>
      </w:r>
      <w:r>
        <w:rPr>
          <w:rFonts w:hint="eastAsia"/>
          <w:lang w:eastAsia="zh-CN"/>
        </w:rPr>
        <w:t>从数组的起始位置开始，向后移动左指针，直到找到一个大于等于基准值的元素。</w:t>
      </w:r>
    </w:p>
    <w:p w14:paraId="0C53975F" w14:textId="77777777" w:rsidR="00CF7283" w:rsidRDefault="00CF7283" w:rsidP="00CF7283">
      <w:pPr>
        <w:rPr>
          <w:lang w:eastAsia="zh-CN"/>
        </w:rPr>
      </w:pPr>
      <w:r>
        <w:rPr>
          <w:rFonts w:hint="eastAsia"/>
          <w:lang w:eastAsia="zh-CN"/>
        </w:rPr>
        <w:t xml:space="preserve">   - </w:t>
      </w:r>
      <w:r>
        <w:rPr>
          <w:rFonts w:hint="eastAsia"/>
          <w:lang w:eastAsia="zh-CN"/>
        </w:rPr>
        <w:t>从数组的结束位置开始，向前移动右指针，直到找到一个小于等于基准值的元素。</w:t>
      </w:r>
    </w:p>
    <w:p w14:paraId="7DE2DA32" w14:textId="77777777" w:rsidR="00CF7283" w:rsidRDefault="00CF7283" w:rsidP="00CF7283">
      <w:pPr>
        <w:rPr>
          <w:lang w:eastAsia="zh-CN"/>
        </w:rPr>
      </w:pPr>
      <w:r>
        <w:rPr>
          <w:rFonts w:hint="eastAsia"/>
          <w:lang w:eastAsia="zh-CN"/>
        </w:rPr>
        <w:t xml:space="preserve">   - </w:t>
      </w:r>
      <w:r>
        <w:rPr>
          <w:rFonts w:hint="eastAsia"/>
          <w:lang w:eastAsia="zh-CN"/>
        </w:rPr>
        <w:t>如果左指针小于右指针，交换两个指针所指向的元素，使得大于基准值的元素位于右边，小于基准值的元素位于左边。</w:t>
      </w:r>
    </w:p>
    <w:p w14:paraId="02D9A355" w14:textId="77777777" w:rsidR="00CF7283" w:rsidRDefault="00CF7283" w:rsidP="00CF7283">
      <w:pPr>
        <w:rPr>
          <w:lang w:eastAsia="zh-CN"/>
        </w:rPr>
      </w:pPr>
      <w:r>
        <w:rPr>
          <w:rFonts w:hint="eastAsia"/>
          <w:lang w:eastAsia="zh-CN"/>
        </w:rPr>
        <w:t xml:space="preserve">   - </w:t>
      </w:r>
      <w:r>
        <w:rPr>
          <w:rFonts w:hint="eastAsia"/>
          <w:lang w:eastAsia="zh-CN"/>
        </w:rPr>
        <w:t>重复上述步骤，直到左指针大于等于右指针。</w:t>
      </w:r>
    </w:p>
    <w:p w14:paraId="725BAE65" w14:textId="77777777" w:rsidR="00CF7283" w:rsidRDefault="00CF7283" w:rsidP="00CF7283">
      <w:pPr>
        <w:rPr>
          <w:lang w:eastAsia="zh-CN"/>
        </w:rPr>
      </w:pPr>
    </w:p>
    <w:p w14:paraId="423E5394" w14:textId="77777777" w:rsidR="00CF7283" w:rsidRDefault="00CF7283" w:rsidP="00CF7283">
      <w:pPr>
        <w:rPr>
          <w:lang w:eastAsia="zh-CN"/>
        </w:rPr>
      </w:pPr>
      <w:r>
        <w:rPr>
          <w:rFonts w:hint="eastAsia"/>
          <w:lang w:eastAsia="zh-CN"/>
        </w:rPr>
        <w:t xml:space="preserve">3. </w:t>
      </w:r>
      <w:r>
        <w:rPr>
          <w:rFonts w:hint="eastAsia"/>
          <w:lang w:eastAsia="zh-CN"/>
        </w:rPr>
        <w:t>递归操作：对分区后的两部分数组分别递归地应用快速排序算法。即对基准值左侧的子数组和右侧的子数组分别重复步骤</w:t>
      </w:r>
      <w:r>
        <w:rPr>
          <w:rFonts w:hint="eastAsia"/>
          <w:lang w:eastAsia="zh-CN"/>
        </w:rPr>
        <w:t>1</w:t>
      </w:r>
      <w:r>
        <w:rPr>
          <w:rFonts w:hint="eastAsia"/>
          <w:lang w:eastAsia="zh-CN"/>
        </w:rPr>
        <w:t>和步骤</w:t>
      </w:r>
      <w:r>
        <w:rPr>
          <w:rFonts w:hint="eastAsia"/>
          <w:lang w:eastAsia="zh-CN"/>
        </w:rPr>
        <w:t>2</w:t>
      </w:r>
      <w:r>
        <w:rPr>
          <w:rFonts w:hint="eastAsia"/>
          <w:lang w:eastAsia="zh-CN"/>
        </w:rPr>
        <w:t>，直到子数组长度为</w:t>
      </w:r>
      <w:r>
        <w:rPr>
          <w:rFonts w:hint="eastAsia"/>
          <w:lang w:eastAsia="zh-CN"/>
        </w:rPr>
        <w:t>1</w:t>
      </w:r>
      <w:r>
        <w:rPr>
          <w:rFonts w:hint="eastAsia"/>
          <w:lang w:eastAsia="zh-CN"/>
        </w:rPr>
        <w:t>或</w:t>
      </w:r>
      <w:r>
        <w:rPr>
          <w:rFonts w:hint="eastAsia"/>
          <w:lang w:eastAsia="zh-CN"/>
        </w:rPr>
        <w:t>0</w:t>
      </w:r>
      <w:r>
        <w:rPr>
          <w:rFonts w:hint="eastAsia"/>
          <w:lang w:eastAsia="zh-CN"/>
        </w:rPr>
        <w:t>时，表示子数组已经有序。</w:t>
      </w:r>
    </w:p>
    <w:p w14:paraId="6C191B1F" w14:textId="77777777" w:rsidR="00CF7283" w:rsidRDefault="00CF7283" w:rsidP="00CF7283">
      <w:pPr>
        <w:rPr>
          <w:lang w:eastAsia="zh-CN"/>
        </w:rPr>
      </w:pPr>
    </w:p>
    <w:p w14:paraId="1A32639C" w14:textId="77777777" w:rsidR="00CF7283" w:rsidRDefault="00CF7283" w:rsidP="00CF7283">
      <w:pPr>
        <w:rPr>
          <w:lang w:eastAsia="zh-CN"/>
        </w:rPr>
      </w:pPr>
      <w:r>
        <w:rPr>
          <w:rFonts w:hint="eastAsia"/>
          <w:lang w:eastAsia="zh-CN"/>
        </w:rPr>
        <w:t xml:space="preserve">4. </w:t>
      </w:r>
      <w:r>
        <w:rPr>
          <w:rFonts w:hint="eastAsia"/>
          <w:lang w:eastAsia="zh-CN"/>
        </w:rPr>
        <w:t>合并：经过递归处理后，整个数组就变成了有序的。</w:t>
      </w:r>
    </w:p>
    <w:p w14:paraId="1A240827" w14:textId="77777777" w:rsidR="00CF7283" w:rsidRDefault="00CF7283" w:rsidP="00CF7283">
      <w:pPr>
        <w:rPr>
          <w:lang w:eastAsia="zh-CN"/>
        </w:rPr>
      </w:pPr>
    </w:p>
    <w:p w14:paraId="7D396D7D" w14:textId="77777777" w:rsidR="00CF7283" w:rsidRDefault="00CF7283" w:rsidP="00CF7283">
      <w:pPr>
        <w:rPr>
          <w:lang w:eastAsia="zh-CN"/>
        </w:rPr>
      </w:pPr>
      <w:r>
        <w:rPr>
          <w:rFonts w:hint="eastAsia"/>
          <w:lang w:eastAsia="zh-CN"/>
        </w:rPr>
        <w:t>这样，整个数组就被分割成了若干个子数组，每个子数组的基准值都处于正确的位置上，从而实现了排序。</w:t>
      </w:r>
      <w:bookmarkStart w:id="25" w:name="_Toc495668180"/>
    </w:p>
    <w:p w14:paraId="34BAEB44" w14:textId="77777777" w:rsidR="00CF7283" w:rsidRDefault="00CF7283" w:rsidP="00CF7283">
      <w:pPr>
        <w:rPr>
          <w:lang w:eastAsia="zh-CN"/>
        </w:rPr>
      </w:pPr>
    </w:p>
    <w:p w14:paraId="2336B9D2" w14:textId="07493F35" w:rsidR="00946937" w:rsidRDefault="00946937" w:rsidP="00CF7283">
      <w:pPr>
        <w:rPr>
          <w:lang w:eastAsia="zh-CN"/>
        </w:rPr>
      </w:pPr>
      <w:r>
        <w:rPr>
          <w:rFonts w:hint="eastAsia"/>
        </w:rPr>
        <w:t xml:space="preserve">3.5.2 </w:t>
      </w:r>
      <w:proofErr w:type="spellStart"/>
      <w:r w:rsidR="00CF7283">
        <w:rPr>
          <w:rFonts w:hint="eastAsia"/>
        </w:rPr>
        <w:t>快速排序</w:t>
      </w:r>
      <w:r>
        <w:rPr>
          <w:rFonts w:hint="eastAsia"/>
        </w:rPr>
        <w:t>核心代码</w:t>
      </w:r>
      <w:bookmarkEnd w:id="25"/>
      <w:proofErr w:type="spellEnd"/>
    </w:p>
    <w:p w14:paraId="31EC67F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sectPr w:rsidR="00914BA5" w:rsidSect="007F46D0">
          <w:type w:val="continuous"/>
          <w:pgSz w:w="11906" w:h="16838" w:code="9"/>
          <w:pgMar w:top="1985" w:right="1418" w:bottom="1418" w:left="1418" w:header="1418" w:footer="1134" w:gutter="0"/>
          <w:pgNumType w:start="1"/>
          <w:cols w:space="425"/>
          <w:docGrid w:linePitch="326" w:charSpace="-2048"/>
        </w:sectPr>
      </w:pPr>
      <w:bookmarkStart w:id="26" w:name="_Toc495668181"/>
    </w:p>
    <w:p w14:paraId="0A6EFBB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lastRenderedPageBreak/>
        <w:t>/***************************************************************************</w:t>
      </w:r>
    </w:p>
    <w:p w14:paraId="5EBC19B6"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Name:quickSort</w:t>
      </w:r>
      <w:proofErr w:type="spellEnd"/>
    </w:p>
    <w:p w14:paraId="713340B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quicksort</w:t>
      </w:r>
    </w:p>
    <w:p w14:paraId="5646B85F"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sort,left</w:t>
      </w:r>
      <w:proofErr w:type="spellEnd"/>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index,right</w:t>
      </w:r>
      <w:proofErr w:type="spellEnd"/>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index,comparisons,swaps</w:t>
      </w:r>
      <w:proofErr w:type="spellEnd"/>
    </w:p>
    <w:p w14:paraId="721BF325"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354BBC17"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357B9CB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62370013"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xml:space="preserve">) </w:t>
      </w:r>
    </w:p>
    <w:p w14:paraId="730AC79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7F9710BD"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I,j</w:t>
      </w:r>
      <w:proofErr w:type="spellEnd"/>
      <w:r>
        <w:rPr>
          <w:rFonts w:ascii="新宋体" w:eastAsia="新宋体" w:hAnsi="Calibri" w:cs="新宋体"/>
          <w:color w:val="008000"/>
          <w:sz w:val="19"/>
          <w:szCs w:val="19"/>
          <w:lang w:eastAsia="zh-CN" w:bidi="ar-SA"/>
        </w:rPr>
        <w:t xml:space="preserve"> for left and right index</w:t>
      </w:r>
    </w:p>
    <w:p w14:paraId="616A27A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 2];</w:t>
      </w:r>
      <w:r>
        <w:rPr>
          <w:rFonts w:ascii="新宋体" w:eastAsia="新宋体" w:hAnsi="Calibri" w:cs="新宋体"/>
          <w:color w:val="008000"/>
          <w:sz w:val="19"/>
          <w:szCs w:val="19"/>
          <w:lang w:eastAsia="zh-CN" w:bidi="ar-SA"/>
        </w:rPr>
        <w:t>//Set the middle number as the pivot</w:t>
      </w:r>
    </w:p>
    <w:p w14:paraId="408041C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3676E45"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//If the left index is smaller than right index</w:t>
      </w:r>
    </w:p>
    <w:p w14:paraId="01FE08CA"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j) {</w:t>
      </w:r>
    </w:p>
    <w:p w14:paraId="09A3D7F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DA018F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//The left index is to find the number that is greater than pivot</w:t>
      </w:r>
    </w:p>
    <w:p w14:paraId="31EB639D"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//From the left to the right</w:t>
      </w:r>
    </w:p>
    <w:p w14:paraId="2E59542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&lt; pivot) {</w:t>
      </w:r>
    </w:p>
    <w:p w14:paraId="33FD4484"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comparison</w:t>
      </w:r>
    </w:p>
    <w:p w14:paraId="163A3D3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//Move the index</w:t>
      </w:r>
    </w:p>
    <w:p w14:paraId="534B48D6"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0A361C20"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8E1BE0E"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//The left index is to find the number </w:t>
      </w:r>
      <w:r>
        <w:rPr>
          <w:rFonts w:ascii="新宋体" w:eastAsia="新宋体" w:hAnsi="Calibri" w:cs="新宋体"/>
          <w:color w:val="008000"/>
          <w:sz w:val="19"/>
          <w:szCs w:val="19"/>
          <w:lang w:eastAsia="zh-CN" w:bidi="ar-SA"/>
        </w:rPr>
        <w:t>that is smaller than pivot</w:t>
      </w:r>
    </w:p>
    <w:p w14:paraId="67451565"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//From the right to the left</w:t>
      </w:r>
    </w:p>
    <w:p w14:paraId="6052BCA0"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&gt; pivot) {</w:t>
      </w:r>
    </w:p>
    <w:p w14:paraId="611B266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comparison</w:t>
      </w:r>
    </w:p>
    <w:p w14:paraId="699D4D47"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j--;</w:t>
      </w:r>
      <w:r>
        <w:rPr>
          <w:rFonts w:ascii="新宋体" w:eastAsia="新宋体" w:hAnsi="Calibri" w:cs="新宋体"/>
          <w:color w:val="008000"/>
          <w:sz w:val="19"/>
          <w:szCs w:val="19"/>
          <w:lang w:eastAsia="zh-CN" w:bidi="ar-SA"/>
        </w:rPr>
        <w:t>//Move the index</w:t>
      </w:r>
    </w:p>
    <w:p w14:paraId="52AA9367"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74E5C4D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DBE2216"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//If the left index is smaller or equal to the right index after moving</w:t>
      </w:r>
    </w:p>
    <w:p w14:paraId="722E6AB3"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j) {</w:t>
      </w:r>
    </w:p>
    <w:p w14:paraId="79C04484"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std::swap(</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w:t>
      </w:r>
      <w:r>
        <w:rPr>
          <w:rFonts w:ascii="新宋体" w:eastAsia="新宋体" w:hAnsi="Calibri" w:cs="新宋体"/>
          <w:color w:val="008000"/>
          <w:sz w:val="19"/>
          <w:szCs w:val="19"/>
          <w:lang w:eastAsia="zh-CN" w:bidi="ar-SA"/>
        </w:rPr>
        <w:t xml:space="preserve">//Swap two number as we want the bigger in the </w:t>
      </w:r>
      <w:proofErr w:type="spellStart"/>
      <w:r>
        <w:rPr>
          <w:rFonts w:ascii="新宋体" w:eastAsia="新宋体" w:hAnsi="Calibri" w:cs="新宋体"/>
          <w:color w:val="008000"/>
          <w:sz w:val="19"/>
          <w:szCs w:val="19"/>
          <w:lang w:eastAsia="zh-CN" w:bidi="ar-SA"/>
        </w:rPr>
        <w:t>right,smaller</w:t>
      </w:r>
      <w:proofErr w:type="spellEnd"/>
      <w:r>
        <w:rPr>
          <w:rFonts w:ascii="新宋体" w:eastAsia="新宋体" w:hAnsi="Calibri" w:cs="新宋体"/>
          <w:color w:val="008000"/>
          <w:sz w:val="19"/>
          <w:szCs w:val="19"/>
          <w:lang w:eastAsia="zh-CN" w:bidi="ar-SA"/>
        </w:rPr>
        <w:t xml:space="preserve"> in the left</w:t>
      </w:r>
    </w:p>
    <w:p w14:paraId="601186F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the swap</w:t>
      </w:r>
    </w:p>
    <w:p w14:paraId="1B72C9A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//Move two indexes</w:t>
      </w:r>
    </w:p>
    <w:p w14:paraId="1DAF0069"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j--;</w:t>
      </w:r>
    </w:p>
    <w:p w14:paraId="5DAF6F7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E5438B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700FBFEE"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743014D"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//If the left(start index) is smaller than right index</w:t>
      </w:r>
    </w:p>
    <w:p w14:paraId="5095B9E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&lt; j) </w:t>
      </w:r>
    </w:p>
    <w:p w14:paraId="1B0A4923"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 xml:space="preserve">, j,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//Go in to the left part</w:t>
      </w:r>
    </w:p>
    <w:p w14:paraId="74A4723E"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//If the right(start index) is bigger than left index</w:t>
      </w:r>
    </w:p>
    <w:p w14:paraId="63BFAD0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p>
    <w:p w14:paraId="4B5D0290"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quickSort</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//Go in to the right part</w:t>
      </w:r>
    </w:p>
    <w:p w14:paraId="4A382A2D"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55D70F4" w14:textId="77777777" w:rsidR="00914BA5" w:rsidRDefault="00914BA5" w:rsidP="00914BA5">
      <w:pPr>
        <w:pStyle w:val="3"/>
        <w:spacing w:before="120"/>
        <w:rPr>
          <w:rFonts w:ascii="新宋体" w:eastAsia="新宋体" w:hAnsi="Calibri" w:cs="新宋体"/>
          <w:color w:val="000000"/>
          <w:sz w:val="19"/>
          <w:szCs w:val="19"/>
          <w:lang w:bidi="ar-SA"/>
        </w:rPr>
        <w:sectPr w:rsidR="00914BA5" w:rsidSect="00914BA5">
          <w:type w:val="continuous"/>
          <w:pgSz w:w="11906" w:h="16838" w:code="9"/>
          <w:pgMar w:top="1985" w:right="1418" w:bottom="1418" w:left="1418" w:header="1418" w:footer="1134" w:gutter="0"/>
          <w:pgNumType w:start="1"/>
          <w:cols w:num="2" w:space="425"/>
          <w:docGrid w:linePitch="326" w:charSpace="-2048"/>
        </w:sectPr>
      </w:pPr>
      <w:r>
        <w:rPr>
          <w:rFonts w:ascii="新宋体" w:eastAsia="新宋体" w:hAnsi="Calibri" w:cs="新宋体"/>
          <w:color w:val="000000"/>
          <w:sz w:val="19"/>
          <w:szCs w:val="19"/>
          <w:lang w:bidi="ar-SA"/>
        </w:rPr>
        <w:t>}</w:t>
      </w:r>
    </w:p>
    <w:p w14:paraId="65A7BCA3" w14:textId="67B6CE59" w:rsidR="00946937" w:rsidRDefault="00946937" w:rsidP="00914BA5">
      <w:pPr>
        <w:pStyle w:val="3"/>
        <w:spacing w:before="120"/>
      </w:pPr>
      <w:r>
        <w:rPr>
          <w:rFonts w:hint="eastAsia"/>
        </w:rPr>
        <w:lastRenderedPageBreak/>
        <w:t xml:space="preserve">3.5.3 </w:t>
      </w:r>
      <w:r>
        <w:rPr>
          <w:rFonts w:hint="eastAsia"/>
        </w:rPr>
        <w:t>统计功能截屏示例</w:t>
      </w:r>
      <w:bookmarkEnd w:id="26"/>
    </w:p>
    <w:p w14:paraId="30086661" w14:textId="4D4C58E0" w:rsidR="00914BA5" w:rsidRDefault="00914BA5" w:rsidP="00914BA5">
      <w:pPr>
        <w:rPr>
          <w:lang w:eastAsia="zh-CN"/>
        </w:rPr>
      </w:pPr>
      <w:r>
        <w:rPr>
          <w:noProof/>
          <w:lang w:eastAsia="zh-CN"/>
        </w:rPr>
        <w:drawing>
          <wp:inline distT="0" distB="0" distL="0" distR="0" wp14:anchorId="68A7FABB" wp14:editId="43A63BA8">
            <wp:extent cx="4008467" cy="2972058"/>
            <wp:effectExtent l="0" t="0" r="0" b="0"/>
            <wp:docPr id="3954494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49440" name="图片 395449440"/>
                    <pic:cNvPicPr/>
                  </pic:nvPicPr>
                  <pic:blipFill>
                    <a:blip r:embed="rId19"/>
                    <a:stretch>
                      <a:fillRect/>
                    </a:stretch>
                  </pic:blipFill>
                  <pic:spPr>
                    <a:xfrm>
                      <a:off x="0" y="0"/>
                      <a:ext cx="4008467" cy="2972058"/>
                    </a:xfrm>
                    <a:prstGeom prst="rect">
                      <a:avLst/>
                    </a:prstGeom>
                  </pic:spPr>
                </pic:pic>
              </a:graphicData>
            </a:graphic>
          </wp:inline>
        </w:drawing>
      </w:r>
    </w:p>
    <w:p w14:paraId="3341E38F" w14:textId="231F14A2" w:rsidR="00914BA5" w:rsidRPr="002779D6" w:rsidRDefault="00914BA5" w:rsidP="00914BA5">
      <w:pPr>
        <w:pStyle w:val="2"/>
        <w:spacing w:before="120"/>
      </w:pPr>
      <w:r w:rsidRPr="002779D6">
        <w:rPr>
          <w:rFonts w:hint="eastAsia"/>
        </w:rPr>
        <w:t xml:space="preserve">3. </w:t>
      </w:r>
      <w:r>
        <w:rPr>
          <w:rFonts w:hint="eastAsia"/>
        </w:rPr>
        <w:t>6</w:t>
      </w:r>
      <w:r>
        <w:rPr>
          <w:rFonts w:hint="eastAsia"/>
        </w:rPr>
        <w:t>插入排序</w:t>
      </w:r>
      <w:r w:rsidRPr="002779D6">
        <w:rPr>
          <w:rFonts w:hint="eastAsia"/>
        </w:rPr>
        <w:t>功能的实现</w:t>
      </w:r>
    </w:p>
    <w:p w14:paraId="01C3A23F" w14:textId="751AC6AE" w:rsidR="00914BA5" w:rsidRDefault="00914BA5" w:rsidP="00914BA5">
      <w:pPr>
        <w:pStyle w:val="3"/>
        <w:spacing w:before="120"/>
      </w:pPr>
      <w:r>
        <w:rPr>
          <w:rFonts w:hint="eastAsia"/>
        </w:rPr>
        <w:t xml:space="preserve">3.6.1 </w:t>
      </w:r>
      <w:r>
        <w:rPr>
          <w:rFonts w:hint="eastAsia"/>
        </w:rPr>
        <w:t>插入排序</w:t>
      </w:r>
      <w:r w:rsidRPr="002779D6">
        <w:rPr>
          <w:rFonts w:hint="eastAsia"/>
        </w:rPr>
        <w:t>功能</w:t>
      </w:r>
      <w:r>
        <w:rPr>
          <w:rFonts w:hint="eastAsia"/>
        </w:rPr>
        <w:t>流程</w:t>
      </w:r>
    </w:p>
    <w:p w14:paraId="4EC716E2" w14:textId="0927341E" w:rsidR="00914BA5" w:rsidRDefault="00914BA5" w:rsidP="00914BA5">
      <w:pPr>
        <w:rPr>
          <w:lang w:eastAsia="zh-CN"/>
        </w:rPr>
      </w:pPr>
      <w:r>
        <w:rPr>
          <w:rFonts w:hint="eastAsia"/>
          <w:lang w:eastAsia="zh-CN"/>
        </w:rPr>
        <w:t>当进行插入排序时，可以遵循以下流程：</w:t>
      </w:r>
    </w:p>
    <w:p w14:paraId="46C5CE71" w14:textId="77777777" w:rsidR="00914BA5" w:rsidRDefault="00914BA5" w:rsidP="00914BA5">
      <w:pPr>
        <w:rPr>
          <w:lang w:eastAsia="zh-CN"/>
        </w:rPr>
      </w:pPr>
    </w:p>
    <w:p w14:paraId="2D8DA5EF" w14:textId="77777777" w:rsidR="00914BA5" w:rsidRDefault="00914BA5" w:rsidP="00914BA5">
      <w:pPr>
        <w:rPr>
          <w:lang w:eastAsia="zh-CN"/>
        </w:rPr>
      </w:pPr>
      <w:r>
        <w:rPr>
          <w:rFonts w:hint="eastAsia"/>
          <w:lang w:eastAsia="zh-CN"/>
        </w:rPr>
        <w:t xml:space="preserve">1. </w:t>
      </w:r>
      <w:r>
        <w:rPr>
          <w:rFonts w:hint="eastAsia"/>
          <w:lang w:eastAsia="zh-CN"/>
        </w:rPr>
        <w:t>从第二个元素开始，将其视为当前需要插入的元素。</w:t>
      </w:r>
    </w:p>
    <w:p w14:paraId="2E239658" w14:textId="77777777" w:rsidR="00914BA5" w:rsidRDefault="00914BA5" w:rsidP="00914BA5">
      <w:pPr>
        <w:rPr>
          <w:lang w:eastAsia="zh-CN"/>
        </w:rPr>
      </w:pPr>
    </w:p>
    <w:p w14:paraId="264B839D" w14:textId="77777777" w:rsidR="00914BA5" w:rsidRDefault="00914BA5" w:rsidP="00914BA5">
      <w:pPr>
        <w:rPr>
          <w:lang w:eastAsia="zh-CN"/>
        </w:rPr>
      </w:pPr>
      <w:r>
        <w:rPr>
          <w:rFonts w:hint="eastAsia"/>
          <w:lang w:eastAsia="zh-CN"/>
        </w:rPr>
        <w:t xml:space="preserve">2. </w:t>
      </w:r>
      <w:r>
        <w:rPr>
          <w:rFonts w:hint="eastAsia"/>
          <w:lang w:eastAsia="zh-CN"/>
        </w:rPr>
        <w:t>将该元素与已经排序好的部分进行比较，从后往前逐个比较。</w:t>
      </w:r>
    </w:p>
    <w:p w14:paraId="3A04E91D" w14:textId="77777777" w:rsidR="00914BA5" w:rsidRDefault="00914BA5" w:rsidP="00914BA5">
      <w:pPr>
        <w:rPr>
          <w:lang w:eastAsia="zh-CN"/>
        </w:rPr>
      </w:pPr>
    </w:p>
    <w:p w14:paraId="696FD786" w14:textId="77777777" w:rsidR="00914BA5" w:rsidRDefault="00914BA5" w:rsidP="00914BA5">
      <w:pPr>
        <w:rPr>
          <w:lang w:eastAsia="zh-CN"/>
        </w:rPr>
      </w:pPr>
      <w:r>
        <w:rPr>
          <w:rFonts w:hint="eastAsia"/>
          <w:lang w:eastAsia="zh-CN"/>
        </w:rPr>
        <w:t xml:space="preserve">3. </w:t>
      </w:r>
      <w:r>
        <w:rPr>
          <w:rFonts w:hint="eastAsia"/>
          <w:lang w:eastAsia="zh-CN"/>
        </w:rPr>
        <w:t>如果当前元素小于已排序部分的某个元素，则将该元素向后移动一个位置，为当前元素腾出插入的位置。</w:t>
      </w:r>
    </w:p>
    <w:p w14:paraId="02AC0F4B" w14:textId="77777777" w:rsidR="00914BA5" w:rsidRDefault="00914BA5" w:rsidP="00914BA5">
      <w:pPr>
        <w:rPr>
          <w:lang w:eastAsia="zh-CN"/>
        </w:rPr>
      </w:pPr>
    </w:p>
    <w:p w14:paraId="1DD35B08" w14:textId="77777777" w:rsidR="00914BA5" w:rsidRDefault="00914BA5" w:rsidP="00914BA5">
      <w:pPr>
        <w:rPr>
          <w:lang w:eastAsia="zh-CN"/>
        </w:rPr>
      </w:pPr>
      <w:r>
        <w:rPr>
          <w:rFonts w:hint="eastAsia"/>
          <w:lang w:eastAsia="zh-CN"/>
        </w:rPr>
        <w:t xml:space="preserve">4. </w:t>
      </w:r>
      <w:r>
        <w:rPr>
          <w:rFonts w:hint="eastAsia"/>
          <w:lang w:eastAsia="zh-CN"/>
        </w:rPr>
        <w:t>重复上述步骤，直到找到当前元素的插入位置或者已经比较到已排序部分的起始位置。</w:t>
      </w:r>
    </w:p>
    <w:p w14:paraId="505810E2" w14:textId="77777777" w:rsidR="00914BA5" w:rsidRDefault="00914BA5" w:rsidP="00914BA5">
      <w:pPr>
        <w:rPr>
          <w:lang w:eastAsia="zh-CN"/>
        </w:rPr>
      </w:pPr>
    </w:p>
    <w:p w14:paraId="5D8C89D0" w14:textId="77777777" w:rsidR="00914BA5" w:rsidRDefault="00914BA5" w:rsidP="00914BA5">
      <w:pPr>
        <w:rPr>
          <w:lang w:eastAsia="zh-CN"/>
        </w:rPr>
      </w:pPr>
      <w:r>
        <w:rPr>
          <w:rFonts w:hint="eastAsia"/>
          <w:lang w:eastAsia="zh-CN"/>
        </w:rPr>
        <w:lastRenderedPageBreak/>
        <w:t xml:space="preserve">5. </w:t>
      </w:r>
      <w:r>
        <w:rPr>
          <w:rFonts w:hint="eastAsia"/>
          <w:lang w:eastAsia="zh-CN"/>
        </w:rPr>
        <w:t>将当前元素插入到找到的位置，此时已排序部分增加一个元素，继续下一个元素的插入操作。</w:t>
      </w:r>
    </w:p>
    <w:p w14:paraId="738FD6FD" w14:textId="77777777" w:rsidR="00914BA5" w:rsidRDefault="00914BA5" w:rsidP="00914BA5">
      <w:pPr>
        <w:rPr>
          <w:lang w:eastAsia="zh-CN"/>
        </w:rPr>
      </w:pPr>
    </w:p>
    <w:p w14:paraId="70378D5C" w14:textId="77777777" w:rsidR="00914BA5" w:rsidRDefault="00914BA5" w:rsidP="00914BA5">
      <w:pPr>
        <w:rPr>
          <w:lang w:eastAsia="zh-CN"/>
        </w:rPr>
      </w:pPr>
      <w:r>
        <w:rPr>
          <w:rFonts w:hint="eastAsia"/>
          <w:lang w:eastAsia="zh-CN"/>
        </w:rPr>
        <w:t xml:space="preserve">6. </w:t>
      </w:r>
      <w:r>
        <w:rPr>
          <w:rFonts w:hint="eastAsia"/>
          <w:lang w:eastAsia="zh-CN"/>
        </w:rPr>
        <w:t>重复上述步骤，直到整个数组排序完成。</w:t>
      </w:r>
    </w:p>
    <w:p w14:paraId="74E0AD2B" w14:textId="77777777" w:rsidR="00914BA5" w:rsidRDefault="00914BA5" w:rsidP="00914BA5">
      <w:pPr>
        <w:rPr>
          <w:lang w:eastAsia="zh-CN"/>
        </w:rPr>
      </w:pPr>
    </w:p>
    <w:p w14:paraId="6A6044AD" w14:textId="2164ECA0" w:rsidR="00914BA5" w:rsidRDefault="00914BA5" w:rsidP="00914BA5">
      <w:pPr>
        <w:rPr>
          <w:lang w:eastAsia="zh-CN"/>
        </w:rPr>
      </w:pPr>
      <w:r>
        <w:rPr>
          <w:rFonts w:hint="eastAsia"/>
          <w:lang w:eastAsia="zh-CN"/>
        </w:rPr>
        <w:t>在流程中，通过逐个将元素插入到已排序部分的合适位置，实现了插入排序的过程。通过不断地将当前元素向前比较并移动，直到找到合适的插入位置，从而完成了插入排序的算法过程。</w:t>
      </w:r>
    </w:p>
    <w:p w14:paraId="3CDF4E18" w14:textId="77777777" w:rsidR="00914BA5" w:rsidRDefault="00914BA5" w:rsidP="00914BA5">
      <w:pPr>
        <w:rPr>
          <w:lang w:eastAsia="zh-CN"/>
        </w:rPr>
      </w:pPr>
    </w:p>
    <w:p w14:paraId="2B376446" w14:textId="32C4AEBE" w:rsidR="00914BA5" w:rsidRDefault="00914BA5" w:rsidP="00914BA5">
      <w:pPr>
        <w:rPr>
          <w:lang w:eastAsia="zh-CN"/>
        </w:rPr>
      </w:pPr>
      <w:r>
        <w:rPr>
          <w:rFonts w:hint="eastAsia"/>
        </w:rPr>
        <w:t>3.</w:t>
      </w:r>
      <w:r>
        <w:rPr>
          <w:rFonts w:hint="eastAsia"/>
          <w:lang w:eastAsia="zh-CN"/>
        </w:rPr>
        <w:t>6</w:t>
      </w:r>
      <w:r>
        <w:rPr>
          <w:rFonts w:hint="eastAsia"/>
        </w:rPr>
        <w:t xml:space="preserve">.2 </w:t>
      </w:r>
      <w:proofErr w:type="spellStart"/>
      <w:r>
        <w:rPr>
          <w:rFonts w:hint="eastAsia"/>
        </w:rPr>
        <w:t>插入排序核心代码</w:t>
      </w:r>
      <w:proofErr w:type="spellEnd"/>
    </w:p>
    <w:p w14:paraId="070E9B50"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sectPr w:rsidR="00914BA5" w:rsidSect="007F46D0">
          <w:type w:val="continuous"/>
          <w:pgSz w:w="11906" w:h="16838" w:code="9"/>
          <w:pgMar w:top="1985" w:right="1418" w:bottom="1418" w:left="1418" w:header="1418" w:footer="1134" w:gutter="0"/>
          <w:pgNumType w:start="1"/>
          <w:cols w:space="425"/>
          <w:docGrid w:linePitch="326" w:charSpace="-2048"/>
        </w:sectPr>
      </w:pPr>
    </w:p>
    <w:p w14:paraId="5532826E"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0DC29353"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Name:insertionSort</w:t>
      </w:r>
      <w:proofErr w:type="spellEnd"/>
    </w:p>
    <w:p w14:paraId="7C9A9710"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insertionSort</w:t>
      </w:r>
      <w:proofErr w:type="spellEnd"/>
    </w:p>
    <w:p w14:paraId="51A23EB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array,comparisons,swaps</w:t>
      </w:r>
      <w:proofErr w:type="spellEnd"/>
    </w:p>
    <w:p w14:paraId="584BEC2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73AEBA67"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1131EA65"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42F9EA9A"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insertionSort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08A9DB7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755C6B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30B61E5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55B60BBA"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key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//Set the number we are checking as the key(from the second number in the array)</w:t>
      </w:r>
    </w:p>
    <w:p w14:paraId="43ECB38A"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w:t>
      </w:r>
      <w:r>
        <w:rPr>
          <w:rFonts w:ascii="新宋体" w:eastAsia="新宋体" w:hAnsi="Calibri" w:cs="新宋体"/>
          <w:color w:val="008000"/>
          <w:sz w:val="19"/>
          <w:szCs w:val="19"/>
          <w:lang w:eastAsia="zh-CN" w:bidi="ar-SA"/>
        </w:rPr>
        <w:t xml:space="preserve">//Set j next to </w:t>
      </w:r>
      <w:proofErr w:type="spellStart"/>
      <w:r>
        <w:rPr>
          <w:rFonts w:ascii="新宋体" w:eastAsia="新宋体" w:hAnsi="Calibri" w:cs="新宋体"/>
          <w:color w:val="008000"/>
          <w:sz w:val="19"/>
          <w:szCs w:val="19"/>
          <w:lang w:eastAsia="zh-CN" w:bidi="ar-SA"/>
        </w:rPr>
        <w:t>i</w:t>
      </w:r>
      <w:proofErr w:type="spellEnd"/>
      <w:r>
        <w:rPr>
          <w:rFonts w:ascii="新宋体" w:eastAsia="新宋体" w:hAnsi="Calibri" w:cs="新宋体"/>
          <w:color w:val="008000"/>
          <w:sz w:val="19"/>
          <w:szCs w:val="19"/>
          <w:lang w:eastAsia="zh-CN" w:bidi="ar-SA"/>
        </w:rPr>
        <w:t>(we want to check all the number that is left to the key)</w:t>
      </w:r>
    </w:p>
    <w:p w14:paraId="6AB08E3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24CF96D"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//Check all the number left to key until we find one that is smaller than the key</w:t>
      </w:r>
    </w:p>
    <w:p w14:paraId="2E098079"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(j &gt;= 0 &amp;&amp;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&gt; key) {</w:t>
      </w:r>
    </w:p>
    <w:p w14:paraId="3D926C70"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comparison</w:t>
      </w:r>
    </w:p>
    <w:p w14:paraId="3556CD4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[j + 1] =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w:t>
      </w:r>
      <w:r>
        <w:rPr>
          <w:rFonts w:ascii="新宋体" w:eastAsia="新宋体" w:hAnsi="Calibri" w:cs="新宋体"/>
          <w:color w:val="008000"/>
          <w:sz w:val="19"/>
          <w:szCs w:val="19"/>
          <w:lang w:eastAsia="zh-CN" w:bidi="ar-SA"/>
        </w:rPr>
        <w:t>//Move the number to the right(one step)</w:t>
      </w:r>
    </w:p>
    <w:p w14:paraId="5E0E9075"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swap</w:t>
      </w:r>
    </w:p>
    <w:p w14:paraId="6FC8CD04"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j--;</w:t>
      </w:r>
      <w:r>
        <w:rPr>
          <w:rFonts w:ascii="新宋体" w:eastAsia="新宋体" w:hAnsi="Calibri" w:cs="新宋体"/>
          <w:color w:val="008000"/>
          <w:sz w:val="19"/>
          <w:szCs w:val="19"/>
          <w:lang w:eastAsia="zh-CN" w:bidi="ar-SA"/>
        </w:rPr>
        <w:t>//j index move to the left(one step)</w:t>
      </w:r>
    </w:p>
    <w:p w14:paraId="056DFD9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7A6CD3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51ABF40"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+ 1] = key;</w:t>
      </w:r>
      <w:r>
        <w:rPr>
          <w:rFonts w:ascii="新宋体" w:eastAsia="新宋体" w:hAnsi="Calibri" w:cs="新宋体"/>
          <w:color w:val="008000"/>
          <w:sz w:val="19"/>
          <w:szCs w:val="19"/>
          <w:lang w:eastAsia="zh-CN" w:bidi="ar-SA"/>
        </w:rPr>
        <w:t>//</w:t>
      </w:r>
      <w:proofErr w:type="spellStart"/>
      <w:r>
        <w:rPr>
          <w:rFonts w:ascii="新宋体" w:eastAsia="新宋体" w:hAnsi="Calibri" w:cs="新宋体"/>
          <w:color w:val="008000"/>
          <w:sz w:val="19"/>
          <w:szCs w:val="19"/>
          <w:lang w:eastAsia="zh-CN" w:bidi="ar-SA"/>
        </w:rPr>
        <w:t>arr</w:t>
      </w:r>
      <w:proofErr w:type="spellEnd"/>
      <w:r>
        <w:rPr>
          <w:rFonts w:ascii="新宋体" w:eastAsia="新宋体" w:hAnsi="Calibri" w:cs="新宋体"/>
          <w:color w:val="008000"/>
          <w:sz w:val="19"/>
          <w:szCs w:val="19"/>
          <w:lang w:eastAsia="zh-CN" w:bidi="ar-SA"/>
        </w:rPr>
        <w:t xml:space="preserve">[j] is smaller than the key and the </w:t>
      </w:r>
      <w:proofErr w:type="spellStart"/>
      <w:r>
        <w:rPr>
          <w:rFonts w:ascii="新宋体" w:eastAsia="新宋体" w:hAnsi="Calibri" w:cs="新宋体"/>
          <w:color w:val="008000"/>
          <w:sz w:val="19"/>
          <w:szCs w:val="19"/>
          <w:lang w:eastAsia="zh-CN" w:bidi="ar-SA"/>
        </w:rPr>
        <w:t>arr</w:t>
      </w:r>
      <w:proofErr w:type="spellEnd"/>
      <w:r>
        <w:rPr>
          <w:rFonts w:ascii="新宋体" w:eastAsia="新宋体" w:hAnsi="Calibri" w:cs="新宋体"/>
          <w:color w:val="008000"/>
          <w:sz w:val="19"/>
          <w:szCs w:val="19"/>
          <w:lang w:eastAsia="zh-CN" w:bidi="ar-SA"/>
        </w:rPr>
        <w:t>[j + 1] is the former place for the number bigger than the key</w:t>
      </w:r>
    </w:p>
    <w:p w14:paraId="6E27A3AF"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 xml:space="preserve">//Insert the key to the right position                                                         </w:t>
      </w:r>
    </w:p>
    <w:p w14:paraId="01BF5B93"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528D89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98CDE2F" w14:textId="2B08F511" w:rsidR="00914BA5" w:rsidRDefault="00914BA5" w:rsidP="00914BA5">
      <w:pPr>
        <w:pStyle w:val="3"/>
        <w:spacing w:before="120"/>
        <w:rPr>
          <w:rFonts w:ascii="新宋体" w:eastAsia="新宋体" w:hAnsi="Calibri" w:cs="新宋体"/>
          <w:color w:val="000000"/>
          <w:sz w:val="19"/>
          <w:szCs w:val="19"/>
          <w:lang w:bidi="ar-SA"/>
        </w:rPr>
        <w:sectPr w:rsidR="00914BA5" w:rsidSect="00914BA5">
          <w:type w:val="continuous"/>
          <w:pgSz w:w="11906" w:h="16838" w:code="9"/>
          <w:pgMar w:top="1985" w:right="1418" w:bottom="1418" w:left="1418" w:header="1418" w:footer="1134" w:gutter="0"/>
          <w:pgNumType w:start="1"/>
          <w:cols w:num="2" w:space="425"/>
          <w:docGrid w:linePitch="326" w:charSpace="-2048"/>
        </w:sectPr>
      </w:pPr>
      <w:r>
        <w:rPr>
          <w:rFonts w:ascii="新宋体" w:eastAsia="新宋体" w:hAnsi="Calibri" w:cs="新宋体"/>
          <w:color w:val="000000"/>
          <w:sz w:val="19"/>
          <w:szCs w:val="19"/>
          <w:lang w:bidi="ar-SA"/>
        </w:rPr>
        <w:t>}</w:t>
      </w:r>
    </w:p>
    <w:p w14:paraId="6C347BDA" w14:textId="7C4E0E54" w:rsidR="00914BA5" w:rsidRDefault="00914BA5" w:rsidP="00914BA5">
      <w:pPr>
        <w:pStyle w:val="3"/>
        <w:spacing w:before="120"/>
      </w:pPr>
      <w:r>
        <w:rPr>
          <w:rFonts w:hint="eastAsia"/>
        </w:rPr>
        <w:lastRenderedPageBreak/>
        <w:t xml:space="preserve">3.6.3 </w:t>
      </w:r>
      <w:r>
        <w:rPr>
          <w:rFonts w:hint="eastAsia"/>
        </w:rPr>
        <w:t>插入排序功能截屏示例</w:t>
      </w:r>
    </w:p>
    <w:p w14:paraId="0FFACB9F" w14:textId="77777777" w:rsidR="00914BA5" w:rsidRDefault="00914BA5" w:rsidP="00914BA5">
      <w:r>
        <w:rPr>
          <w:rFonts w:hint="eastAsia"/>
          <w:noProof/>
          <w:lang w:eastAsia="zh-CN"/>
        </w:rPr>
        <w:drawing>
          <wp:inline distT="0" distB="0" distL="0" distR="0" wp14:anchorId="1A6A2185" wp14:editId="0640508A">
            <wp:extent cx="3886537" cy="2949196"/>
            <wp:effectExtent l="0" t="0" r="0" b="0"/>
            <wp:docPr id="96432799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27999" name="图片 964327999"/>
                    <pic:cNvPicPr/>
                  </pic:nvPicPr>
                  <pic:blipFill>
                    <a:blip r:embed="rId20"/>
                    <a:stretch>
                      <a:fillRect/>
                    </a:stretch>
                  </pic:blipFill>
                  <pic:spPr>
                    <a:xfrm>
                      <a:off x="0" y="0"/>
                      <a:ext cx="3886537" cy="2949196"/>
                    </a:xfrm>
                    <a:prstGeom prst="rect">
                      <a:avLst/>
                    </a:prstGeom>
                  </pic:spPr>
                </pic:pic>
              </a:graphicData>
            </a:graphic>
          </wp:inline>
        </w:drawing>
      </w:r>
    </w:p>
    <w:p w14:paraId="59A421A9" w14:textId="4AEB3F69" w:rsidR="00914BA5" w:rsidRPr="00914BA5" w:rsidRDefault="00914BA5" w:rsidP="00914BA5">
      <w:pPr>
        <w:ind w:firstLineChars="0" w:firstLine="0"/>
        <w:rPr>
          <w:rFonts w:ascii="黑体" w:eastAsia="黑体" w:hAnsi="黑体"/>
          <w:sz w:val="28"/>
          <w:szCs w:val="28"/>
          <w:lang w:eastAsia="zh-CN"/>
        </w:rPr>
      </w:pPr>
      <w:r w:rsidRPr="00914BA5">
        <w:rPr>
          <w:rFonts w:ascii="黑体" w:eastAsia="黑体" w:hAnsi="黑体" w:hint="eastAsia"/>
          <w:sz w:val="28"/>
          <w:szCs w:val="28"/>
          <w:lang w:eastAsia="zh-CN"/>
        </w:rPr>
        <w:t>3. 7冒泡排序功能的实现</w:t>
      </w:r>
    </w:p>
    <w:p w14:paraId="08AC47E9" w14:textId="6892FE3A" w:rsidR="00914BA5" w:rsidRDefault="00914BA5" w:rsidP="00914BA5">
      <w:pPr>
        <w:pStyle w:val="3"/>
        <w:spacing w:before="120"/>
      </w:pPr>
      <w:r>
        <w:rPr>
          <w:rFonts w:hint="eastAsia"/>
        </w:rPr>
        <w:t xml:space="preserve">3.7.1 </w:t>
      </w:r>
      <w:r>
        <w:rPr>
          <w:rFonts w:hint="eastAsia"/>
        </w:rPr>
        <w:t>冒泡排序</w:t>
      </w:r>
      <w:r w:rsidRPr="002779D6">
        <w:rPr>
          <w:rFonts w:hint="eastAsia"/>
        </w:rPr>
        <w:t>功能</w:t>
      </w:r>
      <w:r>
        <w:rPr>
          <w:rFonts w:hint="eastAsia"/>
        </w:rPr>
        <w:t>流程</w:t>
      </w:r>
    </w:p>
    <w:p w14:paraId="74ECD00A" w14:textId="4A648F38" w:rsidR="00914BA5" w:rsidRDefault="00914BA5" w:rsidP="00914BA5">
      <w:pPr>
        <w:rPr>
          <w:lang w:eastAsia="zh-CN"/>
        </w:rPr>
      </w:pPr>
      <w:r>
        <w:rPr>
          <w:rFonts w:hint="eastAsia"/>
          <w:lang w:eastAsia="zh-CN"/>
        </w:rPr>
        <w:t>当进行冒泡排序时，可以遵循以下流程：</w:t>
      </w:r>
    </w:p>
    <w:p w14:paraId="3BF60678" w14:textId="77777777" w:rsidR="00914BA5" w:rsidRDefault="00914BA5" w:rsidP="00914BA5">
      <w:pPr>
        <w:rPr>
          <w:lang w:eastAsia="zh-CN"/>
        </w:rPr>
      </w:pPr>
    </w:p>
    <w:p w14:paraId="686306BA" w14:textId="77777777" w:rsidR="00914BA5" w:rsidRDefault="00914BA5" w:rsidP="00914BA5">
      <w:pPr>
        <w:rPr>
          <w:lang w:eastAsia="zh-CN"/>
        </w:rPr>
      </w:pPr>
      <w:r>
        <w:rPr>
          <w:rFonts w:hint="eastAsia"/>
          <w:lang w:eastAsia="zh-CN"/>
        </w:rPr>
        <w:t xml:space="preserve">1. </w:t>
      </w:r>
      <w:r>
        <w:rPr>
          <w:rFonts w:hint="eastAsia"/>
          <w:lang w:eastAsia="zh-CN"/>
        </w:rPr>
        <w:t>从第一个元素开始，依次比较相邻的两个元素，如果它们的顺序不正确（例如，对于升序排序，前一个元素大于后一个元素），则交换它们的位置。</w:t>
      </w:r>
    </w:p>
    <w:p w14:paraId="3A06054E" w14:textId="77777777" w:rsidR="00914BA5" w:rsidRDefault="00914BA5" w:rsidP="00914BA5">
      <w:pPr>
        <w:rPr>
          <w:lang w:eastAsia="zh-CN"/>
        </w:rPr>
      </w:pPr>
    </w:p>
    <w:p w14:paraId="14066538" w14:textId="77777777" w:rsidR="00914BA5" w:rsidRDefault="00914BA5" w:rsidP="00914BA5">
      <w:pPr>
        <w:rPr>
          <w:lang w:eastAsia="zh-CN"/>
        </w:rPr>
      </w:pPr>
      <w:r>
        <w:rPr>
          <w:rFonts w:hint="eastAsia"/>
          <w:lang w:eastAsia="zh-CN"/>
        </w:rPr>
        <w:t xml:space="preserve">2. </w:t>
      </w:r>
      <w:r>
        <w:rPr>
          <w:rFonts w:hint="eastAsia"/>
          <w:lang w:eastAsia="zh-CN"/>
        </w:rPr>
        <w:t>经过一轮比较之后，最大（或最小）的元素将“冒泡”到数组的末尾。</w:t>
      </w:r>
    </w:p>
    <w:p w14:paraId="5465CDB0" w14:textId="77777777" w:rsidR="00914BA5" w:rsidRDefault="00914BA5" w:rsidP="00914BA5">
      <w:pPr>
        <w:rPr>
          <w:lang w:eastAsia="zh-CN"/>
        </w:rPr>
      </w:pPr>
    </w:p>
    <w:p w14:paraId="6090C98E" w14:textId="77777777" w:rsidR="00914BA5" w:rsidRDefault="00914BA5" w:rsidP="00914BA5">
      <w:pPr>
        <w:rPr>
          <w:lang w:eastAsia="zh-CN"/>
        </w:rPr>
      </w:pPr>
      <w:r>
        <w:rPr>
          <w:rFonts w:hint="eastAsia"/>
          <w:lang w:eastAsia="zh-CN"/>
        </w:rPr>
        <w:t xml:space="preserve">3. </w:t>
      </w:r>
      <w:r>
        <w:rPr>
          <w:rFonts w:hint="eastAsia"/>
          <w:lang w:eastAsia="zh-CN"/>
        </w:rPr>
        <w:t>重复进行以上的比较和交换步骤，直到没有任何一对相邻元素需要交换为止。</w:t>
      </w:r>
    </w:p>
    <w:p w14:paraId="2D9126A7" w14:textId="77777777" w:rsidR="00914BA5" w:rsidRDefault="00914BA5" w:rsidP="00914BA5">
      <w:pPr>
        <w:rPr>
          <w:lang w:eastAsia="zh-CN"/>
        </w:rPr>
      </w:pPr>
    </w:p>
    <w:p w14:paraId="348494E2" w14:textId="77777777" w:rsidR="00914BA5" w:rsidRDefault="00914BA5" w:rsidP="00914BA5">
      <w:pPr>
        <w:rPr>
          <w:lang w:eastAsia="zh-CN"/>
        </w:rPr>
      </w:pPr>
      <w:r>
        <w:rPr>
          <w:rFonts w:hint="eastAsia"/>
          <w:lang w:eastAsia="zh-CN"/>
        </w:rPr>
        <w:t xml:space="preserve">4. </w:t>
      </w:r>
      <w:r>
        <w:rPr>
          <w:rFonts w:hint="eastAsia"/>
          <w:lang w:eastAsia="zh-CN"/>
        </w:rPr>
        <w:t>经过一轮比较之后，最大（或最小）的元素将“冒泡”到数组的末尾。在一轮结束后，可以确定数组末尾的元素已经排好序，因此下一轮比较不需要考虑数组末尾的元素。</w:t>
      </w:r>
    </w:p>
    <w:p w14:paraId="5D506F20" w14:textId="77777777" w:rsidR="00914BA5" w:rsidRDefault="00914BA5" w:rsidP="00914BA5">
      <w:pPr>
        <w:rPr>
          <w:lang w:eastAsia="zh-CN"/>
        </w:rPr>
      </w:pPr>
    </w:p>
    <w:p w14:paraId="71C41456" w14:textId="77777777" w:rsidR="00914BA5" w:rsidRDefault="00914BA5" w:rsidP="00914BA5">
      <w:pPr>
        <w:rPr>
          <w:lang w:eastAsia="zh-CN"/>
        </w:rPr>
      </w:pPr>
      <w:r>
        <w:rPr>
          <w:rFonts w:hint="eastAsia"/>
          <w:lang w:eastAsia="zh-CN"/>
        </w:rPr>
        <w:lastRenderedPageBreak/>
        <w:t xml:space="preserve">5. </w:t>
      </w:r>
      <w:r>
        <w:rPr>
          <w:rFonts w:hint="eastAsia"/>
          <w:lang w:eastAsia="zh-CN"/>
        </w:rPr>
        <w:t>重复上述步骤，每一轮冒泡将使得数组中下一个最大（或最小）的元素就位，直到整个数组排序完成。</w:t>
      </w:r>
    </w:p>
    <w:p w14:paraId="4F1AD681" w14:textId="77777777" w:rsidR="00914BA5" w:rsidRDefault="00914BA5" w:rsidP="00914BA5">
      <w:pPr>
        <w:rPr>
          <w:lang w:eastAsia="zh-CN"/>
        </w:rPr>
      </w:pPr>
    </w:p>
    <w:p w14:paraId="53A400C8" w14:textId="263C3B51" w:rsidR="00914BA5" w:rsidRDefault="00914BA5" w:rsidP="00914BA5">
      <w:pPr>
        <w:rPr>
          <w:lang w:eastAsia="zh-CN"/>
        </w:rPr>
      </w:pPr>
      <w:r>
        <w:rPr>
          <w:rFonts w:hint="eastAsia"/>
          <w:lang w:eastAsia="zh-CN"/>
        </w:rPr>
        <w:t>在流程中，通过逐个比较相邻的元素并进行交换，实现了冒泡排序的过程。经过一轮比较之后，最大（或最小）的元素将“冒泡”到数组的末尾。</w:t>
      </w:r>
    </w:p>
    <w:p w14:paraId="5766C56B" w14:textId="49DB3062" w:rsidR="00914BA5" w:rsidRDefault="00914BA5" w:rsidP="00914BA5">
      <w:pPr>
        <w:rPr>
          <w:lang w:eastAsia="zh-CN"/>
        </w:rPr>
      </w:pPr>
      <w:r>
        <w:rPr>
          <w:rFonts w:hint="eastAsia"/>
        </w:rPr>
        <w:t>3.</w:t>
      </w:r>
      <w:r>
        <w:rPr>
          <w:rFonts w:hint="eastAsia"/>
          <w:lang w:eastAsia="zh-CN"/>
        </w:rPr>
        <w:t>7</w:t>
      </w:r>
      <w:r>
        <w:rPr>
          <w:rFonts w:hint="eastAsia"/>
        </w:rPr>
        <w:t xml:space="preserve">.2 </w:t>
      </w:r>
      <w:r>
        <w:rPr>
          <w:rFonts w:hint="eastAsia"/>
          <w:lang w:eastAsia="zh-CN"/>
        </w:rPr>
        <w:t>冒泡排序</w:t>
      </w:r>
      <w:proofErr w:type="spellStart"/>
      <w:r>
        <w:rPr>
          <w:rFonts w:hint="eastAsia"/>
        </w:rPr>
        <w:t>核心代码</w:t>
      </w:r>
      <w:proofErr w:type="spellEnd"/>
    </w:p>
    <w:p w14:paraId="1CB084B9"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sectPr w:rsidR="00914BA5" w:rsidSect="007F46D0">
          <w:type w:val="continuous"/>
          <w:pgSz w:w="11906" w:h="16838" w:code="9"/>
          <w:pgMar w:top="1985" w:right="1418" w:bottom="1418" w:left="1418" w:header="1418" w:footer="1134" w:gutter="0"/>
          <w:pgNumType w:start="1"/>
          <w:cols w:space="425"/>
          <w:docGrid w:linePitch="326" w:charSpace="-2048"/>
        </w:sectPr>
      </w:pPr>
    </w:p>
    <w:p w14:paraId="45F5B0F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7D93A044"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Name:bubbleSort</w:t>
      </w:r>
      <w:proofErr w:type="spellEnd"/>
    </w:p>
    <w:p w14:paraId="2378400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bubbleSort</w:t>
      </w:r>
      <w:proofErr w:type="spellEnd"/>
    </w:p>
    <w:p w14:paraId="573DE333"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array,comparisons,swaps</w:t>
      </w:r>
      <w:proofErr w:type="spellEnd"/>
    </w:p>
    <w:p w14:paraId="7C42095E"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0C6E664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02570A9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603CFC7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bubbleSort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1EAD7BD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075544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//Sort until end</w:t>
      </w:r>
    </w:p>
    <w:p w14:paraId="302E1755"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 {</w:t>
      </w:r>
      <w:r>
        <w:rPr>
          <w:rFonts w:ascii="新宋体" w:eastAsia="新宋体" w:hAnsi="Calibri" w:cs="新宋体"/>
          <w:color w:val="008000"/>
          <w:sz w:val="19"/>
          <w:szCs w:val="19"/>
          <w:lang w:eastAsia="zh-CN" w:bidi="ar-SA"/>
        </w:rPr>
        <w:t>//Sort until the number we are checking</w:t>
      </w:r>
    </w:p>
    <w:p w14:paraId="7341E9E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comparison</w:t>
      </w:r>
    </w:p>
    <w:p w14:paraId="42B80A78" w14:textId="6FC1001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[j] &gt;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+ 1]) {</w:t>
      </w:r>
    </w:p>
    <w:p w14:paraId="297665E7"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std::swap(</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[j],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[j + 1]);</w:t>
      </w:r>
      <w:r>
        <w:rPr>
          <w:rFonts w:ascii="新宋体" w:eastAsia="新宋体" w:hAnsi="Calibri" w:cs="新宋体"/>
          <w:color w:val="008000"/>
          <w:sz w:val="19"/>
          <w:szCs w:val="19"/>
          <w:lang w:eastAsia="zh-CN" w:bidi="ar-SA"/>
        </w:rPr>
        <w:t>//Greater in the right</w:t>
      </w:r>
    </w:p>
    <w:p w14:paraId="3E300D4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swap</w:t>
      </w:r>
    </w:p>
    <w:p w14:paraId="54797B9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387F95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2749CFA"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EB6E2A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5C43A77E" w14:textId="78E6B689" w:rsidR="00914BA5" w:rsidRDefault="00914BA5" w:rsidP="00914BA5">
      <w:pPr>
        <w:pStyle w:val="3"/>
        <w:spacing w:before="120"/>
        <w:rPr>
          <w:rFonts w:ascii="新宋体" w:eastAsia="新宋体" w:hAnsi="Calibri" w:cs="新宋体"/>
          <w:color w:val="000000"/>
          <w:sz w:val="19"/>
          <w:szCs w:val="19"/>
          <w:lang w:bidi="ar-SA"/>
        </w:rPr>
        <w:sectPr w:rsidR="00914BA5" w:rsidSect="00914BA5">
          <w:type w:val="continuous"/>
          <w:pgSz w:w="11906" w:h="16838" w:code="9"/>
          <w:pgMar w:top="1985" w:right="1418" w:bottom="1418" w:left="1418" w:header="1418" w:footer="1134" w:gutter="0"/>
          <w:pgNumType w:start="1"/>
          <w:cols w:num="2" w:space="425"/>
          <w:docGrid w:linePitch="326" w:charSpace="-2048"/>
        </w:sectPr>
      </w:pPr>
    </w:p>
    <w:p w14:paraId="2A7D7AEB" w14:textId="28C103F3" w:rsidR="00914BA5" w:rsidRDefault="00914BA5" w:rsidP="00914BA5">
      <w:pPr>
        <w:pStyle w:val="3"/>
        <w:spacing w:before="120"/>
      </w:pPr>
      <w:r>
        <w:rPr>
          <w:rFonts w:hint="eastAsia"/>
        </w:rPr>
        <w:t xml:space="preserve">3.7.3 </w:t>
      </w:r>
      <w:r>
        <w:rPr>
          <w:rFonts w:hint="eastAsia"/>
        </w:rPr>
        <w:t>冒泡排序功能截屏示例</w:t>
      </w:r>
    </w:p>
    <w:p w14:paraId="7FF9AB2A" w14:textId="1239360E" w:rsidR="00914BA5" w:rsidRDefault="00914BA5" w:rsidP="00914BA5">
      <w:pPr>
        <w:ind w:firstLineChars="0" w:firstLine="0"/>
        <w:rPr>
          <w:lang w:eastAsia="zh-CN"/>
        </w:rPr>
      </w:pPr>
      <w:r>
        <w:rPr>
          <w:rFonts w:ascii="新宋体" w:eastAsia="新宋体" w:hAnsi="Calibri" w:cs="新宋体"/>
          <w:noProof/>
          <w:color w:val="000000"/>
          <w:sz w:val="19"/>
          <w:szCs w:val="19"/>
          <w:lang w:eastAsia="zh-CN" w:bidi="ar-SA"/>
        </w:rPr>
        <w:drawing>
          <wp:inline distT="0" distB="0" distL="0" distR="0" wp14:anchorId="37DB76B3" wp14:editId="79659308">
            <wp:extent cx="2744470" cy="2030730"/>
            <wp:effectExtent l="0" t="0" r="0" b="0"/>
            <wp:docPr id="6049764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76450" name="图片 604976450"/>
                    <pic:cNvPicPr/>
                  </pic:nvPicPr>
                  <pic:blipFill>
                    <a:blip r:embed="rId21"/>
                    <a:stretch>
                      <a:fillRect/>
                    </a:stretch>
                  </pic:blipFill>
                  <pic:spPr>
                    <a:xfrm>
                      <a:off x="0" y="0"/>
                      <a:ext cx="2744470" cy="2030730"/>
                    </a:xfrm>
                    <a:prstGeom prst="rect">
                      <a:avLst/>
                    </a:prstGeom>
                  </pic:spPr>
                </pic:pic>
              </a:graphicData>
            </a:graphic>
          </wp:inline>
        </w:drawing>
      </w:r>
    </w:p>
    <w:p w14:paraId="548115B6" w14:textId="0B952DA7" w:rsidR="00914BA5" w:rsidRPr="00914BA5" w:rsidRDefault="00914BA5" w:rsidP="00914BA5">
      <w:pPr>
        <w:ind w:firstLineChars="0" w:firstLine="0"/>
        <w:rPr>
          <w:rFonts w:ascii="黑体" w:eastAsia="黑体" w:hAnsi="黑体"/>
          <w:sz w:val="28"/>
          <w:szCs w:val="28"/>
          <w:lang w:eastAsia="zh-CN"/>
        </w:rPr>
      </w:pPr>
      <w:r w:rsidRPr="00914BA5">
        <w:rPr>
          <w:rFonts w:ascii="黑体" w:eastAsia="黑体" w:hAnsi="黑体" w:hint="eastAsia"/>
          <w:sz w:val="28"/>
          <w:szCs w:val="28"/>
          <w:lang w:eastAsia="zh-CN"/>
        </w:rPr>
        <w:t>3. 8选择排序功能的实现</w:t>
      </w:r>
    </w:p>
    <w:p w14:paraId="772AC809" w14:textId="70CF5BE4" w:rsidR="00914BA5" w:rsidRDefault="00914BA5" w:rsidP="00914BA5">
      <w:pPr>
        <w:pStyle w:val="3"/>
        <w:spacing w:before="120"/>
      </w:pPr>
      <w:r>
        <w:rPr>
          <w:rFonts w:hint="eastAsia"/>
        </w:rPr>
        <w:t xml:space="preserve">3.8.1 </w:t>
      </w:r>
      <w:r w:rsidRPr="00914BA5">
        <w:rPr>
          <w:rFonts w:ascii="黑体" w:hAnsi="黑体" w:hint="eastAsia"/>
          <w:szCs w:val="24"/>
        </w:rPr>
        <w:t>选择排序</w:t>
      </w:r>
      <w:r w:rsidRPr="002779D6">
        <w:rPr>
          <w:rFonts w:hint="eastAsia"/>
        </w:rPr>
        <w:t>功能</w:t>
      </w:r>
      <w:r>
        <w:rPr>
          <w:rFonts w:hint="eastAsia"/>
        </w:rPr>
        <w:t>流程</w:t>
      </w:r>
    </w:p>
    <w:p w14:paraId="0D54E8AE" w14:textId="6DE93428" w:rsidR="00836D1C" w:rsidRDefault="00836D1C" w:rsidP="00836D1C">
      <w:pPr>
        <w:rPr>
          <w:lang w:eastAsia="zh-CN"/>
        </w:rPr>
      </w:pPr>
      <w:r>
        <w:rPr>
          <w:rFonts w:hint="eastAsia"/>
          <w:lang w:eastAsia="zh-CN"/>
        </w:rPr>
        <w:t>当进行选择排序时，可以遵循以下流程：</w:t>
      </w:r>
    </w:p>
    <w:p w14:paraId="0D6F076C" w14:textId="77777777" w:rsidR="00836D1C" w:rsidRDefault="00836D1C" w:rsidP="00836D1C">
      <w:pPr>
        <w:rPr>
          <w:lang w:eastAsia="zh-CN"/>
        </w:rPr>
      </w:pPr>
    </w:p>
    <w:p w14:paraId="777C7427" w14:textId="77777777" w:rsidR="00836D1C" w:rsidRDefault="00836D1C" w:rsidP="00836D1C">
      <w:pPr>
        <w:rPr>
          <w:lang w:eastAsia="zh-CN"/>
        </w:rPr>
      </w:pPr>
      <w:r>
        <w:rPr>
          <w:rFonts w:hint="eastAsia"/>
          <w:lang w:eastAsia="zh-CN"/>
        </w:rPr>
        <w:t xml:space="preserve">1. </w:t>
      </w:r>
      <w:r>
        <w:rPr>
          <w:rFonts w:hint="eastAsia"/>
          <w:lang w:eastAsia="zh-CN"/>
        </w:rPr>
        <w:t>在未排序部分选择最小（或最大）的元素，将其与未排序部分的起始位置进行交换。</w:t>
      </w:r>
    </w:p>
    <w:p w14:paraId="7C80E5AA" w14:textId="77777777" w:rsidR="00836D1C" w:rsidRDefault="00836D1C" w:rsidP="00836D1C">
      <w:pPr>
        <w:rPr>
          <w:lang w:eastAsia="zh-CN"/>
        </w:rPr>
      </w:pPr>
    </w:p>
    <w:p w14:paraId="77F7A15E" w14:textId="77777777" w:rsidR="00836D1C" w:rsidRDefault="00836D1C" w:rsidP="00836D1C">
      <w:pPr>
        <w:rPr>
          <w:lang w:eastAsia="zh-CN"/>
        </w:rPr>
      </w:pPr>
      <w:r>
        <w:rPr>
          <w:rFonts w:hint="eastAsia"/>
          <w:lang w:eastAsia="zh-CN"/>
        </w:rPr>
        <w:t xml:space="preserve">2. </w:t>
      </w:r>
      <w:r>
        <w:rPr>
          <w:rFonts w:hint="eastAsia"/>
          <w:lang w:eastAsia="zh-CN"/>
        </w:rPr>
        <w:t>经过一轮比较之后，最小（或最大）的元素将被放置在未排序部分的起始位置。</w:t>
      </w:r>
    </w:p>
    <w:p w14:paraId="71F681AA" w14:textId="77777777" w:rsidR="00836D1C" w:rsidRDefault="00836D1C" w:rsidP="00836D1C">
      <w:pPr>
        <w:rPr>
          <w:lang w:eastAsia="zh-CN"/>
        </w:rPr>
      </w:pPr>
    </w:p>
    <w:p w14:paraId="18D953F7" w14:textId="77777777" w:rsidR="00836D1C" w:rsidRDefault="00836D1C" w:rsidP="00836D1C">
      <w:pPr>
        <w:rPr>
          <w:lang w:eastAsia="zh-CN"/>
        </w:rPr>
      </w:pPr>
      <w:r>
        <w:rPr>
          <w:rFonts w:hint="eastAsia"/>
          <w:lang w:eastAsia="zh-CN"/>
        </w:rPr>
        <w:t xml:space="preserve">3. </w:t>
      </w:r>
      <w:r>
        <w:rPr>
          <w:rFonts w:hint="eastAsia"/>
          <w:lang w:eastAsia="zh-CN"/>
        </w:rPr>
        <w:t>下一轮比较将从未排序部分的下一个位置开始，并选择最小（或最大）的元素放置在未排序部分的起始位置。</w:t>
      </w:r>
    </w:p>
    <w:p w14:paraId="6476F249" w14:textId="77777777" w:rsidR="00836D1C" w:rsidRDefault="00836D1C" w:rsidP="00836D1C">
      <w:pPr>
        <w:rPr>
          <w:lang w:eastAsia="zh-CN"/>
        </w:rPr>
      </w:pPr>
    </w:p>
    <w:p w14:paraId="46E7A78E" w14:textId="2682D360" w:rsidR="00836D1C" w:rsidRDefault="00836D1C" w:rsidP="00836D1C">
      <w:pPr>
        <w:rPr>
          <w:lang w:eastAsia="zh-CN"/>
        </w:rPr>
      </w:pPr>
      <w:r>
        <w:rPr>
          <w:rFonts w:hint="eastAsia"/>
          <w:lang w:eastAsia="zh-CN"/>
        </w:rPr>
        <w:t xml:space="preserve">4. </w:t>
      </w:r>
      <w:r>
        <w:rPr>
          <w:rFonts w:hint="eastAsia"/>
          <w:lang w:eastAsia="zh-CN"/>
        </w:rPr>
        <w:t>重复进行以上的比较和交换步骤，直到整个数组排序完成。</w:t>
      </w:r>
      <w:r>
        <w:rPr>
          <w:lang w:eastAsia="zh-CN"/>
        </w:rPr>
        <w:t>```</w:t>
      </w:r>
    </w:p>
    <w:p w14:paraId="4013C5AF" w14:textId="77777777" w:rsidR="00836D1C" w:rsidRDefault="00836D1C" w:rsidP="00836D1C">
      <w:pPr>
        <w:rPr>
          <w:lang w:eastAsia="zh-CN"/>
        </w:rPr>
      </w:pPr>
    </w:p>
    <w:p w14:paraId="51938EE8" w14:textId="47B537F2" w:rsidR="00836D1C" w:rsidRDefault="00836D1C" w:rsidP="00836D1C">
      <w:pPr>
        <w:rPr>
          <w:lang w:eastAsia="zh-CN"/>
        </w:rPr>
      </w:pPr>
      <w:r>
        <w:rPr>
          <w:rFonts w:hint="eastAsia"/>
          <w:lang w:eastAsia="zh-CN"/>
        </w:rPr>
        <w:t>在这个流程中，通过选择未排序部分的最小（或最大）的元素，将其放置在未排序部分的起始位置，从而逐步完成选择排序的过程。</w:t>
      </w:r>
    </w:p>
    <w:p w14:paraId="5DE86EED" w14:textId="0E3007F9" w:rsidR="00914BA5" w:rsidRDefault="00914BA5" w:rsidP="00836D1C">
      <w:pPr>
        <w:rPr>
          <w:lang w:eastAsia="zh-CN"/>
        </w:rPr>
      </w:pPr>
      <w:r>
        <w:rPr>
          <w:rFonts w:hint="eastAsia"/>
          <w:lang w:eastAsia="zh-CN"/>
        </w:rPr>
        <w:t xml:space="preserve">3.8.2 </w:t>
      </w:r>
      <w:r w:rsidRPr="00914BA5">
        <w:rPr>
          <w:rFonts w:asciiTheme="minorEastAsia" w:eastAsiaTheme="minorEastAsia" w:hAnsiTheme="minorEastAsia" w:hint="eastAsia"/>
          <w:szCs w:val="24"/>
          <w:lang w:eastAsia="zh-CN"/>
        </w:rPr>
        <w:t>选择排序</w:t>
      </w:r>
      <w:r>
        <w:rPr>
          <w:rFonts w:hint="eastAsia"/>
          <w:lang w:eastAsia="zh-CN"/>
        </w:rPr>
        <w:t>核心代码</w:t>
      </w:r>
    </w:p>
    <w:p w14:paraId="38F46B64"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sectPr w:rsidR="00914BA5" w:rsidSect="007F46D0">
          <w:type w:val="continuous"/>
          <w:pgSz w:w="11906" w:h="16838" w:code="9"/>
          <w:pgMar w:top="1985" w:right="1418" w:bottom="1418" w:left="1418" w:header="1418" w:footer="1134" w:gutter="0"/>
          <w:pgNumType w:start="1"/>
          <w:cols w:space="425"/>
          <w:docGrid w:linePitch="326" w:charSpace="-2048"/>
        </w:sectPr>
      </w:pPr>
    </w:p>
    <w:p w14:paraId="61E3797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p>
    <w:p w14:paraId="6EB840A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Function </w:t>
      </w:r>
      <w:proofErr w:type="spellStart"/>
      <w:r>
        <w:rPr>
          <w:rFonts w:ascii="新宋体" w:eastAsia="新宋体" w:hAnsi="Calibri" w:cs="新宋体"/>
          <w:color w:val="008000"/>
          <w:sz w:val="19"/>
          <w:szCs w:val="19"/>
          <w:lang w:eastAsia="zh-CN" w:bidi="ar-SA"/>
        </w:rPr>
        <w:t>Name:selectionSort</w:t>
      </w:r>
      <w:proofErr w:type="spellEnd"/>
    </w:p>
    <w:p w14:paraId="2D95C9EC"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roofErr w:type="spellStart"/>
      <w:r>
        <w:rPr>
          <w:rFonts w:ascii="新宋体" w:eastAsia="新宋体" w:hAnsi="Calibri" w:cs="新宋体"/>
          <w:color w:val="008000"/>
          <w:sz w:val="19"/>
          <w:szCs w:val="19"/>
          <w:lang w:eastAsia="zh-CN" w:bidi="ar-SA"/>
        </w:rPr>
        <w:t>Function:To</w:t>
      </w:r>
      <w:proofErr w:type="spellEnd"/>
      <w:r>
        <w:rPr>
          <w:rFonts w:ascii="新宋体" w:eastAsia="新宋体" w:hAnsi="Calibri" w:cs="新宋体"/>
          <w:color w:val="008000"/>
          <w:sz w:val="19"/>
          <w:szCs w:val="19"/>
          <w:lang w:eastAsia="zh-CN" w:bidi="ar-SA"/>
        </w:rPr>
        <w:t xml:space="preserve"> sort array by </w:t>
      </w:r>
      <w:proofErr w:type="spellStart"/>
      <w:r>
        <w:rPr>
          <w:rFonts w:ascii="新宋体" w:eastAsia="新宋体" w:hAnsi="Calibri" w:cs="新宋体"/>
          <w:color w:val="008000"/>
          <w:sz w:val="19"/>
          <w:szCs w:val="19"/>
          <w:lang w:eastAsia="zh-CN" w:bidi="ar-SA"/>
        </w:rPr>
        <w:t>bubbleSort</w:t>
      </w:r>
      <w:proofErr w:type="spellEnd"/>
    </w:p>
    <w:p w14:paraId="6670287E"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Input </w:t>
      </w:r>
      <w:proofErr w:type="spellStart"/>
      <w:r>
        <w:rPr>
          <w:rFonts w:ascii="新宋体" w:eastAsia="新宋体" w:hAnsi="Calibri" w:cs="新宋体"/>
          <w:color w:val="008000"/>
          <w:sz w:val="19"/>
          <w:szCs w:val="19"/>
          <w:lang w:eastAsia="zh-CN" w:bidi="ar-SA"/>
        </w:rPr>
        <w:t>Parameters:array</w:t>
      </w:r>
      <w:proofErr w:type="spellEnd"/>
      <w:r>
        <w:rPr>
          <w:rFonts w:ascii="新宋体" w:eastAsia="新宋体" w:hAnsi="Calibri" w:cs="新宋体"/>
          <w:color w:val="008000"/>
          <w:sz w:val="19"/>
          <w:szCs w:val="19"/>
          <w:lang w:eastAsia="zh-CN" w:bidi="ar-SA"/>
        </w:rPr>
        <w:t xml:space="preserve"> to </w:t>
      </w:r>
      <w:proofErr w:type="spellStart"/>
      <w:r>
        <w:rPr>
          <w:rFonts w:ascii="新宋体" w:eastAsia="新宋体" w:hAnsi="Calibri" w:cs="新宋体"/>
          <w:color w:val="008000"/>
          <w:sz w:val="19"/>
          <w:szCs w:val="19"/>
          <w:lang w:eastAsia="zh-CN" w:bidi="ar-SA"/>
        </w:rPr>
        <w:t>sort,size</w:t>
      </w:r>
      <w:proofErr w:type="spellEnd"/>
      <w:r>
        <w:rPr>
          <w:rFonts w:ascii="新宋体" w:eastAsia="新宋体" w:hAnsi="Calibri" w:cs="新宋体"/>
          <w:color w:val="008000"/>
          <w:sz w:val="19"/>
          <w:szCs w:val="19"/>
          <w:lang w:eastAsia="zh-CN" w:bidi="ar-SA"/>
        </w:rPr>
        <w:t xml:space="preserve"> of </w:t>
      </w:r>
      <w:proofErr w:type="spellStart"/>
      <w:r>
        <w:rPr>
          <w:rFonts w:ascii="新宋体" w:eastAsia="新宋体" w:hAnsi="Calibri" w:cs="新宋体"/>
          <w:color w:val="008000"/>
          <w:sz w:val="19"/>
          <w:szCs w:val="19"/>
          <w:lang w:eastAsia="zh-CN" w:bidi="ar-SA"/>
        </w:rPr>
        <w:t>array,comparisons,swaps</w:t>
      </w:r>
      <w:proofErr w:type="spellEnd"/>
    </w:p>
    <w:p w14:paraId="77CE47BB"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Return </w:t>
      </w:r>
      <w:proofErr w:type="spellStart"/>
      <w:r>
        <w:rPr>
          <w:rFonts w:ascii="新宋体" w:eastAsia="新宋体" w:hAnsi="Calibri" w:cs="新宋体"/>
          <w:color w:val="008000"/>
          <w:sz w:val="19"/>
          <w:szCs w:val="19"/>
          <w:lang w:eastAsia="zh-CN" w:bidi="ar-SA"/>
        </w:rPr>
        <w:t>Value:void</w:t>
      </w:r>
      <w:proofErr w:type="spellEnd"/>
    </w:p>
    <w:p w14:paraId="3FA2C89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Documentation</w:t>
      </w:r>
      <w:r>
        <w:rPr>
          <w:rFonts w:ascii="新宋体" w:eastAsia="新宋体" w:hAnsi="Calibri" w:cs="新宋体" w:hint="eastAsia"/>
          <w:color w:val="008000"/>
          <w:sz w:val="19"/>
          <w:szCs w:val="19"/>
          <w:lang w:eastAsia="zh-CN" w:bidi="ar-SA"/>
        </w:rPr>
        <w:t>：</w:t>
      </w:r>
    </w:p>
    <w:p w14:paraId="62F64C34"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 xml:space="preserve"> ****************************************************************************/</w:t>
      </w:r>
    </w:p>
    <w:p w14:paraId="1DD650B1"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selectionSort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 {</w:t>
      </w:r>
    </w:p>
    <w:p w14:paraId="41E25C0F"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23F28969" w14:textId="6405187F"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 xml:space="preserve">//Set the </w:t>
      </w:r>
      <w:proofErr w:type="spellStart"/>
      <w:r>
        <w:rPr>
          <w:rFonts w:ascii="新宋体" w:eastAsia="新宋体" w:hAnsi="Calibri" w:cs="新宋体"/>
          <w:color w:val="008000"/>
          <w:sz w:val="19"/>
          <w:szCs w:val="19"/>
          <w:lang w:eastAsia="zh-CN" w:bidi="ar-SA"/>
        </w:rPr>
        <w:t>minindex</w:t>
      </w:r>
      <w:proofErr w:type="spellEnd"/>
      <w:r>
        <w:rPr>
          <w:rFonts w:ascii="新宋体" w:eastAsia="新宋体" w:hAnsi="Calibri" w:cs="新宋体"/>
          <w:color w:val="008000"/>
          <w:sz w:val="19"/>
          <w:szCs w:val="19"/>
          <w:lang w:eastAsia="zh-CN" w:bidi="ar-SA"/>
        </w:rPr>
        <w:t xml:space="preserve"> as </w:t>
      </w:r>
      <w:r>
        <w:rPr>
          <w:rFonts w:ascii="新宋体" w:eastAsia="新宋体" w:hAnsi="Calibri" w:cs="新宋体"/>
          <w:color w:val="008000"/>
          <w:sz w:val="19"/>
          <w:szCs w:val="19"/>
          <w:lang w:eastAsia="zh-CN" w:bidi="ar-SA"/>
        </w:rPr>
        <w:t>itself</w:t>
      </w:r>
    </w:p>
    <w:p w14:paraId="2A8E5272"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j &lt; </w:t>
      </w:r>
      <w:r>
        <w:rPr>
          <w:rFonts w:ascii="新宋体" w:eastAsia="新宋体" w:hAnsi="Calibri" w:cs="新宋体"/>
          <w:color w:val="808080"/>
          <w:sz w:val="19"/>
          <w:szCs w:val="19"/>
          <w:lang w:eastAsia="zh-CN" w:bidi="ar-SA"/>
        </w:rPr>
        <w:t>size</w:t>
      </w:r>
      <w:r>
        <w:rPr>
          <w:rFonts w:ascii="新宋体" w:eastAsia="新宋体" w:hAnsi="Calibri" w:cs="新宋体"/>
          <w:color w:val="000000"/>
          <w:sz w:val="19"/>
          <w:szCs w:val="19"/>
          <w:lang w:eastAsia="zh-CN" w:bidi="ar-SA"/>
        </w:rPr>
        <w:t>; ++j) {</w:t>
      </w:r>
    </w:p>
    <w:p w14:paraId="30FD95F7"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comparisons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comparisons</w:t>
      </w:r>
    </w:p>
    <w:p w14:paraId="0B6EE133"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 xml:space="preserve">[j] &lt;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w:t>
      </w:r>
    </w:p>
    <w:p w14:paraId="37C22B6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 xml:space="preserve"> = j;</w:t>
      </w:r>
      <w:r>
        <w:rPr>
          <w:rFonts w:ascii="新宋体" w:eastAsia="新宋体" w:hAnsi="Calibri" w:cs="新宋体"/>
          <w:color w:val="008000"/>
          <w:sz w:val="19"/>
          <w:szCs w:val="19"/>
          <w:lang w:eastAsia="zh-CN" w:bidi="ar-SA"/>
        </w:rPr>
        <w:t xml:space="preserve">//Upgrade the </w:t>
      </w:r>
      <w:proofErr w:type="spellStart"/>
      <w:r>
        <w:rPr>
          <w:rFonts w:ascii="新宋体" w:eastAsia="新宋体" w:hAnsi="Calibri" w:cs="新宋体"/>
          <w:color w:val="008000"/>
          <w:sz w:val="19"/>
          <w:szCs w:val="19"/>
          <w:lang w:eastAsia="zh-CN" w:bidi="ar-SA"/>
        </w:rPr>
        <w:t>minindex</w:t>
      </w:r>
      <w:proofErr w:type="spellEnd"/>
    </w:p>
    <w:p w14:paraId="2F08125E"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3B574F7"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std::swap(</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808080"/>
          <w:sz w:val="19"/>
          <w:szCs w:val="19"/>
          <w:lang w:eastAsia="zh-CN" w:bidi="ar-SA"/>
        </w:rPr>
        <w:t>arr</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minIndex</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 xml:space="preserve">//Always let the position store the </w:t>
      </w:r>
      <w:proofErr w:type="spellStart"/>
      <w:r>
        <w:rPr>
          <w:rFonts w:ascii="新宋体" w:eastAsia="新宋体" w:hAnsi="Calibri" w:cs="新宋体"/>
          <w:color w:val="008000"/>
          <w:sz w:val="19"/>
          <w:szCs w:val="19"/>
          <w:lang w:eastAsia="zh-CN" w:bidi="ar-SA"/>
        </w:rPr>
        <w:t>minimun</w:t>
      </w:r>
      <w:proofErr w:type="spellEnd"/>
      <w:r>
        <w:rPr>
          <w:rFonts w:ascii="新宋体" w:eastAsia="新宋体" w:hAnsi="Calibri" w:cs="新宋体"/>
          <w:color w:val="008000"/>
          <w:sz w:val="19"/>
          <w:szCs w:val="19"/>
          <w:lang w:eastAsia="zh-CN" w:bidi="ar-SA"/>
        </w:rPr>
        <w:t xml:space="preserve"> of all the number right to it</w:t>
      </w:r>
    </w:p>
    <w:p w14:paraId="4355193F"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swaps</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//Record every swap</w:t>
      </w:r>
    </w:p>
    <w:p w14:paraId="32B666D8" w14:textId="77777777" w:rsidR="00914BA5" w:rsidRDefault="00914BA5" w:rsidP="00914B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235269CC" w14:textId="1A9447F5" w:rsidR="00914BA5" w:rsidRDefault="00914BA5" w:rsidP="00914BA5">
      <w:pPr>
        <w:pStyle w:val="3"/>
        <w:spacing w:before="120"/>
        <w:rPr>
          <w:rFonts w:ascii="新宋体" w:eastAsia="新宋体" w:hAnsi="Calibri" w:cs="新宋体"/>
          <w:color w:val="000000"/>
          <w:sz w:val="19"/>
          <w:szCs w:val="19"/>
          <w:lang w:bidi="ar-SA"/>
        </w:rPr>
        <w:sectPr w:rsidR="00914BA5" w:rsidSect="00914BA5">
          <w:type w:val="continuous"/>
          <w:pgSz w:w="11906" w:h="16838" w:code="9"/>
          <w:pgMar w:top="1985" w:right="1418" w:bottom="1418" w:left="1418" w:header="1418" w:footer="1134" w:gutter="0"/>
          <w:pgNumType w:start="1"/>
          <w:cols w:num="2" w:space="425"/>
          <w:docGrid w:linePitch="326" w:charSpace="-2048"/>
        </w:sectPr>
      </w:pPr>
      <w:r>
        <w:rPr>
          <w:rFonts w:ascii="新宋体" w:eastAsia="新宋体" w:hAnsi="Calibri" w:cs="新宋体"/>
          <w:color w:val="000000"/>
          <w:sz w:val="19"/>
          <w:szCs w:val="19"/>
          <w:lang w:bidi="ar-SA"/>
        </w:rPr>
        <w:t>}</w:t>
      </w:r>
    </w:p>
    <w:p w14:paraId="2BB18975" w14:textId="56C980C0" w:rsidR="00914BA5" w:rsidRDefault="00914BA5" w:rsidP="00914BA5">
      <w:pPr>
        <w:pStyle w:val="3"/>
        <w:spacing w:before="120"/>
      </w:pPr>
      <w:r>
        <w:rPr>
          <w:rFonts w:hint="eastAsia"/>
        </w:rPr>
        <w:lastRenderedPageBreak/>
        <w:t xml:space="preserve">3.8.3 </w:t>
      </w:r>
      <w:r w:rsidRPr="00914BA5">
        <w:rPr>
          <w:rFonts w:ascii="黑体" w:hAnsi="黑体" w:hint="eastAsia"/>
          <w:szCs w:val="24"/>
        </w:rPr>
        <w:t>选择排序</w:t>
      </w:r>
      <w:r>
        <w:rPr>
          <w:rFonts w:hint="eastAsia"/>
        </w:rPr>
        <w:t>功能截屏示例</w:t>
      </w:r>
    </w:p>
    <w:p w14:paraId="54F318E1" w14:textId="40C151F3" w:rsidR="00914BA5" w:rsidRPr="00946937" w:rsidRDefault="00836D1C" w:rsidP="00914BA5">
      <w:pPr>
        <w:ind w:firstLineChars="0" w:firstLine="0"/>
        <w:rPr>
          <w:lang w:eastAsia="zh-CN"/>
        </w:rPr>
      </w:pPr>
      <w:r>
        <w:rPr>
          <w:rFonts w:hint="eastAsia"/>
          <w:noProof/>
          <w:lang w:eastAsia="zh-CN"/>
        </w:rPr>
        <w:drawing>
          <wp:inline distT="0" distB="0" distL="0" distR="0" wp14:anchorId="5371B89C" wp14:editId="18BF207F">
            <wp:extent cx="3977985" cy="2933954"/>
            <wp:effectExtent l="0" t="0" r="0" b="0"/>
            <wp:docPr id="14536384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38424" name="图片 1453638424"/>
                    <pic:cNvPicPr/>
                  </pic:nvPicPr>
                  <pic:blipFill>
                    <a:blip r:embed="rId22"/>
                    <a:stretch>
                      <a:fillRect/>
                    </a:stretch>
                  </pic:blipFill>
                  <pic:spPr>
                    <a:xfrm>
                      <a:off x="0" y="0"/>
                      <a:ext cx="3977985" cy="2933954"/>
                    </a:xfrm>
                    <a:prstGeom prst="rect">
                      <a:avLst/>
                    </a:prstGeom>
                  </pic:spPr>
                </pic:pic>
              </a:graphicData>
            </a:graphic>
          </wp:inline>
        </w:drawing>
      </w:r>
    </w:p>
    <w:p w14:paraId="33C2D563" w14:textId="77777777" w:rsidR="00914BA5" w:rsidRPr="00946937" w:rsidRDefault="00914BA5" w:rsidP="00914BA5">
      <w:pPr>
        <w:ind w:firstLineChars="0" w:firstLine="0"/>
        <w:rPr>
          <w:lang w:eastAsia="zh-CN"/>
        </w:rPr>
      </w:pPr>
    </w:p>
    <w:p w14:paraId="6FE6751A" w14:textId="3289A37E" w:rsidR="0075165E" w:rsidRDefault="0075165E" w:rsidP="008F78B2">
      <w:pPr>
        <w:pStyle w:val="2"/>
        <w:spacing w:before="120"/>
      </w:pPr>
      <w:bookmarkStart w:id="27" w:name="_Toc495668182"/>
      <w:r>
        <w:rPr>
          <w:rFonts w:hint="eastAsia"/>
        </w:rPr>
        <w:lastRenderedPageBreak/>
        <w:t>3.</w:t>
      </w:r>
      <w:r w:rsidR="00836D1C">
        <w:t>9</w:t>
      </w:r>
      <w:r>
        <w:rPr>
          <w:rFonts w:hint="eastAsia"/>
        </w:rPr>
        <w:t xml:space="preserve"> </w:t>
      </w:r>
      <w:r>
        <w:rPr>
          <w:rFonts w:hint="eastAsia"/>
        </w:rPr>
        <w:t>总体系统的实现</w:t>
      </w:r>
      <w:bookmarkEnd w:id="27"/>
    </w:p>
    <w:p w14:paraId="772757A9" w14:textId="13008C48" w:rsidR="00AD5E2E" w:rsidRDefault="00946937" w:rsidP="00A8652E">
      <w:pPr>
        <w:pStyle w:val="3"/>
        <w:spacing w:before="120"/>
      </w:pPr>
      <w:bookmarkStart w:id="28" w:name="_Toc495668183"/>
      <w:r>
        <w:rPr>
          <w:rFonts w:hint="eastAsia"/>
        </w:rPr>
        <w:t>3.</w:t>
      </w:r>
      <w:r w:rsidR="00836D1C">
        <w:t>9</w:t>
      </w:r>
      <w:r>
        <w:rPr>
          <w:rFonts w:hint="eastAsia"/>
        </w:rPr>
        <w:t xml:space="preserve">.1 </w:t>
      </w:r>
      <w:r>
        <w:rPr>
          <w:rFonts w:hint="eastAsia"/>
        </w:rPr>
        <w:t>总体系统流程图</w:t>
      </w:r>
      <w:bookmarkEnd w:id="28"/>
    </w:p>
    <w:p w14:paraId="21542F94" w14:textId="0E8E1368" w:rsidR="00836D1C" w:rsidRPr="004F1DC1" w:rsidRDefault="00220E21" w:rsidP="00220E21">
      <w:pPr>
        <w:rPr>
          <w:lang w:eastAsia="zh-CN"/>
        </w:rPr>
      </w:pPr>
      <w:r>
        <w:rPr>
          <w:noProof/>
          <w:lang w:eastAsia="zh-CN"/>
        </w:rPr>
        <w:drawing>
          <wp:inline distT="0" distB="0" distL="0" distR="0" wp14:anchorId="5C9CAC53" wp14:editId="7A0E382D">
            <wp:extent cx="5759450" cy="5293360"/>
            <wp:effectExtent l="0" t="0" r="0" b="0"/>
            <wp:docPr id="205180960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09600" name="图片 2051809600"/>
                    <pic:cNvPicPr/>
                  </pic:nvPicPr>
                  <pic:blipFill>
                    <a:blip r:embed="rId23"/>
                    <a:stretch>
                      <a:fillRect/>
                    </a:stretch>
                  </pic:blipFill>
                  <pic:spPr>
                    <a:xfrm>
                      <a:off x="0" y="0"/>
                      <a:ext cx="5759450" cy="5293360"/>
                    </a:xfrm>
                    <a:prstGeom prst="rect">
                      <a:avLst/>
                    </a:prstGeom>
                  </pic:spPr>
                </pic:pic>
              </a:graphicData>
            </a:graphic>
          </wp:inline>
        </w:drawing>
      </w:r>
    </w:p>
    <w:p w14:paraId="2766D906" w14:textId="77777777" w:rsidR="00AD5E2E" w:rsidRDefault="00946937" w:rsidP="00A8652E">
      <w:pPr>
        <w:pStyle w:val="3"/>
        <w:spacing w:before="120"/>
      </w:pPr>
      <w:bookmarkStart w:id="29" w:name="_Toc495668184"/>
      <w:r>
        <w:rPr>
          <w:rFonts w:hint="eastAsia"/>
        </w:rPr>
        <w:t xml:space="preserve">3.6.2 </w:t>
      </w:r>
      <w:r>
        <w:rPr>
          <w:rFonts w:hint="eastAsia"/>
        </w:rPr>
        <w:t>总体系统核心代码</w:t>
      </w:r>
      <w:bookmarkEnd w:id="29"/>
    </w:p>
    <w:p w14:paraId="76942723"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30" w:name="_Toc495668185"/>
    </w:p>
    <w:p w14:paraId="54CC42CC"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sectPr w:rsidR="00836D1C" w:rsidSect="007F46D0">
          <w:type w:val="continuous"/>
          <w:pgSz w:w="11906" w:h="16838" w:code="9"/>
          <w:pgMar w:top="1985" w:right="1418" w:bottom="1418" w:left="1418" w:header="1418" w:footer="1134" w:gutter="0"/>
          <w:pgNumType w:start="1"/>
          <w:cols w:space="425"/>
          <w:docGrid w:linePitch="326" w:charSpace="-2048"/>
        </w:sectPr>
      </w:pPr>
    </w:p>
    <w:p w14:paraId="2CAE575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//The loop can let the user execute the process repeatedly</w:t>
      </w:r>
    </w:p>
    <w:p w14:paraId="37594E3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 {</w:t>
      </w:r>
    </w:p>
    <w:p w14:paraId="7819805E"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55E9CCC"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size = 10000;</w:t>
      </w:r>
    </w:p>
    <w:p w14:paraId="19B20153"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[size];</w:t>
      </w:r>
    </w:p>
    <w:p w14:paraId="5CE97E0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493D6B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srand</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FF"/>
          <w:sz w:val="19"/>
          <w:szCs w:val="19"/>
          <w:lang w:eastAsia="zh-CN" w:bidi="ar-SA"/>
        </w:rPr>
        <w:t>static_cast</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unsigned</w:t>
      </w:r>
      <w:r>
        <w:rPr>
          <w:rFonts w:ascii="新宋体" w:eastAsia="新宋体" w:hAnsi="Calibri" w:cs="新宋体"/>
          <w:color w:val="000000"/>
          <w:sz w:val="19"/>
          <w:szCs w:val="19"/>
          <w:lang w:eastAsia="zh-CN" w:bidi="ar-SA"/>
        </w:rPr>
        <w:t>&gt;(time(0)));</w:t>
      </w:r>
    </w:p>
    <w:p w14:paraId="369FEE1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generateRandomNumbers</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w:t>
      </w:r>
    </w:p>
    <w:p w14:paraId="307E8FA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0259A73A"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comparisons = 0, swaps = 0;</w:t>
      </w:r>
    </w:p>
    <w:p w14:paraId="4471205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2F2229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5E24DC4E"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 xml:space="preserve">        </w:t>
      </w:r>
      <w:r>
        <w:rPr>
          <w:rFonts w:ascii="新宋体" w:eastAsia="新宋体" w:hAnsi="Calibri" w:cs="新宋体"/>
          <w:color w:val="008000"/>
          <w:sz w:val="19"/>
          <w:szCs w:val="19"/>
          <w:lang w:eastAsia="zh-CN" w:bidi="ar-SA"/>
        </w:rPr>
        <w:t>//Clear our screen</w:t>
      </w:r>
    </w:p>
    <w:p w14:paraId="47248F0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system(</w:t>
      </w:r>
      <w:r>
        <w:rPr>
          <w:rFonts w:ascii="新宋体" w:eastAsia="新宋体" w:hAnsi="Calibri" w:cs="新宋体"/>
          <w:color w:val="A31515"/>
          <w:sz w:val="19"/>
          <w:szCs w:val="19"/>
          <w:lang w:eastAsia="zh-CN" w:bidi="ar-SA"/>
        </w:rPr>
        <w:t>"</w:t>
      </w:r>
      <w:proofErr w:type="spellStart"/>
      <w:r>
        <w:rPr>
          <w:rFonts w:ascii="新宋体" w:eastAsia="新宋体" w:hAnsi="Calibri" w:cs="新宋体"/>
          <w:color w:val="A31515"/>
          <w:sz w:val="19"/>
          <w:szCs w:val="19"/>
          <w:lang w:eastAsia="zh-CN" w:bidi="ar-SA"/>
        </w:rPr>
        <w:t>cls</w:t>
      </w:r>
      <w:proofErr w:type="spellEnd"/>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14:paraId="6090C315"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C98E2E8"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//Display our list</w:t>
      </w:r>
    </w:p>
    <w:p w14:paraId="0045B5C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menuDisplay</w:t>
      </w:r>
      <w:proofErr w:type="spellEnd"/>
      <w:r>
        <w:rPr>
          <w:rFonts w:ascii="新宋体" w:eastAsia="新宋体" w:hAnsi="Calibri" w:cs="新宋体"/>
          <w:color w:val="000000"/>
          <w:sz w:val="19"/>
          <w:szCs w:val="19"/>
          <w:lang w:eastAsia="zh-CN" w:bidi="ar-SA"/>
        </w:rPr>
        <w:t>();</w:t>
      </w:r>
    </w:p>
    <w:p w14:paraId="0D5C32F2"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251B2D9B"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controller;</w:t>
      </w:r>
      <w:r>
        <w:rPr>
          <w:rFonts w:ascii="新宋体" w:eastAsia="新宋体" w:hAnsi="Calibri" w:cs="新宋体"/>
          <w:color w:val="008000"/>
          <w:sz w:val="19"/>
          <w:szCs w:val="19"/>
          <w:lang w:eastAsia="zh-CN" w:bidi="ar-SA"/>
        </w:rPr>
        <w:t>//Create a variable to hold the choice we input</w:t>
      </w:r>
    </w:p>
    <w:p w14:paraId="1EB1644A"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 {</w:t>
      </w:r>
    </w:p>
    <w:p w14:paraId="166133CA"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controller = _</w:t>
      </w:r>
      <w:proofErr w:type="spellStart"/>
      <w:r>
        <w:rPr>
          <w:rFonts w:ascii="新宋体" w:eastAsia="新宋体" w:hAnsi="Calibri" w:cs="新宋体"/>
          <w:color w:val="000000"/>
          <w:sz w:val="19"/>
          <w:szCs w:val="19"/>
          <w:lang w:eastAsia="zh-CN" w:bidi="ar-SA"/>
        </w:rPr>
        <w:t>getch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//_</w:t>
      </w:r>
      <w:proofErr w:type="spellStart"/>
      <w:r>
        <w:rPr>
          <w:rFonts w:ascii="新宋体" w:eastAsia="新宋体" w:hAnsi="Calibri" w:cs="新宋体"/>
          <w:color w:val="008000"/>
          <w:sz w:val="19"/>
          <w:szCs w:val="19"/>
          <w:lang w:eastAsia="zh-CN" w:bidi="ar-SA"/>
        </w:rPr>
        <w:t>getch</w:t>
      </w:r>
      <w:proofErr w:type="spellEnd"/>
      <w:r>
        <w:rPr>
          <w:rFonts w:ascii="新宋体" w:eastAsia="新宋体" w:hAnsi="Calibri" w:cs="新宋体"/>
          <w:color w:val="008000"/>
          <w:sz w:val="19"/>
          <w:szCs w:val="19"/>
          <w:lang w:eastAsia="zh-CN" w:bidi="ar-SA"/>
        </w:rPr>
        <w:t xml:space="preserve"> can avoid displaying undesired input on the screen</w:t>
      </w:r>
    </w:p>
    <w:p w14:paraId="2A0C9C1C"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0CD9BD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(controller &gt;= </w:t>
      </w:r>
      <w:r>
        <w:rPr>
          <w:rFonts w:ascii="新宋体" w:eastAsia="新宋体" w:hAnsi="Calibri" w:cs="新宋体"/>
          <w:color w:val="A31515"/>
          <w:sz w:val="19"/>
          <w:szCs w:val="19"/>
          <w:lang w:eastAsia="zh-CN" w:bidi="ar-SA"/>
        </w:rPr>
        <w:t>'1'</w:t>
      </w:r>
      <w:r>
        <w:rPr>
          <w:rFonts w:ascii="新宋体" w:eastAsia="新宋体" w:hAnsi="Calibri" w:cs="新宋体"/>
          <w:color w:val="000000"/>
          <w:sz w:val="19"/>
          <w:szCs w:val="19"/>
          <w:lang w:eastAsia="zh-CN" w:bidi="ar-SA"/>
        </w:rPr>
        <w:t xml:space="preserve"> &amp;&amp; controller &lt;= </w:t>
      </w:r>
      <w:r>
        <w:rPr>
          <w:rFonts w:ascii="新宋体" w:eastAsia="新宋体" w:hAnsi="Calibri" w:cs="新宋体"/>
          <w:color w:val="A31515"/>
          <w:sz w:val="19"/>
          <w:szCs w:val="19"/>
          <w:lang w:eastAsia="zh-CN" w:bidi="ar-SA"/>
        </w:rPr>
        <w:t>'9'</w:t>
      </w:r>
      <w:r>
        <w:rPr>
          <w:rFonts w:ascii="新宋体" w:eastAsia="新宋体" w:hAnsi="Calibri" w:cs="新宋体"/>
          <w:color w:val="000000"/>
          <w:sz w:val="19"/>
          <w:szCs w:val="19"/>
          <w:lang w:eastAsia="zh-CN" w:bidi="ar-SA"/>
        </w:rPr>
        <w:t>) {</w:t>
      </w:r>
    </w:p>
    <w:p w14:paraId="2AE04D6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controller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//Display the choice on the screen</w:t>
      </w:r>
    </w:p>
    <w:p w14:paraId="7A05B75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48575F6B"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 xml:space="preserve"> (controller)</w:t>
      </w:r>
    </w:p>
    <w:p w14:paraId="5AF46B6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6DC93EF5"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'1'</w:t>
      </w:r>
      <w:r>
        <w:rPr>
          <w:rFonts w:ascii="新宋体" w:eastAsia="新宋体" w:hAnsi="Calibri" w:cs="新宋体"/>
          <w:color w:val="000000"/>
          <w:sz w:val="19"/>
          <w:szCs w:val="19"/>
          <w:lang w:eastAsia="zh-CN" w:bidi="ar-SA"/>
        </w:rPr>
        <w:t>:</w:t>
      </w:r>
    </w:p>
    <w:p w14:paraId="5C81367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bubbleCalculate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641337A3"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04A6233"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50A60D4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0D5832F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'2'</w:t>
      </w:r>
      <w:r>
        <w:rPr>
          <w:rFonts w:ascii="新宋体" w:eastAsia="新宋体" w:hAnsi="Calibri" w:cs="新宋体"/>
          <w:color w:val="000000"/>
          <w:sz w:val="19"/>
          <w:szCs w:val="19"/>
          <w:lang w:eastAsia="zh-CN" w:bidi="ar-SA"/>
        </w:rPr>
        <w:t>:</w:t>
      </w:r>
    </w:p>
    <w:p w14:paraId="0BA7DCD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selectionCalculate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41D0C76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017F82D5"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13CADDE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68AEB29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'3'</w:t>
      </w:r>
      <w:r>
        <w:rPr>
          <w:rFonts w:ascii="新宋体" w:eastAsia="新宋体" w:hAnsi="Calibri" w:cs="新宋体"/>
          <w:color w:val="000000"/>
          <w:sz w:val="19"/>
          <w:szCs w:val="19"/>
          <w:lang w:eastAsia="zh-CN" w:bidi="ar-SA"/>
        </w:rPr>
        <w:t>:</w:t>
      </w:r>
    </w:p>
    <w:p w14:paraId="1105420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insertionCalculate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11C1C99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25EE27F"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1D23F0AA"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06D46B0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'4'</w:t>
      </w:r>
      <w:r>
        <w:rPr>
          <w:rFonts w:ascii="新宋体" w:eastAsia="新宋体" w:hAnsi="Calibri" w:cs="新宋体"/>
          <w:color w:val="000000"/>
          <w:sz w:val="19"/>
          <w:szCs w:val="19"/>
          <w:lang w:eastAsia="zh-CN" w:bidi="ar-SA"/>
        </w:rPr>
        <w:t>:</w:t>
      </w:r>
    </w:p>
    <w:p w14:paraId="1E1A80A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shellCalculate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79C728D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w:t>
      </w:r>
      <w:r>
        <w:rPr>
          <w:rFonts w:ascii="新宋体" w:eastAsia="新宋体" w:hAnsi="Calibri" w:cs="新宋体" w:hint="eastAsia"/>
          <w:color w:val="A31515"/>
          <w:sz w:val="19"/>
          <w:szCs w:val="19"/>
          <w:lang w:eastAsia="zh-CN" w:bidi="ar-SA"/>
        </w:rPr>
        <w:t>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6877931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4E525C9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48B66C5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'5'</w:t>
      </w:r>
      <w:r>
        <w:rPr>
          <w:rFonts w:ascii="新宋体" w:eastAsia="新宋体" w:hAnsi="Calibri" w:cs="新宋体"/>
          <w:color w:val="000000"/>
          <w:sz w:val="19"/>
          <w:szCs w:val="19"/>
          <w:lang w:eastAsia="zh-CN" w:bidi="ar-SA"/>
        </w:rPr>
        <w:t>:</w:t>
      </w:r>
    </w:p>
    <w:p w14:paraId="1966FF8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quickCalculate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1F65A12E"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8E531F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2BBA7273"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2AC5759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'6'</w:t>
      </w:r>
      <w:r>
        <w:rPr>
          <w:rFonts w:ascii="新宋体" w:eastAsia="新宋体" w:hAnsi="Calibri" w:cs="新宋体"/>
          <w:color w:val="000000"/>
          <w:sz w:val="19"/>
          <w:szCs w:val="19"/>
          <w:lang w:eastAsia="zh-CN" w:bidi="ar-SA"/>
        </w:rPr>
        <w:t>:</w:t>
      </w:r>
    </w:p>
    <w:p w14:paraId="743C7366"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heapCalculate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4E23F89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5042E9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1C7C351E"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640E86B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'7'</w:t>
      </w:r>
      <w:r>
        <w:rPr>
          <w:rFonts w:ascii="新宋体" w:eastAsia="新宋体" w:hAnsi="Calibri" w:cs="新宋体"/>
          <w:color w:val="000000"/>
          <w:sz w:val="19"/>
          <w:szCs w:val="19"/>
          <w:lang w:eastAsia="zh-CN" w:bidi="ar-SA"/>
        </w:rPr>
        <w:t>:</w:t>
      </w:r>
    </w:p>
    <w:p w14:paraId="1C529A2F"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mergeCalculate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27F1BB0B"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7FA150C9"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6AA52D45"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5DC6B2D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'8'</w:t>
      </w:r>
      <w:r>
        <w:rPr>
          <w:rFonts w:ascii="新宋体" w:eastAsia="新宋体" w:hAnsi="Calibri" w:cs="新宋体"/>
          <w:color w:val="000000"/>
          <w:sz w:val="19"/>
          <w:szCs w:val="19"/>
          <w:lang w:eastAsia="zh-CN" w:bidi="ar-SA"/>
        </w:rPr>
        <w:t>:</w:t>
      </w:r>
    </w:p>
    <w:p w14:paraId="2AC6D458"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radixCalculate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arr</w:t>
      </w:r>
      <w:proofErr w:type="spellEnd"/>
      <w:r>
        <w:rPr>
          <w:rFonts w:ascii="新宋体" w:eastAsia="新宋体" w:hAnsi="Calibri" w:cs="新宋体"/>
          <w:color w:val="000000"/>
          <w:sz w:val="19"/>
          <w:szCs w:val="19"/>
          <w:lang w:eastAsia="zh-CN" w:bidi="ar-SA"/>
        </w:rPr>
        <w:t>, size, comparisons, swaps);</w:t>
      </w:r>
    </w:p>
    <w:p w14:paraId="28CCF455"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操作完成，按回车继续</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59C63BD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pause();</w:t>
      </w:r>
    </w:p>
    <w:p w14:paraId="24F29494"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093AB3B5"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'9'</w:t>
      </w:r>
      <w:r>
        <w:rPr>
          <w:rFonts w:ascii="新宋体" w:eastAsia="新宋体" w:hAnsi="Calibri" w:cs="新宋体"/>
          <w:color w:val="000000"/>
          <w:sz w:val="19"/>
          <w:szCs w:val="19"/>
          <w:lang w:eastAsia="zh-CN" w:bidi="ar-SA"/>
        </w:rPr>
        <w:t>:</w:t>
      </w:r>
    </w:p>
    <w:p w14:paraId="2C0CD43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程序结束！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std::</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0336E575"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0;</w:t>
      </w:r>
    </w:p>
    <w:p w14:paraId="6C0D5CF1"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14:paraId="57B38688"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continue</w:t>
      </w:r>
      <w:r>
        <w:rPr>
          <w:rFonts w:ascii="新宋体" w:eastAsia="新宋体" w:hAnsi="Calibri" w:cs="新宋体"/>
          <w:color w:val="000000"/>
          <w:sz w:val="19"/>
          <w:szCs w:val="19"/>
          <w:lang w:eastAsia="zh-CN" w:bidi="ar-SA"/>
        </w:rPr>
        <w:t>;</w:t>
      </w:r>
    </w:p>
    <w:p w14:paraId="1D3CFF6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14:paraId="481FC147"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14:paraId="0546A1FB"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//end of if</w:t>
      </w:r>
    </w:p>
    <w:p w14:paraId="01C0BDDB"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//end of while</w:t>
      </w:r>
    </w:p>
    <w:p w14:paraId="5A40195A"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681984A3"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602441F"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r>
        <w:rPr>
          <w:rFonts w:ascii="新宋体" w:eastAsia="新宋体" w:hAnsi="Calibri" w:cs="新宋体"/>
          <w:color w:val="008000"/>
          <w:sz w:val="19"/>
          <w:szCs w:val="19"/>
          <w:lang w:eastAsia="zh-CN" w:bidi="ar-SA"/>
        </w:rPr>
        <w:t>//end of while</w:t>
      </w:r>
    </w:p>
    <w:p w14:paraId="0FFC2A1D" w14:textId="77777777" w:rsidR="00836D1C" w:rsidRDefault="00836D1C" w:rsidP="00836D1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3DC54A9D" w14:textId="77777777" w:rsidR="00836D1C" w:rsidRDefault="00836D1C" w:rsidP="00836D1C">
      <w:pPr>
        <w:pStyle w:val="3"/>
        <w:spacing w:before="120"/>
        <w:rPr>
          <w:rFonts w:ascii="新宋体" w:eastAsia="新宋体" w:hAnsi="Calibri" w:cs="新宋体"/>
          <w:color w:val="000000"/>
          <w:sz w:val="19"/>
          <w:szCs w:val="19"/>
          <w:lang w:bidi="ar-SA"/>
        </w:rPr>
      </w:pPr>
      <w:r>
        <w:rPr>
          <w:rFonts w:ascii="新宋体" w:eastAsia="新宋体" w:hAnsi="Calibri" w:cs="新宋体"/>
          <w:color w:val="000000"/>
          <w:sz w:val="19"/>
          <w:szCs w:val="19"/>
          <w:lang w:bidi="ar-SA"/>
        </w:rPr>
        <w:lastRenderedPageBreak/>
        <w:t xml:space="preserve">    </w:t>
      </w:r>
      <w:r>
        <w:rPr>
          <w:rFonts w:ascii="新宋体" w:eastAsia="新宋体" w:hAnsi="Calibri" w:cs="新宋体"/>
          <w:color w:val="0000FF"/>
          <w:sz w:val="19"/>
          <w:szCs w:val="19"/>
          <w:lang w:bidi="ar-SA"/>
        </w:rPr>
        <w:t>return</w:t>
      </w:r>
      <w:r>
        <w:rPr>
          <w:rFonts w:ascii="新宋体" w:eastAsia="新宋体" w:hAnsi="Calibri" w:cs="新宋体"/>
          <w:color w:val="000000"/>
          <w:sz w:val="19"/>
          <w:szCs w:val="19"/>
          <w:lang w:bidi="ar-SA"/>
        </w:rPr>
        <w:t xml:space="preserve"> 0;</w:t>
      </w:r>
    </w:p>
    <w:p w14:paraId="3B2B7D2D" w14:textId="77777777" w:rsidR="00836D1C" w:rsidRDefault="00836D1C" w:rsidP="00836D1C">
      <w:pPr>
        <w:pStyle w:val="3"/>
        <w:spacing w:before="120"/>
        <w:sectPr w:rsidR="00836D1C" w:rsidSect="00836D1C">
          <w:type w:val="continuous"/>
          <w:pgSz w:w="11906" w:h="16838" w:code="9"/>
          <w:pgMar w:top="1985" w:right="1418" w:bottom="1418" w:left="1418" w:header="1418" w:footer="1134" w:gutter="0"/>
          <w:pgNumType w:start="1"/>
          <w:cols w:num="2" w:space="425"/>
          <w:docGrid w:linePitch="326" w:charSpace="-2048"/>
        </w:sectPr>
      </w:pPr>
    </w:p>
    <w:p w14:paraId="41D6FEE4" w14:textId="19968050" w:rsidR="00946937" w:rsidRDefault="00946937" w:rsidP="00836D1C">
      <w:pPr>
        <w:pStyle w:val="3"/>
        <w:spacing w:before="120"/>
      </w:pPr>
      <w:r>
        <w:rPr>
          <w:rFonts w:hint="eastAsia"/>
        </w:rPr>
        <w:t>3.</w:t>
      </w:r>
      <w:r w:rsidR="00836D1C">
        <w:t>9</w:t>
      </w:r>
      <w:r>
        <w:rPr>
          <w:rFonts w:hint="eastAsia"/>
        </w:rPr>
        <w:t xml:space="preserve">.3 </w:t>
      </w:r>
      <w:r>
        <w:rPr>
          <w:rFonts w:hint="eastAsia"/>
        </w:rPr>
        <w:t>总体系统截屏示例</w:t>
      </w:r>
      <w:bookmarkEnd w:id="30"/>
    </w:p>
    <w:p w14:paraId="01737CD8" w14:textId="6C7BC2B2" w:rsidR="002779D6" w:rsidRDefault="00220E21" w:rsidP="00836D1C">
      <w:pPr>
        <w:ind w:firstLineChars="0" w:firstLine="0"/>
        <w:rPr>
          <w:lang w:eastAsia="zh-CN"/>
        </w:rPr>
      </w:pPr>
      <w:r>
        <w:rPr>
          <w:noProof/>
          <w:lang w:eastAsia="zh-CN"/>
        </w:rPr>
        <w:drawing>
          <wp:inline distT="0" distB="0" distL="0" distR="0" wp14:anchorId="62E92883" wp14:editId="25C4218D">
            <wp:extent cx="4061812" cy="2537680"/>
            <wp:effectExtent l="0" t="0" r="0" b="0"/>
            <wp:docPr id="78595459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54596" name="图片 785954596"/>
                    <pic:cNvPicPr/>
                  </pic:nvPicPr>
                  <pic:blipFill>
                    <a:blip r:embed="rId24"/>
                    <a:stretch>
                      <a:fillRect/>
                    </a:stretch>
                  </pic:blipFill>
                  <pic:spPr>
                    <a:xfrm>
                      <a:off x="0" y="0"/>
                      <a:ext cx="4061812" cy="2537680"/>
                    </a:xfrm>
                    <a:prstGeom prst="rect">
                      <a:avLst/>
                    </a:prstGeom>
                  </pic:spPr>
                </pic:pic>
              </a:graphicData>
            </a:graphic>
          </wp:inline>
        </w:drawing>
      </w:r>
    </w:p>
    <w:p w14:paraId="57A123D3" w14:textId="4D0EBE86" w:rsidR="00220E21" w:rsidRPr="002779D6" w:rsidRDefault="00220E21" w:rsidP="00836D1C">
      <w:pPr>
        <w:ind w:firstLineChars="0" w:firstLine="0"/>
        <w:rPr>
          <w:lang w:eastAsia="zh-CN"/>
        </w:rPr>
      </w:pPr>
      <w:r>
        <w:rPr>
          <w:rFonts w:hint="eastAsia"/>
          <w:noProof/>
          <w:lang w:eastAsia="zh-CN"/>
        </w:rPr>
        <w:drawing>
          <wp:inline distT="0" distB="0" distL="0" distR="0" wp14:anchorId="49B00C32" wp14:editId="14CFA3BC">
            <wp:extent cx="5759450" cy="2419350"/>
            <wp:effectExtent l="0" t="0" r="0" b="0"/>
            <wp:docPr id="6901873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87333" name="图片 690187333"/>
                    <pic:cNvPicPr/>
                  </pic:nvPicPr>
                  <pic:blipFill>
                    <a:blip r:embed="rId25"/>
                    <a:stretch>
                      <a:fillRect/>
                    </a:stretch>
                  </pic:blipFill>
                  <pic:spPr>
                    <a:xfrm>
                      <a:off x="0" y="0"/>
                      <a:ext cx="5759450" cy="2419350"/>
                    </a:xfrm>
                    <a:prstGeom prst="rect">
                      <a:avLst/>
                    </a:prstGeom>
                  </pic:spPr>
                </pic:pic>
              </a:graphicData>
            </a:graphic>
          </wp:inline>
        </w:drawing>
      </w:r>
    </w:p>
    <w:p w14:paraId="0E5F12C4" w14:textId="77777777" w:rsidR="00967C27" w:rsidRPr="00ED4D76" w:rsidRDefault="00967C27" w:rsidP="00FD3194">
      <w:pPr>
        <w:pStyle w:val="afff5"/>
        <w:ind w:firstLine="420"/>
        <w:rPr>
          <w:lang w:eastAsia="zh-CN"/>
        </w:rPr>
      </w:pPr>
    </w:p>
    <w:sectPr w:rsidR="00967C27" w:rsidRPr="00ED4D76" w:rsidSect="007F46D0">
      <w:type w:val="continuous"/>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BAD7F" w14:textId="77777777" w:rsidR="007D7D6E" w:rsidRDefault="007D7D6E" w:rsidP="001D0743">
      <w:r>
        <w:separator/>
      </w:r>
    </w:p>
    <w:p w14:paraId="329BA147" w14:textId="77777777" w:rsidR="007D7D6E" w:rsidRDefault="007D7D6E" w:rsidP="001D0743"/>
    <w:p w14:paraId="1786E6DB" w14:textId="77777777" w:rsidR="007D7D6E" w:rsidRDefault="007D7D6E" w:rsidP="001D0743"/>
    <w:p w14:paraId="2D530CAB" w14:textId="77777777" w:rsidR="007D7D6E" w:rsidRDefault="007D7D6E" w:rsidP="001D0743"/>
    <w:p w14:paraId="6619BCEF" w14:textId="77777777" w:rsidR="007D7D6E" w:rsidRDefault="007D7D6E" w:rsidP="001D0743"/>
    <w:p w14:paraId="0471FB3D" w14:textId="77777777" w:rsidR="007D7D6E" w:rsidRDefault="007D7D6E" w:rsidP="001D0743"/>
  </w:endnote>
  <w:endnote w:type="continuationSeparator" w:id="0">
    <w:p w14:paraId="1807F5AF" w14:textId="77777777" w:rsidR="007D7D6E" w:rsidRDefault="007D7D6E" w:rsidP="001D0743">
      <w:r>
        <w:continuationSeparator/>
      </w:r>
    </w:p>
    <w:p w14:paraId="0468F94B" w14:textId="77777777" w:rsidR="007D7D6E" w:rsidRDefault="007D7D6E" w:rsidP="001D0743"/>
    <w:p w14:paraId="4A3066FF" w14:textId="77777777" w:rsidR="007D7D6E" w:rsidRDefault="007D7D6E" w:rsidP="001D0743"/>
    <w:p w14:paraId="3DEC19AE" w14:textId="77777777" w:rsidR="007D7D6E" w:rsidRDefault="007D7D6E" w:rsidP="001D0743"/>
    <w:p w14:paraId="25A20845" w14:textId="77777777" w:rsidR="007D7D6E" w:rsidRDefault="007D7D6E" w:rsidP="001D0743"/>
    <w:p w14:paraId="542413A9" w14:textId="77777777" w:rsidR="007D7D6E" w:rsidRDefault="007D7D6E"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ED76" w14:textId="77777777" w:rsidR="002644C8" w:rsidRPr="00F57004" w:rsidRDefault="002644C8" w:rsidP="001D0743">
    <w:pPr>
      <w:pStyle w:val="a4"/>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0A549892"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AE54"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5015"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2A245288" w14:textId="77777777" w:rsidR="002644C8" w:rsidRDefault="0000000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4E7EE82C" w14:textId="77777777" w:rsidR="002644C8" w:rsidRPr="00E0298B" w:rsidRDefault="002644C8" w:rsidP="001D0743">
    <w:pPr>
      <w:pStyle w:val="a4"/>
      <w:ind w:firstLine="360"/>
    </w:pPr>
  </w:p>
  <w:p w14:paraId="759DC5BC"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B61F8" w14:textId="77777777" w:rsidR="007D7D6E" w:rsidRDefault="007D7D6E" w:rsidP="001D0743">
      <w:r>
        <w:separator/>
      </w:r>
    </w:p>
    <w:p w14:paraId="1C7A48BA" w14:textId="77777777" w:rsidR="007D7D6E" w:rsidRDefault="007D7D6E" w:rsidP="001D0743"/>
    <w:p w14:paraId="1A44D50C" w14:textId="77777777" w:rsidR="007D7D6E" w:rsidRDefault="007D7D6E" w:rsidP="001D0743"/>
    <w:p w14:paraId="5DAE0027" w14:textId="77777777" w:rsidR="007D7D6E" w:rsidRDefault="007D7D6E" w:rsidP="001D0743"/>
    <w:p w14:paraId="7748CD5A" w14:textId="77777777" w:rsidR="007D7D6E" w:rsidRDefault="007D7D6E" w:rsidP="001D0743"/>
    <w:p w14:paraId="3EFAF932" w14:textId="77777777" w:rsidR="007D7D6E" w:rsidRDefault="007D7D6E" w:rsidP="001D0743"/>
  </w:footnote>
  <w:footnote w:type="continuationSeparator" w:id="0">
    <w:p w14:paraId="79217F84" w14:textId="77777777" w:rsidR="007D7D6E" w:rsidRDefault="007D7D6E" w:rsidP="001D0743">
      <w:r>
        <w:continuationSeparator/>
      </w:r>
    </w:p>
    <w:p w14:paraId="1525EBE8" w14:textId="77777777" w:rsidR="007D7D6E" w:rsidRDefault="007D7D6E" w:rsidP="001D0743"/>
    <w:p w14:paraId="6AD7EDFC" w14:textId="77777777" w:rsidR="007D7D6E" w:rsidRDefault="007D7D6E" w:rsidP="001D0743"/>
    <w:p w14:paraId="78D1BA0E" w14:textId="77777777" w:rsidR="007D7D6E" w:rsidRDefault="007D7D6E" w:rsidP="001D0743"/>
    <w:p w14:paraId="20DB9F4D" w14:textId="77777777" w:rsidR="007D7D6E" w:rsidRDefault="007D7D6E" w:rsidP="001D0743"/>
    <w:p w14:paraId="247B1C53" w14:textId="77777777" w:rsidR="007D7D6E" w:rsidRDefault="007D7D6E"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715A"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F2B2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58372"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5D827DAA"/>
    <w:multiLevelType w:val="multilevel"/>
    <w:tmpl w:val="7272DF7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509172681">
    <w:abstractNumId w:val="8"/>
  </w:num>
  <w:num w:numId="2" w16cid:durableId="1657952007">
    <w:abstractNumId w:val="14"/>
  </w:num>
  <w:num w:numId="3" w16cid:durableId="822770226">
    <w:abstractNumId w:val="18"/>
  </w:num>
  <w:num w:numId="4" w16cid:durableId="1467234540">
    <w:abstractNumId w:val="13"/>
  </w:num>
  <w:num w:numId="5" w16cid:durableId="1720548299">
    <w:abstractNumId w:val="19"/>
  </w:num>
  <w:num w:numId="6" w16cid:durableId="1213343379">
    <w:abstractNumId w:val="1"/>
  </w:num>
  <w:num w:numId="7" w16cid:durableId="724598423">
    <w:abstractNumId w:val="4"/>
  </w:num>
  <w:num w:numId="8" w16cid:durableId="1519343917">
    <w:abstractNumId w:val="10"/>
  </w:num>
  <w:num w:numId="9" w16cid:durableId="1726484550">
    <w:abstractNumId w:val="17"/>
  </w:num>
  <w:num w:numId="10" w16cid:durableId="1716587288">
    <w:abstractNumId w:val="3"/>
  </w:num>
  <w:num w:numId="11" w16cid:durableId="1397052510">
    <w:abstractNumId w:val="6"/>
  </w:num>
  <w:num w:numId="12" w16cid:durableId="1134912588">
    <w:abstractNumId w:val="9"/>
  </w:num>
  <w:num w:numId="13" w16cid:durableId="693577712">
    <w:abstractNumId w:val="7"/>
  </w:num>
  <w:num w:numId="14" w16cid:durableId="2059936635">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70337989">
    <w:abstractNumId w:val="7"/>
  </w:num>
  <w:num w:numId="16" w16cid:durableId="599216732">
    <w:abstractNumId w:val="7"/>
  </w:num>
  <w:num w:numId="17" w16cid:durableId="20712299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02989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9891609">
    <w:abstractNumId w:val="5"/>
  </w:num>
  <w:num w:numId="20" w16cid:durableId="1534611850">
    <w:abstractNumId w:val="11"/>
  </w:num>
  <w:num w:numId="21" w16cid:durableId="1292440358">
    <w:abstractNumId w:val="2"/>
  </w:num>
  <w:num w:numId="22" w16cid:durableId="1871603283">
    <w:abstractNumId w:val="0"/>
  </w:num>
  <w:num w:numId="23" w16cid:durableId="2015717237">
    <w:abstractNumId w:val="12"/>
  </w:num>
  <w:num w:numId="24" w16cid:durableId="630525141">
    <w:abstractNumId w:val="16"/>
  </w:num>
  <w:num w:numId="25" w16cid:durableId="566572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isplayBackgroundShape/>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0E21"/>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1354"/>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45D9"/>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0786"/>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516E"/>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A7B26"/>
    <w:rsid w:val="007B046C"/>
    <w:rsid w:val="007B0F93"/>
    <w:rsid w:val="007B1D17"/>
    <w:rsid w:val="007B493E"/>
    <w:rsid w:val="007D1909"/>
    <w:rsid w:val="007D3E57"/>
    <w:rsid w:val="007D7AC1"/>
    <w:rsid w:val="007D7D6E"/>
    <w:rsid w:val="007E0ACC"/>
    <w:rsid w:val="007E2580"/>
    <w:rsid w:val="007E3FC4"/>
    <w:rsid w:val="007E78B2"/>
    <w:rsid w:val="007E7C8B"/>
    <w:rsid w:val="007F05CC"/>
    <w:rsid w:val="007F22F8"/>
    <w:rsid w:val="007F46D0"/>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36D1C"/>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CF2"/>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4BA5"/>
    <w:rsid w:val="009155F3"/>
    <w:rsid w:val="00916481"/>
    <w:rsid w:val="00916C41"/>
    <w:rsid w:val="0092108B"/>
    <w:rsid w:val="009253A3"/>
    <w:rsid w:val="009260DB"/>
    <w:rsid w:val="00926378"/>
    <w:rsid w:val="00934A7E"/>
    <w:rsid w:val="00943339"/>
    <w:rsid w:val="00946937"/>
    <w:rsid w:val="00946D5B"/>
    <w:rsid w:val="00947602"/>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DA2"/>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283"/>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E91686"/>
  <w15:docId w15:val="{A68C91E9-CC59-4C5E-9FC2-CD696273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tm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tmp"/><Relationship Id="rId25"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tmp"/><Relationship Id="rId5" Type="http://schemas.openxmlformats.org/officeDocument/2006/relationships/webSettings" Target="webSettings.xml"/><Relationship Id="rId15" Type="http://schemas.openxmlformats.org/officeDocument/2006/relationships/image" Target="media/image1.tmp"/><Relationship Id="rId23" Type="http://schemas.openxmlformats.org/officeDocument/2006/relationships/image" Target="media/image9.tmp"/><Relationship Id="rId10" Type="http://schemas.openxmlformats.org/officeDocument/2006/relationships/footer" Target="footer1.xml"/><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329</TotalTime>
  <Pages>26</Pages>
  <Words>3088</Words>
  <Characters>17602</Characters>
  <Application>Microsoft Office Word</Application>
  <DocSecurity>0</DocSecurity>
  <Lines>146</Lines>
  <Paragraphs>41</Paragraphs>
  <ScaleCrop>false</ScaleCrop>
  <Company>中国石油大学</Company>
  <LinksUpToDate>false</LinksUpToDate>
  <CharactersWithSpaces>20649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宇琨 杨</cp:lastModifiedBy>
  <cp:revision>25</cp:revision>
  <cp:lastPrinted>2008-07-17T03:36:00Z</cp:lastPrinted>
  <dcterms:created xsi:type="dcterms:W3CDTF">2017-10-13T02:08:00Z</dcterms:created>
  <dcterms:modified xsi:type="dcterms:W3CDTF">2023-11-12T01:45:00Z</dcterms:modified>
</cp:coreProperties>
</file>