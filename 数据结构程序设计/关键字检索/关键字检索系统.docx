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BEC213" w14:textId="77777777" w:rsidR="00B138A1" w:rsidRPr="001E4DF9" w:rsidRDefault="00B138A1" w:rsidP="001D0743">
      <w:pPr>
        <w:rPr>
          <w:lang w:eastAsia="zh-CN"/>
        </w:rPr>
      </w:pPr>
    </w:p>
    <w:p w14:paraId="21282CE5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D4F0670" w14:textId="77777777" w:rsidR="00404CF0" w:rsidRPr="00ED4D76" w:rsidRDefault="00404CF0" w:rsidP="001D0743">
      <w:pPr>
        <w:rPr>
          <w:lang w:eastAsia="zh-CN"/>
        </w:rPr>
      </w:pPr>
    </w:p>
    <w:p w14:paraId="7BB6C7D5" w14:textId="77777777" w:rsidR="00404CF0" w:rsidRPr="00ED4D76" w:rsidRDefault="00404CF0" w:rsidP="001D0743">
      <w:pPr>
        <w:rPr>
          <w:lang w:eastAsia="zh-CN"/>
        </w:rPr>
      </w:pPr>
    </w:p>
    <w:p w14:paraId="2E1D2BB8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3022F6B4" w14:textId="3F0056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proofErr w:type="spellStart"/>
      <w:r w:rsidR="00F928AA">
        <w:rPr>
          <w:rFonts w:hint="eastAsia"/>
        </w:rPr>
        <w:t>关键字检索系统</w:t>
      </w:r>
      <w:proofErr w:type="spellEnd"/>
    </w:p>
    <w:p w14:paraId="485F2E75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6861AE5" w14:textId="77777777" w:rsidR="00AB4DCF" w:rsidRPr="00ED4D76" w:rsidRDefault="00AB4DCF" w:rsidP="001D0743">
      <w:pPr>
        <w:rPr>
          <w:lang w:eastAsia="zh-CN"/>
        </w:rPr>
      </w:pPr>
    </w:p>
    <w:p w14:paraId="61C2753E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C18B23F" w14:textId="77777777" w:rsidR="00B138A1" w:rsidRPr="00ED4D76" w:rsidRDefault="00B138A1" w:rsidP="001D0743">
      <w:pPr>
        <w:rPr>
          <w:lang w:eastAsia="zh-CN"/>
        </w:rPr>
      </w:pPr>
    </w:p>
    <w:p w14:paraId="5A7B1C36" w14:textId="77777777" w:rsidR="00B138A1" w:rsidRPr="00ED4D76" w:rsidRDefault="00B138A1" w:rsidP="001D0743">
      <w:pPr>
        <w:rPr>
          <w:lang w:eastAsia="zh-CN"/>
        </w:rPr>
      </w:pPr>
    </w:p>
    <w:p w14:paraId="3FF6313D" w14:textId="77777777" w:rsidR="00B138A1" w:rsidRPr="00ED4D76" w:rsidRDefault="00B138A1" w:rsidP="001D0743">
      <w:pPr>
        <w:rPr>
          <w:lang w:eastAsia="zh-CN"/>
        </w:rPr>
      </w:pPr>
    </w:p>
    <w:p w14:paraId="62CBC108" w14:textId="77777777" w:rsidR="00B138A1" w:rsidRPr="00ED4D76" w:rsidRDefault="00B138A1" w:rsidP="001D0743">
      <w:pPr>
        <w:rPr>
          <w:lang w:eastAsia="zh-CN"/>
        </w:rPr>
      </w:pPr>
    </w:p>
    <w:p w14:paraId="3DB941DF" w14:textId="77777777" w:rsidR="006F1CF2" w:rsidRPr="00ED4D76" w:rsidRDefault="006F1CF2" w:rsidP="001D0743">
      <w:pPr>
        <w:rPr>
          <w:lang w:eastAsia="zh-CN"/>
        </w:rPr>
      </w:pPr>
    </w:p>
    <w:p w14:paraId="0720EC6B" w14:textId="77777777" w:rsidR="006F1CF2" w:rsidRPr="00ED4D76" w:rsidRDefault="006F1CF2" w:rsidP="001D0743">
      <w:pPr>
        <w:rPr>
          <w:lang w:eastAsia="zh-CN"/>
        </w:rPr>
      </w:pPr>
    </w:p>
    <w:p w14:paraId="151A87A3" w14:textId="075769B7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928AA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5D2259F" w14:textId="33326E09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F928AA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59FA2172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BE206B3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927FDA2" w14:textId="77777777" w:rsidR="00B138A1" w:rsidRPr="00ED4D76" w:rsidRDefault="00B138A1" w:rsidP="001D0743">
      <w:pPr>
        <w:rPr>
          <w:lang w:eastAsia="zh-CN"/>
        </w:rPr>
      </w:pPr>
    </w:p>
    <w:p w14:paraId="6E3A0C63" w14:textId="77777777" w:rsidR="006F1CF2" w:rsidRPr="00ED4D76" w:rsidRDefault="006F1CF2" w:rsidP="001D0743">
      <w:pPr>
        <w:rPr>
          <w:lang w:eastAsia="zh-CN"/>
        </w:rPr>
      </w:pPr>
    </w:p>
    <w:p w14:paraId="43FA1851" w14:textId="77777777" w:rsidR="006F1CF2" w:rsidRPr="00ED4D76" w:rsidRDefault="006F1CF2" w:rsidP="001D0743">
      <w:pPr>
        <w:rPr>
          <w:lang w:eastAsia="zh-CN"/>
        </w:rPr>
      </w:pPr>
    </w:p>
    <w:p w14:paraId="6C83BA0F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485BB1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9678C6A" w14:textId="77777777" w:rsidR="00056E90" w:rsidRPr="00ED4D76" w:rsidRDefault="00056E90" w:rsidP="001D0743">
      <w:pPr>
        <w:rPr>
          <w:lang w:eastAsia="zh-CN"/>
        </w:rPr>
      </w:pPr>
    </w:p>
    <w:p w14:paraId="4482B2A6" w14:textId="77777777" w:rsidR="00E53577" w:rsidRPr="00ED4D76" w:rsidRDefault="00E53577" w:rsidP="001D0743">
      <w:pPr>
        <w:rPr>
          <w:lang w:eastAsia="zh-CN"/>
        </w:rPr>
      </w:pPr>
    </w:p>
    <w:p w14:paraId="650C529C" w14:textId="77777777" w:rsidR="00E53577" w:rsidRPr="00ED4D76" w:rsidRDefault="00E53577" w:rsidP="001D0743">
      <w:pPr>
        <w:rPr>
          <w:lang w:eastAsia="zh-CN"/>
        </w:rPr>
      </w:pPr>
    </w:p>
    <w:p w14:paraId="24CA0F61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1175EDFE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7437E883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42C0F4A2" w14:textId="77777777" w:rsidR="00F928AA" w:rsidRDefault="00F928AA" w:rsidP="00F928AA">
      <w:pPr>
        <w:rPr>
          <w:rFonts w:hint="eastAsia"/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随着信息技术的发展，文本处理和信息检索成为日常工作中的重要任务。在处理大量文本数据时，需要有效地统计和分析关键字的出现情况，以便进行信息提取、关键词索引和文本挖掘等操作。因此，建立一个简单的文本文件关键字统计工具，可以帮助用户快速准确地获取文本中特定关键字的出现次数，提高工作效率。</w:t>
      </w:r>
    </w:p>
    <w:p w14:paraId="37CA9B0E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624E3184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用户可以通过键盘输入文件名，建立一个新的文本文件。这样做可以让用户自由选择需要处理的文本内容，增加了工具的灵活性和适用性。</w:t>
      </w:r>
    </w:p>
    <w:p w14:paraId="6CCE765C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用户输入一个不含空格的关键字，程序将会对文本文件进行扫描，并统计输出该关键字在文本中的出现次数。这可以帮助用户快速了解关键字在文本中的分布情况，以及关键字的重要性。</w:t>
      </w:r>
    </w:p>
    <w:p w14:paraId="479F865B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此工具的设计要求可以分成两个部分实现，即建立文本文件和关键字统计功能。这样的模块化设计可以使程序结构更加清晰，并便于后期的维护和扩展。</w:t>
      </w:r>
    </w:p>
    <w:p w14:paraId="4DF2304B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用户友好的交互界面，包括清晰的输入提示、错误处理和统计结果的友好展示，以提高用户体验和工具的易用性。</w:t>
      </w:r>
    </w:p>
    <w:p w14:paraId="5F3381EA" w14:textId="77777777" w:rsidR="00F928AA" w:rsidRDefault="00F928AA" w:rsidP="00F928AA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项目需要考虑异常情况的处理，例如用户输入错误的文件名、文件不存在或者无法读取等情况，需要给出相应的提示和处理方法，保证程序的稳定性和健壮性。</w:t>
      </w:r>
    </w:p>
    <w:p w14:paraId="10A7D8FE" w14:textId="77777777" w:rsidR="00061434" w:rsidRPr="00F928AA" w:rsidRDefault="00061434" w:rsidP="00C119C2">
      <w:pPr>
        <w:rPr>
          <w:lang w:eastAsia="zh-CN"/>
        </w:rPr>
      </w:pPr>
    </w:p>
    <w:p w14:paraId="123C4797" w14:textId="77777777" w:rsidR="00061434" w:rsidRDefault="00061434" w:rsidP="00C119C2">
      <w:pPr>
        <w:rPr>
          <w:lang w:eastAsia="zh-CN"/>
        </w:rPr>
      </w:pPr>
    </w:p>
    <w:p w14:paraId="2D9331FD" w14:textId="77777777" w:rsidR="00061434" w:rsidRDefault="00061434" w:rsidP="00C119C2">
      <w:pPr>
        <w:rPr>
          <w:lang w:eastAsia="zh-CN"/>
        </w:rPr>
      </w:pPr>
    </w:p>
    <w:p w14:paraId="02F1915A" w14:textId="77777777" w:rsidR="00061434" w:rsidRDefault="00061434" w:rsidP="00C119C2">
      <w:pPr>
        <w:rPr>
          <w:lang w:eastAsia="zh-CN"/>
        </w:rPr>
      </w:pPr>
    </w:p>
    <w:p w14:paraId="0861E664" w14:textId="77777777" w:rsidR="00061434" w:rsidRDefault="00061434" w:rsidP="00C119C2">
      <w:pPr>
        <w:rPr>
          <w:lang w:eastAsia="zh-CN"/>
        </w:rPr>
      </w:pPr>
    </w:p>
    <w:p w14:paraId="2ED042C1" w14:textId="77777777" w:rsidR="00061434" w:rsidRDefault="00061434" w:rsidP="00C119C2">
      <w:pPr>
        <w:rPr>
          <w:lang w:eastAsia="zh-CN"/>
        </w:rPr>
      </w:pPr>
    </w:p>
    <w:p w14:paraId="069DA7F8" w14:textId="77777777" w:rsidR="00061434" w:rsidRDefault="00061434" w:rsidP="00C119C2">
      <w:pPr>
        <w:rPr>
          <w:lang w:eastAsia="zh-CN"/>
        </w:rPr>
      </w:pPr>
    </w:p>
    <w:p w14:paraId="694192B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3A69931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357BCC4D" w14:textId="77777777" w:rsidR="00F928AA" w:rsidRDefault="00F928AA" w:rsidP="00F928AA">
      <w:pPr>
        <w:rPr>
          <w:rFonts w:hint="eastAsia"/>
          <w:lang w:eastAsia="zh-CN"/>
        </w:rPr>
      </w:pPr>
      <w:bookmarkStart w:id="9" w:name="_Toc495668158"/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computeLPSArray</w:t>
      </w:r>
      <w:proofErr w:type="spellEnd"/>
      <w:r>
        <w:rPr>
          <w:rFonts w:hint="eastAsia"/>
          <w:lang w:eastAsia="zh-CN"/>
        </w:rPr>
        <w:t>函数中使用的数据结构：</w:t>
      </w:r>
    </w:p>
    <w:p w14:paraId="69597FCF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数组：用于存储最长前缀和最长后缀匹配数组（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数组）</w:t>
      </w:r>
      <w:proofErr w:type="spellStart"/>
      <w:r>
        <w:rPr>
          <w:rFonts w:hint="eastAsia"/>
          <w:lang w:eastAsia="zh-CN"/>
        </w:rPr>
        <w:t>lps</w:t>
      </w:r>
      <w:proofErr w:type="spellEnd"/>
      <w:r>
        <w:rPr>
          <w:rFonts w:hint="eastAsia"/>
          <w:lang w:eastAsia="zh-CN"/>
        </w:rPr>
        <w:t>。</w:t>
      </w:r>
    </w:p>
    <w:p w14:paraId="2989203C" w14:textId="77777777" w:rsidR="00F928AA" w:rsidRDefault="00F928AA" w:rsidP="00F928AA">
      <w:pPr>
        <w:rPr>
          <w:lang w:eastAsia="zh-CN"/>
        </w:rPr>
      </w:pPr>
    </w:p>
    <w:p w14:paraId="0CA67731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KMPSearch</w:t>
      </w:r>
      <w:proofErr w:type="spellEnd"/>
      <w:r>
        <w:rPr>
          <w:rFonts w:hint="eastAsia"/>
          <w:lang w:eastAsia="zh-CN"/>
        </w:rPr>
        <w:t>函数中使用的数据结构：</w:t>
      </w:r>
    </w:p>
    <w:p w14:paraId="69373AA9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数组：用于存储最长前缀和最长后缀匹配数组（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数组）</w:t>
      </w:r>
      <w:proofErr w:type="spellStart"/>
      <w:r>
        <w:rPr>
          <w:rFonts w:hint="eastAsia"/>
          <w:lang w:eastAsia="zh-CN"/>
        </w:rPr>
        <w:t>lps</w:t>
      </w:r>
      <w:proofErr w:type="spellEnd"/>
      <w:r>
        <w:rPr>
          <w:rFonts w:hint="eastAsia"/>
          <w:lang w:eastAsia="zh-CN"/>
        </w:rPr>
        <w:t>，该数组在</w:t>
      </w:r>
      <w:proofErr w:type="spellStart"/>
      <w:r>
        <w:rPr>
          <w:rFonts w:hint="eastAsia"/>
          <w:lang w:eastAsia="zh-CN"/>
        </w:rPr>
        <w:t>computeLPSArray</w:t>
      </w:r>
      <w:proofErr w:type="spellEnd"/>
      <w:r>
        <w:rPr>
          <w:rFonts w:hint="eastAsia"/>
          <w:lang w:eastAsia="zh-CN"/>
        </w:rPr>
        <w:t>函数中计算得到。</w:t>
      </w:r>
    </w:p>
    <w:p w14:paraId="06D25784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整型变量：用于记录关键字出现的次数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，以及控制循环的下标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。</w:t>
      </w:r>
    </w:p>
    <w:p w14:paraId="4E740891" w14:textId="77777777" w:rsidR="00F928AA" w:rsidRDefault="00F928AA" w:rsidP="00F928AA">
      <w:pPr>
        <w:rPr>
          <w:lang w:eastAsia="zh-CN"/>
        </w:rPr>
      </w:pPr>
    </w:p>
    <w:p w14:paraId="5479838F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proofErr w:type="spellStart"/>
      <w:r>
        <w:rPr>
          <w:rFonts w:hint="eastAsia"/>
          <w:lang w:eastAsia="zh-CN"/>
        </w:rPr>
        <w:t>countKeywordOccurrences</w:t>
      </w:r>
      <w:proofErr w:type="spellEnd"/>
      <w:r>
        <w:rPr>
          <w:rFonts w:hint="eastAsia"/>
          <w:lang w:eastAsia="zh-CN"/>
        </w:rPr>
        <w:t>函数中使用的数据结构：</w:t>
      </w:r>
    </w:p>
    <w:p w14:paraId="54B8D978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字符数组：用于存储从文件中读取的每行文</w:t>
      </w:r>
      <w:proofErr w:type="gramStart"/>
      <w:r>
        <w:rPr>
          <w:rFonts w:hint="eastAsia"/>
          <w:lang w:eastAsia="zh-CN"/>
        </w:rPr>
        <w:t>本内容</w:t>
      </w:r>
      <w:proofErr w:type="gramEnd"/>
      <w:r>
        <w:rPr>
          <w:rFonts w:hint="eastAsia"/>
          <w:lang w:eastAsia="zh-CN"/>
        </w:rPr>
        <w:t>line</w:t>
      </w:r>
      <w:r>
        <w:rPr>
          <w:rFonts w:hint="eastAsia"/>
          <w:lang w:eastAsia="zh-CN"/>
        </w:rPr>
        <w:t>。</w:t>
      </w:r>
    </w:p>
    <w:p w14:paraId="7E5FF9FD" w14:textId="64711110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2.2 </w:t>
      </w:r>
      <w:r w:rsidR="00F928AA">
        <w:rPr>
          <w:rFonts w:hint="eastAsia"/>
        </w:rPr>
        <w:t>算法</w:t>
      </w:r>
      <w:r w:rsidR="00061434">
        <w:rPr>
          <w:rFonts w:hint="eastAsia"/>
        </w:rPr>
        <w:t>设计</w:t>
      </w:r>
      <w:bookmarkEnd w:id="9"/>
    </w:p>
    <w:p w14:paraId="34CE81F6" w14:textId="77777777" w:rsidR="00F928AA" w:rsidRDefault="00F928AA" w:rsidP="00F928AA">
      <w:pPr>
        <w:rPr>
          <w:rFonts w:hint="eastAsia"/>
          <w:lang w:eastAsia="zh-CN"/>
        </w:rPr>
      </w:pPr>
      <w:bookmarkStart w:id="10" w:name="_Toc495668159"/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computeLPSArray</w:t>
      </w:r>
      <w:proofErr w:type="spellEnd"/>
      <w:r>
        <w:rPr>
          <w:rFonts w:hint="eastAsia"/>
          <w:lang w:eastAsia="zh-CN"/>
        </w:rPr>
        <w:t>函数中的</w:t>
      </w: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算法：</w:t>
      </w:r>
    </w:p>
    <w:p w14:paraId="715C8957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通过比较</w:t>
      </w:r>
      <w:r>
        <w:rPr>
          <w:rFonts w:hint="eastAsia"/>
          <w:lang w:eastAsia="zh-CN"/>
        </w:rPr>
        <w:t>pat[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pat[</w:t>
      </w:r>
      <w:proofErr w:type="spellStart"/>
      <w:r>
        <w:rPr>
          <w:rFonts w:hint="eastAsia"/>
          <w:lang w:eastAsia="zh-CN"/>
        </w:rPr>
        <w:t>len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的值来更新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数组，其中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为当前处理的字符下标，</w:t>
      </w:r>
      <w:proofErr w:type="spellStart"/>
      <w:r>
        <w:rPr>
          <w:rFonts w:hint="eastAsia"/>
          <w:lang w:eastAsia="zh-CN"/>
        </w:rPr>
        <w:t>len</w:t>
      </w:r>
      <w:proofErr w:type="spellEnd"/>
      <w:r>
        <w:rPr>
          <w:rFonts w:hint="eastAsia"/>
          <w:lang w:eastAsia="zh-CN"/>
        </w:rPr>
        <w:t>为当前已匹配的前缀和后缀长度。</w:t>
      </w:r>
    </w:p>
    <w:p w14:paraId="060DB9AF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时间复杂度为</w:t>
      </w:r>
      <w:r>
        <w:rPr>
          <w:rFonts w:hint="eastAsia"/>
          <w:lang w:eastAsia="zh-CN"/>
        </w:rPr>
        <w:t>O(M)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为关键字字符串的长度。</w:t>
      </w:r>
    </w:p>
    <w:p w14:paraId="5799116A" w14:textId="77777777" w:rsidR="00F928AA" w:rsidRDefault="00F928AA" w:rsidP="00F928AA">
      <w:pPr>
        <w:rPr>
          <w:lang w:eastAsia="zh-CN"/>
        </w:rPr>
      </w:pPr>
    </w:p>
    <w:p w14:paraId="263DFB1B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KMPSearch</w:t>
      </w:r>
      <w:proofErr w:type="spellEnd"/>
      <w:r>
        <w:rPr>
          <w:rFonts w:hint="eastAsia"/>
          <w:lang w:eastAsia="zh-CN"/>
        </w:rPr>
        <w:t>函数中的</w:t>
      </w: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算法：</w:t>
      </w:r>
    </w:p>
    <w:p w14:paraId="32D70E5B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使用已计算好的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数组，通过比较</w:t>
      </w:r>
      <w:r>
        <w:rPr>
          <w:rFonts w:hint="eastAsia"/>
          <w:lang w:eastAsia="zh-CN"/>
        </w:rPr>
        <w:t>pat[j]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txt[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的值来搜索关键字的出现情况。</w:t>
      </w:r>
    </w:p>
    <w:p w14:paraId="7F4E80D6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时间复杂度为</w:t>
      </w:r>
      <w:r>
        <w:rPr>
          <w:rFonts w:hint="eastAsia"/>
          <w:lang w:eastAsia="zh-CN"/>
        </w:rPr>
        <w:t>O(N+M)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为文本字符串的长度，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为关键字字符串的长度。</w:t>
      </w:r>
    </w:p>
    <w:p w14:paraId="44EF09AE" w14:textId="144A01E3" w:rsidR="0075165E" w:rsidRDefault="0075165E" w:rsidP="008F78B2">
      <w:pPr>
        <w:pStyle w:val="2"/>
        <w:spacing w:before="120"/>
      </w:pPr>
      <w:bookmarkStart w:id="11" w:name="_Toc495668160"/>
      <w:bookmarkEnd w:id="10"/>
      <w:r>
        <w:rPr>
          <w:rFonts w:hint="eastAsia"/>
        </w:rPr>
        <w:t>2.</w:t>
      </w:r>
      <w:r w:rsidR="00F928AA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1"/>
    </w:p>
    <w:p w14:paraId="41363FEF" w14:textId="77777777" w:rsidR="00F928AA" w:rsidRDefault="00F928AA" w:rsidP="00F928AA">
      <w:pPr>
        <w:rPr>
          <w:rFonts w:hint="eastAsia"/>
          <w:lang w:eastAsia="zh-CN"/>
        </w:rPr>
      </w:pPr>
      <w:bookmarkStart w:id="12" w:name="_Toc495668161"/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输入输出：</w:t>
      </w:r>
    </w:p>
    <w:p w14:paraId="593F7EE7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系统通过标准输入获取用户输入的文件名和关键字，通过标准输出向用户展示关键字在文件中的出现次数。</w:t>
      </w:r>
    </w:p>
    <w:p w14:paraId="73F43DE7" w14:textId="77777777" w:rsidR="00F928AA" w:rsidRDefault="00F928AA" w:rsidP="00F928AA">
      <w:pPr>
        <w:rPr>
          <w:lang w:eastAsia="zh-CN"/>
        </w:rPr>
      </w:pPr>
    </w:p>
    <w:p w14:paraId="7BF7CCE3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模块化设计：</w:t>
      </w:r>
    </w:p>
    <w:p w14:paraId="6C7C17F9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- </w:t>
      </w:r>
      <w:r>
        <w:rPr>
          <w:rFonts w:hint="eastAsia"/>
          <w:lang w:eastAsia="zh-CN"/>
        </w:rPr>
        <w:t>系统将功能分解为计算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数组、</w:t>
      </w: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搜索和文件读取三个模块，使得系统结构清晰，易于维护和扩展。</w:t>
      </w:r>
    </w:p>
    <w:p w14:paraId="6FB0A0DE" w14:textId="77777777" w:rsidR="00F928AA" w:rsidRDefault="00F928AA" w:rsidP="00F928AA">
      <w:pPr>
        <w:rPr>
          <w:lang w:eastAsia="zh-CN"/>
        </w:rPr>
      </w:pPr>
    </w:p>
    <w:p w14:paraId="661856C3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算法效率：</w:t>
      </w:r>
    </w:p>
    <w:p w14:paraId="4EC56941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系统采用</w:t>
      </w: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算法实现关键字的快速搜索，能够有效提高搜索效率，尤其在大规模文本数据中效果更为明显。</w:t>
      </w:r>
    </w:p>
    <w:p w14:paraId="0663CA78" w14:textId="77777777" w:rsidR="00F928AA" w:rsidRDefault="00F928AA" w:rsidP="00F928AA">
      <w:pPr>
        <w:rPr>
          <w:lang w:eastAsia="zh-CN"/>
        </w:rPr>
      </w:pPr>
    </w:p>
    <w:p w14:paraId="3D5B07A1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用户交互：</w:t>
      </w:r>
    </w:p>
    <w:p w14:paraId="68408181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系统通过标准输入输出实现了与用户的简单交互，用户可以方便地输入文件名和关键字，同时获得搜索结果。</w:t>
      </w:r>
    </w:p>
    <w:p w14:paraId="0DB51FC9" w14:textId="77777777" w:rsidR="00F928AA" w:rsidRDefault="00F928AA" w:rsidP="00F928AA">
      <w:pPr>
        <w:rPr>
          <w:lang w:eastAsia="zh-CN"/>
        </w:rPr>
      </w:pPr>
    </w:p>
    <w:p w14:paraId="78912766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异常处理：</w:t>
      </w:r>
    </w:p>
    <w:p w14:paraId="73A17BE6" w14:textId="77777777" w:rsidR="00F928AA" w:rsidRPr="006B0072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系统在文件打开失败时给出相应的提示信息，增强了系统的鲁棒性和用户体验。</w:t>
      </w:r>
    </w:p>
    <w:p w14:paraId="0E60BDA9" w14:textId="12D170E0"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3058A2FC" w14:textId="4B6D2F70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 w:rsidR="00F928AA">
        <w:rPr>
          <w:rFonts w:hint="eastAsia"/>
        </w:rPr>
        <w:t>KMP</w:t>
      </w:r>
      <w:r w:rsidR="00F928AA">
        <w:rPr>
          <w:rFonts w:hint="eastAsia"/>
        </w:rPr>
        <w:t>算法</w:t>
      </w:r>
      <w:r>
        <w:rPr>
          <w:rFonts w:hint="eastAsia"/>
        </w:rPr>
        <w:t>功能的实现</w:t>
      </w:r>
      <w:bookmarkEnd w:id="13"/>
    </w:p>
    <w:p w14:paraId="537165ED" w14:textId="73E9151E"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="00F928AA">
        <w:rPr>
          <w:rFonts w:hint="eastAsia"/>
        </w:rPr>
        <w:t>KMP</w:t>
      </w:r>
      <w:r w:rsidR="00F928AA">
        <w:rPr>
          <w:rFonts w:hint="eastAsia"/>
        </w:rPr>
        <w:t>算法</w:t>
      </w:r>
      <w:r w:rsidRPr="008F78B2">
        <w:rPr>
          <w:rFonts w:hint="eastAsia"/>
        </w:rPr>
        <w:t>功能流程</w:t>
      </w:r>
      <w:bookmarkEnd w:id="14"/>
    </w:p>
    <w:p w14:paraId="697D2A9C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算法逻辑流程如下：</w:t>
      </w:r>
    </w:p>
    <w:p w14:paraId="01D893E5" w14:textId="77777777" w:rsidR="00F928AA" w:rsidRDefault="00F928AA" w:rsidP="00F928AA">
      <w:pPr>
        <w:rPr>
          <w:lang w:eastAsia="zh-CN"/>
        </w:rPr>
      </w:pPr>
    </w:p>
    <w:p w14:paraId="6CAE56E9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计算最长前缀和最长后缀匹配数组（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数组）：</w:t>
      </w:r>
    </w:p>
    <w:p w14:paraId="7749149E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首先需要计算出关键字的最长前缀和最长后缀匹配数组（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数组），可以通过</w:t>
      </w:r>
      <w:proofErr w:type="spellStart"/>
      <w:r>
        <w:rPr>
          <w:rFonts w:hint="eastAsia"/>
          <w:lang w:eastAsia="zh-CN"/>
        </w:rPr>
        <w:t>computeLPSArray</w:t>
      </w:r>
      <w:proofErr w:type="spellEnd"/>
      <w:r>
        <w:rPr>
          <w:rFonts w:hint="eastAsia"/>
          <w:lang w:eastAsia="zh-CN"/>
        </w:rPr>
        <w:t>函数实现。</w:t>
      </w:r>
    </w:p>
    <w:p w14:paraId="49A8D86D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LPS</w:t>
      </w:r>
      <w:r>
        <w:rPr>
          <w:rFonts w:hint="eastAsia"/>
          <w:lang w:eastAsia="zh-CN"/>
        </w:rPr>
        <w:t>数组的长度与关键字的长度相同，</w:t>
      </w:r>
      <w:proofErr w:type="spellStart"/>
      <w:r>
        <w:rPr>
          <w:rFonts w:hint="eastAsia"/>
          <w:lang w:eastAsia="zh-CN"/>
        </w:rPr>
        <w:t>lps</w:t>
      </w:r>
      <w:proofErr w:type="spellEnd"/>
      <w:r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表示关键字的前缀</w:t>
      </w:r>
      <w:proofErr w:type="gramStart"/>
      <w:r>
        <w:rPr>
          <w:rFonts w:hint="eastAsia"/>
          <w:lang w:eastAsia="zh-CN"/>
        </w:rPr>
        <w:t>子串</w:t>
      </w:r>
      <w:r>
        <w:rPr>
          <w:rFonts w:hint="eastAsia"/>
          <w:lang w:eastAsia="zh-CN"/>
        </w:rPr>
        <w:t>[</w:t>
      </w:r>
      <w:proofErr w:type="gramEnd"/>
      <w:r>
        <w:rPr>
          <w:rFonts w:hint="eastAsia"/>
          <w:lang w:eastAsia="zh-CN"/>
        </w:rPr>
        <w:t xml:space="preserve">0, 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和后缀</w:t>
      </w:r>
      <w:proofErr w:type="gramStart"/>
      <w:r>
        <w:rPr>
          <w:rFonts w:hint="eastAsia"/>
          <w:lang w:eastAsia="zh-CN"/>
        </w:rPr>
        <w:t>子串</w:t>
      </w:r>
      <w:r>
        <w:rPr>
          <w:rFonts w:hint="eastAsia"/>
          <w:lang w:eastAsia="zh-CN"/>
        </w:rPr>
        <w:t>[</w:t>
      </w:r>
      <w:proofErr w:type="gramEnd"/>
      <w:r>
        <w:rPr>
          <w:rFonts w:hint="eastAsia"/>
          <w:lang w:eastAsia="zh-CN"/>
        </w:rPr>
        <w:t xml:space="preserve">0, 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的最大匹配长度。</w:t>
      </w:r>
    </w:p>
    <w:p w14:paraId="6D839E25" w14:textId="77777777" w:rsidR="00F928AA" w:rsidRDefault="00F928AA" w:rsidP="00F928AA">
      <w:pPr>
        <w:rPr>
          <w:lang w:eastAsia="zh-CN"/>
        </w:rPr>
      </w:pPr>
    </w:p>
    <w:p w14:paraId="6D56D565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数组进行关键字搜索：</w:t>
      </w:r>
    </w:p>
    <w:p w14:paraId="37456985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算法使用已经计算好的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数组在文本中搜索关键字的出现情况，可以通过</w:t>
      </w:r>
      <w:proofErr w:type="spellStart"/>
      <w:r>
        <w:rPr>
          <w:rFonts w:hint="eastAsia"/>
          <w:lang w:eastAsia="zh-CN"/>
        </w:rPr>
        <w:t>KMPSearch</w:t>
      </w:r>
      <w:proofErr w:type="spellEnd"/>
      <w:r>
        <w:rPr>
          <w:rFonts w:hint="eastAsia"/>
          <w:lang w:eastAsia="zh-CN"/>
        </w:rPr>
        <w:t>函数实现。</w:t>
      </w:r>
    </w:p>
    <w:p w14:paraId="7CEDE775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- </w:t>
      </w:r>
      <w:r>
        <w:rPr>
          <w:rFonts w:hint="eastAsia"/>
          <w:lang w:eastAsia="zh-CN"/>
        </w:rPr>
        <w:t>设定两个指针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，分别表示文本和关键字的当前匹配位置。</w:t>
      </w:r>
    </w:p>
    <w:p w14:paraId="4DD57308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遍历文本中的字符，逐个与关键字进行匹配，如果匹配成功则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分别向后移动，否则根据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数组更新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的位置。</w:t>
      </w:r>
    </w:p>
    <w:p w14:paraId="10AAD9BE" w14:textId="77777777" w:rsidR="00F928AA" w:rsidRDefault="00F928AA" w:rsidP="00F928AA">
      <w:pPr>
        <w:rPr>
          <w:lang w:eastAsia="zh-CN"/>
        </w:rPr>
      </w:pPr>
    </w:p>
    <w:p w14:paraId="05700DB7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统计关键字出现的次数：</w:t>
      </w:r>
    </w:p>
    <w:p w14:paraId="36CAE818" w14:textId="77777777" w:rsidR="00F928AA" w:rsidRDefault="00F928AA" w:rsidP="00F928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</w:t>
      </w:r>
      <w:r>
        <w:rPr>
          <w:rFonts w:hint="eastAsia"/>
          <w:lang w:eastAsia="zh-CN"/>
        </w:rPr>
        <w:t>在搜索过程中，统计关键字在文本中出现的次数，即每当关键字完全匹配时，出现次数加一。</w:t>
      </w:r>
    </w:p>
    <w:p w14:paraId="2136A68E" w14:textId="77777777" w:rsidR="00F928AA" w:rsidRDefault="00F928AA" w:rsidP="00F928AA">
      <w:pPr>
        <w:rPr>
          <w:lang w:eastAsia="zh-CN"/>
        </w:rPr>
      </w:pPr>
    </w:p>
    <w:p w14:paraId="406020C5" w14:textId="48A05427" w:rsidR="00A8652E" w:rsidRDefault="00F928AA" w:rsidP="00F928AA">
      <w:pPr>
        <w:rPr>
          <w:lang w:eastAsia="zh-CN"/>
        </w:rPr>
      </w:pP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算法通过预处理关键字构建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数组，在搜索时利用</w:t>
      </w:r>
      <w:r>
        <w:rPr>
          <w:rFonts w:hint="eastAsia"/>
          <w:lang w:eastAsia="zh-CN"/>
        </w:rPr>
        <w:t>LPS</w:t>
      </w:r>
      <w:r>
        <w:rPr>
          <w:rFonts w:hint="eastAsia"/>
          <w:lang w:eastAsia="zh-CN"/>
        </w:rPr>
        <w:t>数组进行匹配，避免了重复匹配的过程，提高了搜索的效率。</w:t>
      </w:r>
    </w:p>
    <w:p w14:paraId="6B5F4C01" w14:textId="77777777" w:rsidR="00A8652E" w:rsidRPr="00954B54" w:rsidRDefault="00A8652E" w:rsidP="00954B54">
      <w:pPr>
        <w:rPr>
          <w:lang w:eastAsia="zh-CN"/>
        </w:rPr>
      </w:pPr>
    </w:p>
    <w:p w14:paraId="41F3BD19" w14:textId="47FEAE06"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t xml:space="preserve">3.1.2 </w:t>
      </w:r>
      <w:r w:rsidR="00F928AA">
        <w:rPr>
          <w:rFonts w:hint="eastAsia"/>
        </w:rPr>
        <w:t>KMP</w:t>
      </w:r>
      <w:r w:rsidR="00F928AA">
        <w:rPr>
          <w:rFonts w:hint="eastAsia"/>
        </w:rPr>
        <w:t>算法</w:t>
      </w:r>
      <w:r>
        <w:rPr>
          <w:rFonts w:hint="eastAsia"/>
        </w:rPr>
        <w:t>功能核心代码</w:t>
      </w:r>
      <w:bookmarkEnd w:id="15"/>
    </w:p>
    <w:p w14:paraId="6CEE3734" w14:textId="77777777" w:rsidR="00F928AA" w:rsidRDefault="00AD5E2E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  <w:sectPr w:rsidR="00F928AA" w:rsidSect="00FD3194">
          <w:footerReference w:type="default" r:id="rId14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5DE0571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0279D83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Name:computeLPSArray</w:t>
      </w:r>
      <w:proofErr w:type="spellEnd"/>
      <w:proofErr w:type="gramEnd"/>
    </w:p>
    <w:p w14:paraId="176854B4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compute Longest Proper Prefix which is also Suffix</w:t>
      </w:r>
    </w:p>
    <w:p w14:paraId="1886430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Parameters:pattern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string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lenth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of the string the match value</w:t>
      </w:r>
    </w:p>
    <w:p w14:paraId="71C53E0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36E96304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32886D9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36E10B3A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computeLPSArray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727893F2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6D0AFFD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5EFC472A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 = 0;</w:t>
      </w:r>
    </w:p>
    <w:p w14:paraId="0F42F053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</w:t>
      </w:r>
    </w:p>
    <w:p w14:paraId="160A605E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71FC32D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088F64B3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0016E838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9D760DF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26AC0B2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134AAE2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4C8C6DF4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0) </w:t>
      </w:r>
    </w:p>
    <w:p w14:paraId="4262F8EA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- 1];</w:t>
      </w:r>
    </w:p>
    <w:p w14:paraId="69F4099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220C4DD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0;</w:t>
      </w:r>
    </w:p>
    <w:p w14:paraId="4E2D3869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37DA041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41DBA81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22CB797B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73002D5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8D82B49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80170DA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A533328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Name:KMPSearch</w:t>
      </w:r>
      <w:proofErr w:type="spellEnd"/>
      <w:proofErr w:type="gramEnd"/>
    </w:p>
    <w:p w14:paraId="64DE8F2C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Function:Using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the KMP to search the string</w:t>
      </w:r>
    </w:p>
    <w:p w14:paraId="49277EC0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Parameters:pattern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string the txt file we input</w:t>
      </w:r>
    </w:p>
    <w:p w14:paraId="0B365795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times of appearance</w:t>
      </w:r>
    </w:p>
    <w:p w14:paraId="3ECA9BB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7DC471E0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745199A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KMPSearch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797FAE0B" w14:textId="77777777" w:rsidR="00F928AA" w:rsidRP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</w:pP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>{</w:t>
      </w:r>
    </w:p>
    <w:p w14:paraId="3244E63D" w14:textId="77777777" w:rsidR="00F928AA" w:rsidRP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</w:pP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 xml:space="preserve">    </w:t>
      </w:r>
      <w:r w:rsidRPr="00F928AA">
        <w:rPr>
          <w:rFonts w:ascii="新宋体" w:eastAsia="新宋体" w:hAnsi="Calibri" w:cs="新宋体"/>
          <w:color w:val="0000FF"/>
          <w:sz w:val="19"/>
          <w:szCs w:val="19"/>
          <w:lang w:val="de-DE" w:eastAsia="zh-CN" w:bidi="ar-SA"/>
        </w:rPr>
        <w:t>int</w:t>
      </w: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 xml:space="preserve"> M = strlen(</w:t>
      </w:r>
      <w:r w:rsidRPr="00F928AA">
        <w:rPr>
          <w:rFonts w:ascii="新宋体" w:eastAsia="新宋体" w:hAnsi="Calibri" w:cs="新宋体"/>
          <w:color w:val="808080"/>
          <w:sz w:val="19"/>
          <w:szCs w:val="19"/>
          <w:lang w:val="de-DE" w:eastAsia="zh-CN" w:bidi="ar-SA"/>
        </w:rPr>
        <w:t>pat</w:t>
      </w: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>);</w:t>
      </w:r>
    </w:p>
    <w:p w14:paraId="184190F2" w14:textId="77777777" w:rsidR="00F928AA" w:rsidRP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</w:pP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 xml:space="preserve">    </w:t>
      </w:r>
      <w:r w:rsidRPr="00F928AA">
        <w:rPr>
          <w:rFonts w:ascii="新宋体" w:eastAsia="新宋体" w:hAnsi="Calibri" w:cs="新宋体"/>
          <w:color w:val="0000FF"/>
          <w:sz w:val="19"/>
          <w:szCs w:val="19"/>
          <w:lang w:val="de-DE" w:eastAsia="zh-CN" w:bidi="ar-SA"/>
        </w:rPr>
        <w:t>int</w:t>
      </w: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 xml:space="preserve"> N = strlen(</w:t>
      </w:r>
      <w:r w:rsidRPr="00F928AA">
        <w:rPr>
          <w:rFonts w:ascii="新宋体" w:eastAsia="新宋体" w:hAnsi="Calibri" w:cs="新宋体"/>
          <w:color w:val="808080"/>
          <w:sz w:val="19"/>
          <w:szCs w:val="19"/>
          <w:lang w:val="de-DE" w:eastAsia="zh-CN" w:bidi="ar-SA"/>
        </w:rPr>
        <w:t>txt</w:t>
      </w: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>);</w:t>
      </w:r>
    </w:p>
    <w:p w14:paraId="26626523" w14:textId="77777777" w:rsidR="00F928AA" w:rsidRP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</w:pPr>
    </w:p>
    <w:p w14:paraId="27CEC5A9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F928AA">
        <w:rPr>
          <w:rFonts w:ascii="新宋体" w:eastAsia="新宋体" w:hAnsi="Calibri" w:cs="新宋体"/>
          <w:color w:val="000000"/>
          <w:sz w:val="19"/>
          <w:szCs w:val="19"/>
          <w:lang w:val="de-DE"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281A4FC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computeLPSArray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M,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2A3210E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737D0D4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</w:p>
    <w:p w14:paraId="43533E7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6B8F5555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</w:t>
      </w:r>
    </w:p>
    <w:p w14:paraId="74C98760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N) {</w:t>
      </w:r>
    </w:p>
    <w:p w14:paraId="725B647C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[j]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372AD79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19CAC8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729331CC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13EA43E4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D3B4CAF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== M) {</w:t>
      </w:r>
    </w:p>
    <w:p w14:paraId="06F99AA9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count++;</w:t>
      </w:r>
    </w:p>
    <w:p w14:paraId="30AF0B0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j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- 1];</w:t>
      </w:r>
    </w:p>
    <w:p w14:paraId="4645F563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4E3B082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&amp;&amp;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pat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2DF72107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0) </w:t>
      </w:r>
    </w:p>
    <w:p w14:paraId="7CBACD0D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j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lps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- 1];</w:t>
      </w:r>
    </w:p>
    <w:p w14:paraId="25595ED1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70972B6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+ 1;</w:t>
      </w:r>
    </w:p>
    <w:p w14:paraId="7268E016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C69ABE5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3CF44C6E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324E272" w14:textId="77777777" w:rsidR="00F928AA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count;</w:t>
      </w:r>
    </w:p>
    <w:p w14:paraId="26B25FFA" w14:textId="390FD1A8" w:rsidR="00AD5E2E" w:rsidRPr="00AD5E2E" w:rsidRDefault="00F928AA" w:rsidP="00F928A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9C8B58A" w14:textId="77777777" w:rsidR="00F928AA" w:rsidRDefault="00F928AA" w:rsidP="00A8652E">
      <w:pPr>
        <w:pStyle w:val="3"/>
        <w:spacing w:before="120"/>
        <w:sectPr w:rsidR="00F928AA" w:rsidSect="00F928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bookmarkStart w:id="16" w:name="_Toc495668165"/>
    </w:p>
    <w:p w14:paraId="2418C1AE" w14:textId="44C31191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3.1.3 </w:t>
      </w:r>
      <w:r w:rsidR="00F928AA">
        <w:rPr>
          <w:rFonts w:hint="eastAsia"/>
        </w:rPr>
        <w:t>KMP</w:t>
      </w:r>
      <w:r w:rsidR="00F928AA">
        <w:rPr>
          <w:rFonts w:hint="eastAsia"/>
        </w:rPr>
        <w:t>算法</w:t>
      </w:r>
      <w:r>
        <w:rPr>
          <w:rFonts w:hint="eastAsia"/>
        </w:rPr>
        <w:t>功能截屏示例</w:t>
      </w:r>
      <w:bookmarkEnd w:id="16"/>
    </w:p>
    <w:p w14:paraId="64CAEB1A" w14:textId="46EAE74F" w:rsidR="00954B54" w:rsidRPr="00F928AA" w:rsidRDefault="00F928AA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B8959F" wp14:editId="03D6E0DE">
            <wp:extent cx="3292125" cy="1211685"/>
            <wp:effectExtent l="0" t="0" r="0" b="0"/>
            <wp:docPr id="23417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1608" name="图片 23417160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BCE" w14:textId="6791E75F" w:rsidR="00954B54" w:rsidRPr="00954B54" w:rsidRDefault="00954B54" w:rsidP="00954B54">
      <w:pPr>
        <w:rPr>
          <w:lang w:eastAsia="zh-CN"/>
        </w:rPr>
      </w:pPr>
    </w:p>
    <w:p w14:paraId="38C5353D" w14:textId="6DD6587A"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lastRenderedPageBreak/>
        <w:t xml:space="preserve">3.2 </w:t>
      </w:r>
      <w:r w:rsidR="00F928AA">
        <w:rPr>
          <w:rFonts w:hint="eastAsia"/>
        </w:rPr>
        <w:t>打开文件</w:t>
      </w:r>
      <w:r>
        <w:rPr>
          <w:rFonts w:hint="eastAsia"/>
        </w:rPr>
        <w:t>功能的实现</w:t>
      </w:r>
      <w:bookmarkEnd w:id="17"/>
    </w:p>
    <w:p w14:paraId="0098321E" w14:textId="701166F1"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 w:rsidR="00840CBD">
        <w:rPr>
          <w:rFonts w:hint="eastAsia"/>
        </w:rPr>
        <w:t>打开文件功能</w:t>
      </w:r>
      <w:r>
        <w:rPr>
          <w:rFonts w:hint="eastAsia"/>
        </w:rPr>
        <w:t>流程图</w:t>
      </w:r>
      <w:bookmarkEnd w:id="18"/>
    </w:p>
    <w:p w14:paraId="69C74AEA" w14:textId="4D04F4B0" w:rsidR="00960CC1" w:rsidRPr="00960CC1" w:rsidRDefault="00840CBD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2BF05C" wp14:editId="6BB12E01">
            <wp:extent cx="3398815" cy="5258256"/>
            <wp:effectExtent l="0" t="0" r="0" b="0"/>
            <wp:docPr id="945003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3456" name="图片 9450034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DEAF" w14:textId="349A1035" w:rsidR="00954B54" w:rsidRDefault="00954B54" w:rsidP="00A8652E">
      <w:pPr>
        <w:pStyle w:val="3"/>
        <w:spacing w:before="120"/>
      </w:pPr>
      <w:bookmarkStart w:id="19" w:name="_Toc495668168"/>
      <w:r>
        <w:rPr>
          <w:rFonts w:hint="eastAsia"/>
        </w:rPr>
        <w:t xml:space="preserve">3.2.2 </w:t>
      </w:r>
      <w:r w:rsidR="00840CBD">
        <w:rPr>
          <w:rFonts w:hint="eastAsia"/>
        </w:rPr>
        <w:t>打开文件功能</w:t>
      </w:r>
      <w:r>
        <w:rPr>
          <w:rFonts w:hint="eastAsia"/>
        </w:rPr>
        <w:t>核心代码</w:t>
      </w:r>
      <w:bookmarkEnd w:id="19"/>
    </w:p>
    <w:p w14:paraId="7F57A7D6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840CBD" w:rsidSect="00F928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0" w:name="_Toc495668169"/>
    </w:p>
    <w:p w14:paraId="0DCB05EC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40AEFA0A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Name:countKeywordOccurrences</w:t>
      </w:r>
      <w:proofErr w:type="spellEnd"/>
      <w:proofErr w:type="gramEnd"/>
    </w:p>
    <w:p w14:paraId="13BB1A2B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open a file and calculate the time of appearance</w:t>
      </w:r>
    </w:p>
    <w:p w14:paraId="0BE79082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Parameters:file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name and the keyword</w:t>
      </w:r>
    </w:p>
    <w:p w14:paraId="4D9F7722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time of the appearance</w:t>
      </w:r>
    </w:p>
    <w:p w14:paraId="79AA3E1F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131E253F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0687B0A4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countKeywordOccurrences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E903362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D100C19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ifstream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file(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filename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BACD83A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line[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0EFE4F1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 = 0;</w:t>
      </w:r>
    </w:p>
    <w:p w14:paraId="0E2EAA0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F3E668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file.is_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07F10C8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file.getline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(line,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</w:p>
    <w:p w14:paraId="457B2678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count +=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KMPSearch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keyword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line);</w:t>
      </w:r>
    </w:p>
    <w:p w14:paraId="207FB65B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E837A4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file.close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74F7D37B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62790B05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58A8AA0A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"Unable to open file"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9018B3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0810676B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85C25EC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count;</w:t>
      </w:r>
    </w:p>
    <w:p w14:paraId="60CEBCB8" w14:textId="77777777" w:rsidR="00840CBD" w:rsidRDefault="00840CBD" w:rsidP="00840CBD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840CBD" w:rsidSect="00840CBD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</w:p>
    <w:p w14:paraId="2CE22A42" w14:textId="309C7BD2" w:rsidR="00954B54" w:rsidRDefault="00954B54" w:rsidP="00840CBD">
      <w:pPr>
        <w:pStyle w:val="3"/>
        <w:spacing w:before="120"/>
      </w:pPr>
      <w:r>
        <w:rPr>
          <w:rFonts w:hint="eastAsia"/>
        </w:rPr>
        <w:t xml:space="preserve">3.2.3 </w:t>
      </w:r>
      <w:r w:rsidR="00840CBD">
        <w:rPr>
          <w:rFonts w:hint="eastAsia"/>
        </w:rPr>
        <w:t>打开文件功能</w:t>
      </w:r>
      <w:r>
        <w:rPr>
          <w:rFonts w:hint="eastAsia"/>
        </w:rPr>
        <w:t>截屏示例</w:t>
      </w:r>
      <w:bookmarkEnd w:id="20"/>
    </w:p>
    <w:p w14:paraId="7B7BE404" w14:textId="05539D0B" w:rsidR="00587D9B" w:rsidRDefault="00840CBD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C61DF" wp14:editId="2C84E3E7">
            <wp:extent cx="2491956" cy="845893"/>
            <wp:effectExtent l="0" t="0" r="0" b="0"/>
            <wp:docPr id="387536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6071" name="图片 3875360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694" w14:textId="73E57B4F" w:rsidR="00587D9B" w:rsidRPr="00840CBD" w:rsidRDefault="00840CBD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B8842E" wp14:editId="525162D8">
            <wp:extent cx="2453853" cy="998307"/>
            <wp:effectExtent l="0" t="0" r="0" b="0"/>
            <wp:docPr id="74326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1954" name="图片 7432619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FA2" w14:textId="4E8AFD11" w:rsidR="0075165E" w:rsidRDefault="0075165E" w:rsidP="008F78B2">
      <w:pPr>
        <w:pStyle w:val="2"/>
        <w:spacing w:before="120"/>
      </w:pPr>
      <w:bookmarkStart w:id="21" w:name="_Toc495668182"/>
      <w:r>
        <w:rPr>
          <w:rFonts w:hint="eastAsia"/>
        </w:rPr>
        <w:lastRenderedPageBreak/>
        <w:t>3.</w:t>
      </w:r>
      <w:r w:rsidR="00DB249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1"/>
    </w:p>
    <w:p w14:paraId="4DB7E945" w14:textId="46A9FBFC" w:rsidR="00AD5E2E" w:rsidRDefault="00946937" w:rsidP="00A8652E">
      <w:pPr>
        <w:pStyle w:val="3"/>
        <w:spacing w:before="120"/>
      </w:pPr>
      <w:bookmarkStart w:id="22" w:name="_Toc495668183"/>
      <w:r>
        <w:rPr>
          <w:rFonts w:hint="eastAsia"/>
        </w:rPr>
        <w:t>3.</w:t>
      </w:r>
      <w:r w:rsidR="00DB249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2"/>
    </w:p>
    <w:p w14:paraId="237CD9BB" w14:textId="1683E264" w:rsidR="004F1DC1" w:rsidRPr="004F1DC1" w:rsidRDefault="00840CBD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90C7DB" wp14:editId="4C0B5475">
            <wp:extent cx="2232853" cy="5448772"/>
            <wp:effectExtent l="0" t="0" r="0" b="0"/>
            <wp:docPr id="7501665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6593" name="图片 7501665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05C" w14:textId="3C6F9C36" w:rsidR="00AD5E2E" w:rsidRDefault="00946937" w:rsidP="00A8652E">
      <w:pPr>
        <w:pStyle w:val="3"/>
        <w:spacing w:before="120"/>
      </w:pPr>
      <w:bookmarkStart w:id="23" w:name="_Toc495668184"/>
      <w:r>
        <w:rPr>
          <w:rFonts w:hint="eastAsia"/>
        </w:rPr>
        <w:t>3.</w:t>
      </w:r>
      <w:r w:rsidR="00DB249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3"/>
    </w:p>
    <w:p w14:paraId="7726837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sectPr w:rsidR="00840CBD" w:rsidSect="00F928AA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4" w:name="_Toc495668185"/>
    </w:p>
    <w:p w14:paraId="24C1AFF8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588766A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F33989F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filename[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972FCFB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keyword[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B5FEE45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请输入文件名：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A4492A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cin.getline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(filename,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BBC6DF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请输入不含空格的关键字：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C9328E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cin.getline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(keyword,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MAX_SIZE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2A52762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4E4C479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occurrences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countKeywordOccurrences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filename, keyword);</w:t>
      </w:r>
    </w:p>
    <w:p w14:paraId="0752490D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关键字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'"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keyword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"' 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在文件中出现了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occurrences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 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次。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AC92B32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28B1534" w14:textId="77777777" w:rsidR="00840CBD" w:rsidRDefault="00840CBD" w:rsidP="00840C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B8F4B92" w14:textId="77777777" w:rsidR="00840CBD" w:rsidRDefault="00840CBD" w:rsidP="00840CBD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840CBD" w:rsidSect="00840CBD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</w:p>
    <w:p w14:paraId="6C28C409" w14:textId="5C0BD28F" w:rsidR="00946937" w:rsidRDefault="00946937" w:rsidP="00840CBD">
      <w:pPr>
        <w:pStyle w:val="3"/>
        <w:spacing w:before="120"/>
      </w:pPr>
      <w:r>
        <w:rPr>
          <w:rFonts w:hint="eastAsia"/>
        </w:rPr>
        <w:t>3.</w:t>
      </w:r>
      <w:r w:rsidR="00DB249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4"/>
    </w:p>
    <w:p w14:paraId="140E4B00" w14:textId="38251249" w:rsidR="00967C27" w:rsidRDefault="00840CBD" w:rsidP="00840CBD">
      <w:pPr>
        <w:pStyle w:val="afff5"/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13B4527" wp14:editId="657FBD4E">
            <wp:extent cx="4381880" cy="1059272"/>
            <wp:effectExtent l="0" t="0" r="0" b="0"/>
            <wp:docPr id="15027055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5564" name="图片 15027055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61E" w14:textId="32448637" w:rsidR="00840CBD" w:rsidRPr="00ED4D76" w:rsidRDefault="00840CBD" w:rsidP="00840CBD">
      <w:pPr>
        <w:pStyle w:val="afff5"/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9DDC716" wp14:editId="2394BF5D">
            <wp:extent cx="5759450" cy="1060450"/>
            <wp:effectExtent l="0" t="0" r="0" b="0"/>
            <wp:docPr id="10541124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2474" name="图片 10541124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BD" w:rsidRPr="00ED4D76" w:rsidSect="00F928AA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6E0D" w14:textId="77777777" w:rsidR="00A97FD9" w:rsidRDefault="00A97FD9" w:rsidP="001D0743">
      <w:r>
        <w:separator/>
      </w:r>
    </w:p>
    <w:p w14:paraId="366CAE55" w14:textId="77777777" w:rsidR="00A97FD9" w:rsidRDefault="00A97FD9" w:rsidP="001D0743"/>
    <w:p w14:paraId="0268C2E8" w14:textId="77777777" w:rsidR="00A97FD9" w:rsidRDefault="00A97FD9" w:rsidP="001D0743"/>
    <w:p w14:paraId="0809F176" w14:textId="77777777" w:rsidR="00A97FD9" w:rsidRDefault="00A97FD9" w:rsidP="001D0743"/>
    <w:p w14:paraId="0080F1AC" w14:textId="77777777" w:rsidR="00A97FD9" w:rsidRDefault="00A97FD9" w:rsidP="001D0743"/>
    <w:p w14:paraId="6DC4079F" w14:textId="77777777" w:rsidR="00A97FD9" w:rsidRDefault="00A97FD9" w:rsidP="001D0743"/>
  </w:endnote>
  <w:endnote w:type="continuationSeparator" w:id="0">
    <w:p w14:paraId="101C995A" w14:textId="77777777" w:rsidR="00A97FD9" w:rsidRDefault="00A97FD9" w:rsidP="001D0743">
      <w:r>
        <w:continuationSeparator/>
      </w:r>
    </w:p>
    <w:p w14:paraId="3433DE46" w14:textId="77777777" w:rsidR="00A97FD9" w:rsidRDefault="00A97FD9" w:rsidP="001D0743"/>
    <w:p w14:paraId="44E2EF55" w14:textId="77777777" w:rsidR="00A97FD9" w:rsidRDefault="00A97FD9" w:rsidP="001D0743"/>
    <w:p w14:paraId="510469CB" w14:textId="77777777" w:rsidR="00A97FD9" w:rsidRDefault="00A97FD9" w:rsidP="001D0743"/>
    <w:p w14:paraId="315B6963" w14:textId="77777777" w:rsidR="00A97FD9" w:rsidRDefault="00A97FD9" w:rsidP="001D0743"/>
    <w:p w14:paraId="1AE6D03C" w14:textId="77777777" w:rsidR="00A97FD9" w:rsidRDefault="00A97FD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10A0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485BC5FB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E6F2C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817D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5421ACB7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AEBC17F" w14:textId="77777777" w:rsidR="002644C8" w:rsidRPr="00E0298B" w:rsidRDefault="002644C8" w:rsidP="001D0743">
    <w:pPr>
      <w:pStyle w:val="a4"/>
      <w:ind w:firstLine="360"/>
    </w:pPr>
  </w:p>
  <w:p w14:paraId="316AF6E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E068" w14:textId="77777777" w:rsidR="00A97FD9" w:rsidRDefault="00A97FD9" w:rsidP="001D0743">
      <w:r>
        <w:separator/>
      </w:r>
    </w:p>
    <w:p w14:paraId="6632B159" w14:textId="77777777" w:rsidR="00A97FD9" w:rsidRDefault="00A97FD9" w:rsidP="001D0743"/>
    <w:p w14:paraId="41CA8CAE" w14:textId="77777777" w:rsidR="00A97FD9" w:rsidRDefault="00A97FD9" w:rsidP="001D0743"/>
    <w:p w14:paraId="1283D7E4" w14:textId="77777777" w:rsidR="00A97FD9" w:rsidRDefault="00A97FD9" w:rsidP="001D0743"/>
    <w:p w14:paraId="66FDEFC9" w14:textId="77777777" w:rsidR="00A97FD9" w:rsidRDefault="00A97FD9" w:rsidP="001D0743"/>
    <w:p w14:paraId="36E4E76F" w14:textId="77777777" w:rsidR="00A97FD9" w:rsidRDefault="00A97FD9" w:rsidP="001D0743"/>
  </w:footnote>
  <w:footnote w:type="continuationSeparator" w:id="0">
    <w:p w14:paraId="4456405F" w14:textId="77777777" w:rsidR="00A97FD9" w:rsidRDefault="00A97FD9" w:rsidP="001D0743">
      <w:r>
        <w:continuationSeparator/>
      </w:r>
    </w:p>
    <w:p w14:paraId="3BF06184" w14:textId="77777777" w:rsidR="00A97FD9" w:rsidRDefault="00A97FD9" w:rsidP="001D0743"/>
    <w:p w14:paraId="0FD9D91A" w14:textId="77777777" w:rsidR="00A97FD9" w:rsidRDefault="00A97FD9" w:rsidP="001D0743"/>
    <w:p w14:paraId="336A6D3F" w14:textId="77777777" w:rsidR="00A97FD9" w:rsidRDefault="00A97FD9" w:rsidP="001D0743"/>
    <w:p w14:paraId="14EDE993" w14:textId="77777777" w:rsidR="00A97FD9" w:rsidRDefault="00A97FD9" w:rsidP="001D0743"/>
    <w:p w14:paraId="06265E29" w14:textId="77777777" w:rsidR="00A97FD9" w:rsidRDefault="00A97FD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D8A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3E8F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7DDF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585143161">
    <w:abstractNumId w:val="8"/>
  </w:num>
  <w:num w:numId="2" w16cid:durableId="527764560">
    <w:abstractNumId w:val="14"/>
  </w:num>
  <w:num w:numId="3" w16cid:durableId="1834757611">
    <w:abstractNumId w:val="17"/>
  </w:num>
  <w:num w:numId="4" w16cid:durableId="1287273390">
    <w:abstractNumId w:val="13"/>
  </w:num>
  <w:num w:numId="5" w16cid:durableId="294528854">
    <w:abstractNumId w:val="18"/>
  </w:num>
  <w:num w:numId="6" w16cid:durableId="1539471203">
    <w:abstractNumId w:val="1"/>
  </w:num>
  <w:num w:numId="7" w16cid:durableId="1226796155">
    <w:abstractNumId w:val="4"/>
  </w:num>
  <w:num w:numId="8" w16cid:durableId="1623460577">
    <w:abstractNumId w:val="10"/>
  </w:num>
  <w:num w:numId="9" w16cid:durableId="967972212">
    <w:abstractNumId w:val="16"/>
  </w:num>
  <w:num w:numId="10" w16cid:durableId="472675156">
    <w:abstractNumId w:val="3"/>
  </w:num>
  <w:num w:numId="11" w16cid:durableId="2013489015">
    <w:abstractNumId w:val="6"/>
  </w:num>
  <w:num w:numId="12" w16cid:durableId="442464068">
    <w:abstractNumId w:val="9"/>
  </w:num>
  <w:num w:numId="13" w16cid:durableId="848525837">
    <w:abstractNumId w:val="7"/>
  </w:num>
  <w:num w:numId="14" w16cid:durableId="14759360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7229080">
    <w:abstractNumId w:val="7"/>
  </w:num>
  <w:num w:numId="16" w16cid:durableId="84807528">
    <w:abstractNumId w:val="7"/>
  </w:num>
  <w:num w:numId="17" w16cid:durableId="11223041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3303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345534">
    <w:abstractNumId w:val="5"/>
  </w:num>
  <w:num w:numId="20" w16cid:durableId="1073087045">
    <w:abstractNumId w:val="11"/>
  </w:num>
  <w:num w:numId="21" w16cid:durableId="1129397412">
    <w:abstractNumId w:val="2"/>
  </w:num>
  <w:num w:numId="22" w16cid:durableId="1779987170">
    <w:abstractNumId w:val="0"/>
  </w:num>
  <w:num w:numId="23" w16cid:durableId="675813356">
    <w:abstractNumId w:val="12"/>
  </w:num>
  <w:num w:numId="24" w16cid:durableId="21185209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0CBD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97FD9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2492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28AA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AD12D3"/>
  <w15:docId w15:val="{3ED1E631-428A-4E1F-B662-398B97FB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tmp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277</TotalTime>
  <Pages>11</Pages>
  <Words>752</Words>
  <Characters>4289</Characters>
  <Application>Microsoft Office Word</Application>
  <DocSecurity>0</DocSecurity>
  <Lines>35</Lines>
  <Paragraphs>10</Paragraphs>
  <ScaleCrop>false</ScaleCrop>
  <Company>中国石油大学</Company>
  <LinksUpToDate>false</LinksUpToDate>
  <CharactersWithSpaces>5031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2023-11-12T00:19:00Z</dcterms:modified>
</cp:coreProperties>
</file>