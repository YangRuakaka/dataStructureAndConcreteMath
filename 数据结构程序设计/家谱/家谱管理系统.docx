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BFDC5D" w14:textId="77777777" w:rsidR="00B138A1" w:rsidRPr="001E4DF9" w:rsidRDefault="00B138A1" w:rsidP="001D0743">
      <w:pPr>
        <w:rPr>
          <w:lang w:eastAsia="zh-CN"/>
        </w:rPr>
      </w:pPr>
    </w:p>
    <w:p w14:paraId="1375A598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235E687A" w14:textId="77777777" w:rsidR="00404CF0" w:rsidRPr="00ED4D76" w:rsidRDefault="00404CF0" w:rsidP="001D0743">
      <w:pPr>
        <w:rPr>
          <w:lang w:eastAsia="zh-CN"/>
        </w:rPr>
      </w:pPr>
    </w:p>
    <w:p w14:paraId="77DAC2E5" w14:textId="77777777" w:rsidR="00404CF0" w:rsidRPr="00ED4D76" w:rsidRDefault="00404CF0" w:rsidP="001D0743">
      <w:pPr>
        <w:rPr>
          <w:lang w:eastAsia="zh-CN"/>
        </w:rPr>
      </w:pPr>
    </w:p>
    <w:p w14:paraId="1E73BC5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60006BE4" w14:textId="622EAFCE" w:rsidR="009035C9" w:rsidRPr="00ED4D76" w:rsidRDefault="009035C9" w:rsidP="009035C9">
      <w:pPr>
        <w:pStyle w:val="aff5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F1311">
        <w:rPr>
          <w:rFonts w:hint="eastAsia"/>
          <w:lang w:eastAsia="zh-CN"/>
        </w:rPr>
        <w:t>家谱管理系统</w:t>
      </w:r>
    </w:p>
    <w:p w14:paraId="0B37F79A" w14:textId="77777777" w:rsidR="00AB4DCF" w:rsidRPr="00ED4D76" w:rsidRDefault="00AB4DCF" w:rsidP="001D0743">
      <w:pPr>
        <w:rPr>
          <w:lang w:eastAsia="zh-CN"/>
        </w:rPr>
      </w:pPr>
    </w:p>
    <w:p w14:paraId="7D228664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08A940E" w14:textId="77777777" w:rsidR="00B138A1" w:rsidRPr="00ED4D76" w:rsidRDefault="00B138A1" w:rsidP="001D0743">
      <w:pPr>
        <w:rPr>
          <w:lang w:eastAsia="zh-CN"/>
        </w:rPr>
      </w:pPr>
    </w:p>
    <w:p w14:paraId="4F5E9BF3" w14:textId="77777777" w:rsidR="00B138A1" w:rsidRPr="00ED4D76" w:rsidRDefault="00B138A1" w:rsidP="001D0743">
      <w:pPr>
        <w:rPr>
          <w:lang w:eastAsia="zh-CN"/>
        </w:rPr>
      </w:pPr>
    </w:p>
    <w:p w14:paraId="7B91A253" w14:textId="77777777" w:rsidR="00B138A1" w:rsidRPr="00ED4D76" w:rsidRDefault="00B138A1" w:rsidP="001D0743">
      <w:pPr>
        <w:rPr>
          <w:lang w:eastAsia="zh-CN"/>
        </w:rPr>
      </w:pPr>
    </w:p>
    <w:p w14:paraId="1D0D3D52" w14:textId="77777777" w:rsidR="00B138A1" w:rsidRPr="00ED4D76" w:rsidRDefault="00B138A1" w:rsidP="001D0743">
      <w:pPr>
        <w:rPr>
          <w:lang w:eastAsia="zh-CN"/>
        </w:rPr>
      </w:pPr>
    </w:p>
    <w:p w14:paraId="1FF62D4F" w14:textId="77777777" w:rsidR="006F1CF2" w:rsidRPr="00ED4D76" w:rsidRDefault="006F1CF2" w:rsidP="001D0743">
      <w:pPr>
        <w:rPr>
          <w:lang w:eastAsia="zh-CN"/>
        </w:rPr>
      </w:pPr>
    </w:p>
    <w:p w14:paraId="42350438" w14:textId="77777777" w:rsidR="006F1CF2" w:rsidRPr="00ED4D76" w:rsidRDefault="006F1CF2" w:rsidP="001D0743">
      <w:pPr>
        <w:rPr>
          <w:lang w:eastAsia="zh-CN"/>
        </w:rPr>
      </w:pPr>
    </w:p>
    <w:p w14:paraId="06EFADFE" w14:textId="5CC27FAF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F1311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3F28DFD" w14:textId="1A38652C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F1311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7B3DFCE5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41BE32B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0CE69369" w14:textId="77777777" w:rsidR="00B138A1" w:rsidRPr="00ED4D76" w:rsidRDefault="00B138A1" w:rsidP="001D0743">
      <w:pPr>
        <w:rPr>
          <w:lang w:eastAsia="zh-CN"/>
        </w:rPr>
      </w:pPr>
    </w:p>
    <w:p w14:paraId="04B1CBC2" w14:textId="77777777" w:rsidR="006F1CF2" w:rsidRPr="00ED4D76" w:rsidRDefault="006F1CF2" w:rsidP="001D0743">
      <w:pPr>
        <w:rPr>
          <w:lang w:eastAsia="zh-CN"/>
        </w:rPr>
      </w:pPr>
    </w:p>
    <w:p w14:paraId="33E29630" w14:textId="77777777" w:rsidR="006F1CF2" w:rsidRPr="00ED4D76" w:rsidRDefault="006F1CF2" w:rsidP="001D0743">
      <w:pPr>
        <w:rPr>
          <w:lang w:eastAsia="zh-CN"/>
        </w:rPr>
      </w:pPr>
    </w:p>
    <w:p w14:paraId="16A87892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826374E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D248300" w14:textId="77777777" w:rsidR="00056E90" w:rsidRPr="00ED4D76" w:rsidRDefault="00056E90" w:rsidP="001D0743">
      <w:pPr>
        <w:rPr>
          <w:lang w:eastAsia="zh-CN"/>
        </w:rPr>
      </w:pPr>
    </w:p>
    <w:p w14:paraId="0CC284C6" w14:textId="77777777" w:rsidR="00E53577" w:rsidRPr="00ED4D76" w:rsidRDefault="00E53577" w:rsidP="001D0743">
      <w:pPr>
        <w:rPr>
          <w:lang w:eastAsia="zh-CN"/>
        </w:rPr>
      </w:pPr>
    </w:p>
    <w:p w14:paraId="1D6C5761" w14:textId="77777777" w:rsidR="00E53577" w:rsidRPr="00ED4D76" w:rsidRDefault="00E53577" w:rsidP="001D0743">
      <w:pPr>
        <w:rPr>
          <w:lang w:eastAsia="zh-CN"/>
        </w:rPr>
      </w:pPr>
    </w:p>
    <w:p w14:paraId="6060E799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56713F9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1A14C4F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30716914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>家谱作为中国特有的文化遗产，承载了丰富的家族历史、血缘关系和重要事迹，具有重要的历史和文化价值。随着社会的发展和家族文化的传承，对家谱管理的需求日益增加。本项目旨在进行家谱管理的简单模拟，通过程序实现家族成员信息的建立、查找、插入、修改和删除等功能，以满足家谱管理的基本需求。</w:t>
      </w:r>
    </w:p>
    <w:p w14:paraId="1414710A" w14:textId="77777777" w:rsidR="00C119C2" w:rsidRDefault="00794BDB" w:rsidP="008F78B2">
      <w:pPr>
        <w:pStyle w:val="2"/>
        <w:spacing w:before="120"/>
      </w:pPr>
      <w:bookmarkStart w:id="5" w:name="_Toc484542869"/>
      <w:bookmarkStart w:id="6" w:name="_Toc495668155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6E7D4613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定义家族成员数据结构：</w:t>
      </w:r>
    </w:p>
    <w:p w14:paraId="3C895CCE" w14:textId="390213D3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需要定义合适的数据结构来存储家族成员的个人信息，包括姓名、性别、出生日期、家庭角色等信息，以便进行管理和操作。</w:t>
      </w:r>
    </w:p>
    <w:p w14:paraId="7CBA141D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实现家族成员信息的建立：</w:t>
      </w:r>
    </w:p>
    <w:p w14:paraId="3C58A7F2" w14:textId="1FBF53BB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提供功能用于添加新的家族成员信息，包括输入个人信息和与其他成员的关系，将其存储在家谱中。</w:t>
      </w:r>
    </w:p>
    <w:p w14:paraId="302FBE0A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实现家族成员信息的查找：</w:t>
      </w:r>
    </w:p>
    <w:p w14:paraId="6639830B" w14:textId="09FBEAC1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提供功能用于根据姓名或其他标识查找家族成员的个人信息，以便用户查询特定成员的相关信息。</w:t>
      </w:r>
    </w:p>
    <w:p w14:paraId="47652260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实现家族成员信息的插入：</w:t>
      </w:r>
    </w:p>
    <w:p w14:paraId="14152C10" w14:textId="20699BF9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提供功能用于在家谱中插入新的家族成员信息，包括指定父母、配偶等关系，维护家谱的完整性。</w:t>
      </w:r>
    </w:p>
    <w:p w14:paraId="0B481D02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实现家族成员信息的修改：</w:t>
      </w:r>
    </w:p>
    <w:p w14:paraId="1BAF80B7" w14:textId="0E91593B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提供功能用于修改已有家族成员的个人信息，例如修改姓名、出生日期等，以及调整与其他成员的关系。</w:t>
      </w:r>
    </w:p>
    <w:p w14:paraId="36E9BAEE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实现家族成员信息的删除：</w:t>
      </w:r>
    </w:p>
    <w:p w14:paraId="222AEDE1" w14:textId="7918E1A1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提供功能用于删除指定的家族成员信息，包括个人信息和与其他成员的关系，维护家谱的完整性和准确性。</w:t>
      </w:r>
    </w:p>
    <w:p w14:paraId="63F48C61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7. </w:t>
      </w:r>
      <w:r>
        <w:rPr>
          <w:rFonts w:hint="eastAsia"/>
          <w:lang w:eastAsia="zh-CN"/>
        </w:rPr>
        <w:t>主函数验证功能：</w:t>
      </w:r>
    </w:p>
    <w:p w14:paraId="37BA558E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- </w:t>
      </w:r>
      <w:r>
        <w:rPr>
          <w:rFonts w:hint="eastAsia"/>
          <w:lang w:eastAsia="zh-CN"/>
        </w:rPr>
        <w:t>主函数用于验证各个成员函数的功能，包括添加、查找、插入、修改和删除等操作，并展示运行结果，以确保各功能的正确实现和整体的可用性。</w:t>
      </w:r>
    </w:p>
    <w:p w14:paraId="02710D25" w14:textId="77777777" w:rsidR="00147A93" w:rsidRDefault="00147A93" w:rsidP="00147A93">
      <w:pPr>
        <w:rPr>
          <w:lang w:eastAsia="zh-CN"/>
        </w:rPr>
      </w:pPr>
    </w:p>
    <w:p w14:paraId="4611EEC7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>通过以上功能，可以实现一个简单的家谱管理系统，满足用户对家族成员信息管理的基本需求，帮助用户更好地管理和传承家族文化。</w:t>
      </w:r>
    </w:p>
    <w:p w14:paraId="5B113869" w14:textId="77777777" w:rsidR="00061434" w:rsidRPr="00147A93" w:rsidRDefault="00061434" w:rsidP="00C119C2">
      <w:pPr>
        <w:rPr>
          <w:lang w:eastAsia="zh-CN"/>
        </w:rPr>
      </w:pPr>
    </w:p>
    <w:p w14:paraId="4F6E9975" w14:textId="77777777" w:rsidR="00061434" w:rsidRDefault="00061434" w:rsidP="00C119C2">
      <w:pPr>
        <w:rPr>
          <w:lang w:eastAsia="zh-CN"/>
        </w:rPr>
      </w:pPr>
    </w:p>
    <w:p w14:paraId="610204C1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257D457E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3048493" w14:textId="3470AAB8" w:rsidR="00147A93" w:rsidRDefault="00147A93" w:rsidP="00147A93">
      <w:pPr>
        <w:rPr>
          <w:rFonts w:hint="eastAsia"/>
          <w:lang w:eastAsia="zh-CN"/>
        </w:rPr>
      </w:pPr>
      <w:bookmarkStart w:id="9" w:name="_Toc495668158"/>
      <w:r>
        <w:rPr>
          <w:rFonts w:hint="eastAsia"/>
          <w:lang w:eastAsia="zh-CN"/>
        </w:rPr>
        <w:t xml:space="preserve"> **</w:t>
      </w:r>
      <w:proofErr w:type="spellStart"/>
      <w:r>
        <w:rPr>
          <w:rFonts w:hint="eastAsia"/>
          <w:lang w:eastAsia="zh-CN"/>
        </w:rPr>
        <w:t>FamilyMember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结构体设计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F5EEC3F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成员姓名</w:t>
      </w:r>
      <w:r>
        <w:rPr>
          <w:rFonts w:hint="eastAsia"/>
          <w:lang w:eastAsia="zh-CN"/>
        </w:rPr>
        <w:t xml:space="preserve"> name</w:t>
      </w:r>
      <w:r>
        <w:rPr>
          <w:rFonts w:hint="eastAsia"/>
          <w:lang w:eastAsia="zh-CN"/>
        </w:rPr>
        <w:t>：用字符数组存储成员姓名，长度为</w:t>
      </w:r>
      <w:r>
        <w:rPr>
          <w:rFonts w:hint="eastAsia"/>
          <w:lang w:eastAsia="zh-CN"/>
        </w:rPr>
        <w:t>20</w:t>
      </w:r>
    </w:p>
    <w:p w14:paraId="3799F57E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成员年龄</w:t>
      </w:r>
      <w:r>
        <w:rPr>
          <w:rFonts w:hint="eastAsia"/>
          <w:lang w:eastAsia="zh-CN"/>
        </w:rPr>
        <w:t xml:space="preserve"> age</w:t>
      </w:r>
      <w:r>
        <w:rPr>
          <w:rFonts w:hint="eastAsia"/>
          <w:lang w:eastAsia="zh-CN"/>
        </w:rPr>
        <w:t>：用整型变量存储成员年龄</w:t>
      </w:r>
    </w:p>
    <w:p w14:paraId="286BBCFD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指向第一个孩子节点的指针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firstChild</w:t>
      </w:r>
      <w:proofErr w:type="spellEnd"/>
      <w:r>
        <w:rPr>
          <w:rFonts w:hint="eastAsia"/>
          <w:lang w:eastAsia="zh-CN"/>
        </w:rPr>
        <w:t>：指向该成员的第一个孩子的指针</w:t>
      </w:r>
    </w:p>
    <w:p w14:paraId="483E040F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指向下一个兄弟节点的指针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nextSibling</w:t>
      </w:r>
      <w:proofErr w:type="spellEnd"/>
      <w:r>
        <w:rPr>
          <w:rFonts w:hint="eastAsia"/>
          <w:lang w:eastAsia="zh-CN"/>
        </w:rPr>
        <w:t>：指向该成员的下一个兄弟成员的指针</w:t>
      </w:r>
    </w:p>
    <w:p w14:paraId="0E2E9E9A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该结构体表示家谱树中的一个成员，通过指针关系构成树形结构</w:t>
      </w:r>
    </w:p>
    <w:p w14:paraId="6DC03577" w14:textId="77777777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400" w:firstLine="76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01D00009" w14:textId="77777777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39DF8AB" w14:textId="6C0D12B9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name[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20];</w:t>
      </w:r>
    </w:p>
    <w:p w14:paraId="7E596FB7" w14:textId="4079F1B7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age;</w:t>
      </w:r>
    </w:p>
    <w:p w14:paraId="481FCE25" w14:textId="274D2E56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8ED152C" w14:textId="07EFD6FC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94645C8" w14:textId="77777777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14:paraId="3A522927" w14:textId="17174669" w:rsidR="00147A93" w:rsidRDefault="00147A93" w:rsidP="00147A9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 name(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), age(0),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</w:t>
      </w:r>
    </w:p>
    <w:p w14:paraId="2890C45A" w14:textId="48913C21" w:rsidR="00147A93" w:rsidRDefault="00147A93" w:rsidP="00147A93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};</w:t>
      </w:r>
    </w:p>
    <w:p w14:paraId="1057E49E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16EA3C98" w14:textId="77777777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LNode</w:t>
      </w:r>
      <w:proofErr w:type="spellEnd"/>
      <w:r>
        <w:rPr>
          <w:rFonts w:hint="eastAsia"/>
          <w:lang w:eastAsia="zh-CN"/>
        </w:rPr>
        <w:t>）与链表类（</w:t>
      </w:r>
      <w:proofErr w:type="spellStart"/>
      <w:r>
        <w:rPr>
          <w:rFonts w:hint="eastAsia"/>
          <w:lang w:eastAsia="zh-CN"/>
        </w:rPr>
        <w:t>LinkList</w:t>
      </w:r>
      <w:proofErr w:type="spellEnd"/>
      <w:r>
        <w:rPr>
          <w:rFonts w:hint="eastAsia"/>
          <w:lang w:eastAsia="zh-CN"/>
        </w:rPr>
        <w:t>），而两个类之间的耦合关系可以采用嵌套、继承等多种关系。为方便处理，本系统采用</w:t>
      </w:r>
      <w:r>
        <w:rPr>
          <w:rFonts w:hint="eastAsia"/>
          <w:lang w:eastAsia="zh-CN"/>
        </w:rPr>
        <w:t>struct</w:t>
      </w:r>
      <w:r>
        <w:rPr>
          <w:rFonts w:hint="eastAsia"/>
          <w:lang w:eastAsia="zh-CN"/>
        </w:rPr>
        <w:t>描述链表结点类（</w:t>
      </w:r>
      <w:proofErr w:type="spellStart"/>
      <w:r>
        <w:rPr>
          <w:rFonts w:hint="eastAsia"/>
          <w:lang w:eastAsia="zh-CN"/>
        </w:rPr>
        <w:t>LNode</w:t>
      </w:r>
      <w:proofErr w:type="spellEnd"/>
      <w:r>
        <w:rPr>
          <w:rFonts w:hint="eastAsia"/>
          <w:lang w:eastAsia="zh-CN"/>
        </w:rPr>
        <w:t>），这样使得链表结点类（</w:t>
      </w:r>
      <w:proofErr w:type="spellStart"/>
      <w:r>
        <w:rPr>
          <w:rFonts w:hint="eastAsia"/>
          <w:lang w:eastAsia="zh-CN"/>
        </w:rPr>
        <w:t>LinkList</w:t>
      </w:r>
      <w:proofErr w:type="spellEnd"/>
      <w:r>
        <w:rPr>
          <w:rFonts w:hint="eastAsia"/>
          <w:lang w:eastAsia="zh-CN"/>
        </w:rPr>
        <w:t>）可以访问链表结点。</w:t>
      </w:r>
    </w:p>
    <w:p w14:paraId="332359BA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207C193" w14:textId="77777777" w:rsidR="00147A93" w:rsidRDefault="00147A93" w:rsidP="00147A93">
      <w:pPr>
        <w:rPr>
          <w:rFonts w:hint="eastAsia"/>
          <w:lang w:eastAsia="zh-CN"/>
        </w:rPr>
      </w:pPr>
      <w:bookmarkStart w:id="11" w:name="_Toc495668160"/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公有成员函数：</w:t>
      </w:r>
    </w:p>
    <w:p w14:paraId="1E99DCE7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  - </w:t>
      </w:r>
      <w:r>
        <w:rPr>
          <w:rFonts w:hint="eastAsia"/>
          <w:lang w:eastAsia="zh-CN"/>
        </w:rPr>
        <w:t>构造函数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FamilyTree</w:t>
      </w:r>
      <w:proofErr w:type="spellEnd"/>
      <w:r>
        <w:rPr>
          <w:rFonts w:hint="eastAsia"/>
          <w:lang w:eastAsia="zh-CN"/>
        </w:rPr>
        <w:t>(char* name, int age)</w:t>
      </w:r>
      <w:r>
        <w:rPr>
          <w:rFonts w:hint="eastAsia"/>
          <w:lang w:eastAsia="zh-CN"/>
        </w:rPr>
        <w:t>：初始化根节点</w:t>
      </w:r>
    </w:p>
    <w:p w14:paraId="0FBC3BC0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addChild</w:t>
      </w:r>
      <w:proofErr w:type="spellEnd"/>
      <w:r>
        <w:rPr>
          <w:rFonts w:hint="eastAsia"/>
          <w:lang w:eastAsia="zh-CN"/>
        </w:rPr>
        <w:t xml:space="preserve">(char* </w:t>
      </w:r>
      <w:proofErr w:type="spellStart"/>
      <w:r>
        <w:rPr>
          <w:rFonts w:hint="eastAsia"/>
          <w:lang w:eastAsia="zh-CN"/>
        </w:rPr>
        <w:t>parentName</w:t>
      </w:r>
      <w:proofErr w:type="spellEnd"/>
      <w:r>
        <w:rPr>
          <w:rFonts w:hint="eastAsia"/>
          <w:lang w:eastAsia="zh-CN"/>
        </w:rPr>
        <w:t xml:space="preserve">, char* </w:t>
      </w:r>
      <w:proofErr w:type="spellStart"/>
      <w:r>
        <w:rPr>
          <w:rFonts w:hint="eastAsia"/>
          <w:lang w:eastAsia="zh-CN"/>
        </w:rPr>
        <w:t>childName</w:t>
      </w:r>
      <w:proofErr w:type="spellEnd"/>
      <w:r>
        <w:rPr>
          <w:rFonts w:hint="eastAsia"/>
          <w:lang w:eastAsia="zh-CN"/>
        </w:rPr>
        <w:t xml:space="preserve">, int </w:t>
      </w:r>
      <w:proofErr w:type="spellStart"/>
      <w:r>
        <w:rPr>
          <w:rFonts w:hint="eastAsia"/>
          <w:lang w:eastAsia="zh-CN"/>
        </w:rPr>
        <w:t>childAge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：向指定父节点添加子节点</w:t>
      </w:r>
    </w:p>
    <w:p w14:paraId="434CE035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findMember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FamilyMember</w:t>
      </w:r>
      <w:proofErr w:type="spellEnd"/>
      <w:r>
        <w:rPr>
          <w:rFonts w:hint="eastAsia"/>
          <w:lang w:eastAsia="zh-CN"/>
        </w:rPr>
        <w:t>* current, char* name)</w:t>
      </w:r>
      <w:r>
        <w:rPr>
          <w:rFonts w:hint="eastAsia"/>
          <w:lang w:eastAsia="zh-CN"/>
        </w:rPr>
        <w:t>：在家谱树中根据名称查找成员</w:t>
      </w:r>
    </w:p>
    <w:p w14:paraId="77423894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findParent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FamilyMember</w:t>
      </w:r>
      <w:proofErr w:type="spellEnd"/>
      <w:r>
        <w:rPr>
          <w:rFonts w:hint="eastAsia"/>
          <w:lang w:eastAsia="zh-CN"/>
        </w:rPr>
        <w:t xml:space="preserve">* start, char* </w:t>
      </w:r>
      <w:proofErr w:type="spellStart"/>
      <w:r>
        <w:rPr>
          <w:rFonts w:hint="eastAsia"/>
          <w:lang w:eastAsia="zh-CN"/>
        </w:rPr>
        <w:t>childName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：在家谱树中根据子节点名称找到父节点</w:t>
      </w:r>
    </w:p>
    <w:p w14:paraId="4281721D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printFamilyTree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FamilyMember</w:t>
      </w:r>
      <w:proofErr w:type="spellEnd"/>
      <w:r>
        <w:rPr>
          <w:rFonts w:hint="eastAsia"/>
          <w:lang w:eastAsia="zh-CN"/>
        </w:rPr>
        <w:t>* current, int level)</w:t>
      </w:r>
      <w:r>
        <w:rPr>
          <w:rFonts w:hint="eastAsia"/>
          <w:lang w:eastAsia="zh-CN"/>
        </w:rPr>
        <w:t>：递归打印家谱树</w:t>
      </w:r>
    </w:p>
    <w:p w14:paraId="7B038F2F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getRoot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：获取家谱树的根节点指针</w:t>
      </w:r>
    </w:p>
    <w:p w14:paraId="5298F74F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modifyMember</w:t>
      </w:r>
      <w:proofErr w:type="spellEnd"/>
      <w:r>
        <w:rPr>
          <w:rFonts w:hint="eastAsia"/>
          <w:lang w:eastAsia="zh-CN"/>
        </w:rPr>
        <w:t xml:space="preserve">(char* name, char* </w:t>
      </w:r>
      <w:proofErr w:type="spellStart"/>
      <w:r>
        <w:rPr>
          <w:rFonts w:hint="eastAsia"/>
          <w:lang w:eastAsia="zh-CN"/>
        </w:rPr>
        <w:t>newName</w:t>
      </w:r>
      <w:proofErr w:type="spellEnd"/>
      <w:r>
        <w:rPr>
          <w:rFonts w:hint="eastAsia"/>
          <w:lang w:eastAsia="zh-CN"/>
        </w:rPr>
        <w:t xml:space="preserve">, int </w:t>
      </w:r>
      <w:proofErr w:type="spellStart"/>
      <w:r>
        <w:rPr>
          <w:rFonts w:hint="eastAsia"/>
          <w:lang w:eastAsia="zh-CN"/>
        </w:rPr>
        <w:t>newAge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：修改成员信息</w:t>
      </w:r>
    </w:p>
    <w:p w14:paraId="515467A4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deleteSubtree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FamilyMember</w:t>
      </w:r>
      <w:proofErr w:type="spellEnd"/>
      <w:r>
        <w:rPr>
          <w:rFonts w:hint="eastAsia"/>
          <w:lang w:eastAsia="zh-CN"/>
        </w:rPr>
        <w:t>* member)</w:t>
      </w:r>
      <w:r>
        <w:rPr>
          <w:rFonts w:hint="eastAsia"/>
          <w:lang w:eastAsia="zh-CN"/>
        </w:rPr>
        <w:t>：删除以指定成员为根的子树</w:t>
      </w:r>
    </w:p>
    <w:p w14:paraId="2E18E588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- </w:t>
      </w:r>
      <w:proofErr w:type="spellStart"/>
      <w:r>
        <w:rPr>
          <w:rFonts w:hint="eastAsia"/>
          <w:lang w:eastAsia="zh-CN"/>
        </w:rPr>
        <w:t>disbandFamily</w:t>
      </w:r>
      <w:proofErr w:type="spellEnd"/>
      <w:r>
        <w:rPr>
          <w:rFonts w:hint="eastAsia"/>
          <w:lang w:eastAsia="zh-CN"/>
        </w:rPr>
        <w:t>(char* name)</w:t>
      </w:r>
      <w:r>
        <w:rPr>
          <w:rFonts w:hint="eastAsia"/>
          <w:lang w:eastAsia="zh-CN"/>
        </w:rPr>
        <w:t>：解散指定成员的家庭</w:t>
      </w:r>
    </w:p>
    <w:p w14:paraId="472DCA4D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333D1E09" w14:textId="77777777" w:rsidR="00147A93" w:rsidRDefault="00147A93" w:rsidP="00147A93">
      <w:pPr>
        <w:rPr>
          <w:rFonts w:hint="eastAsia"/>
          <w:lang w:eastAsia="zh-CN"/>
        </w:rPr>
      </w:pPr>
      <w:bookmarkStart w:id="12" w:name="_Toc495668161"/>
      <w:r>
        <w:rPr>
          <w:rFonts w:hint="eastAsia"/>
          <w:lang w:eastAsia="zh-CN"/>
        </w:rPr>
        <w:t>1. **</w:t>
      </w:r>
      <w:r>
        <w:rPr>
          <w:rFonts w:hint="eastAsia"/>
          <w:lang w:eastAsia="zh-CN"/>
        </w:rPr>
        <w:t>家谱管理系统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AB61CC8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通过命令行菜单实现家谱管理功能，包括建立家谱、添加成员、解散局部家庭、修改成员信息等操作</w:t>
      </w:r>
    </w:p>
    <w:p w14:paraId="477AF282" w14:textId="77777777" w:rsidR="00147A93" w:rsidRDefault="00147A93" w:rsidP="00147A93">
      <w:pPr>
        <w:rPr>
          <w:lang w:eastAsia="zh-CN"/>
        </w:rPr>
      </w:pPr>
    </w:p>
    <w:p w14:paraId="52B63480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**</w:t>
      </w:r>
      <w:r>
        <w:rPr>
          <w:rFonts w:hint="eastAsia"/>
          <w:lang w:eastAsia="zh-CN"/>
        </w:rPr>
        <w:t>交互式操作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308F315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通过键盘输入进行家谱管理操作的选择和数据输入</w:t>
      </w:r>
    </w:p>
    <w:p w14:paraId="79624BA3" w14:textId="77777777" w:rsidR="00147A93" w:rsidRDefault="00147A93" w:rsidP="00147A93">
      <w:pPr>
        <w:rPr>
          <w:lang w:eastAsia="zh-CN"/>
        </w:rPr>
      </w:pPr>
    </w:p>
    <w:p w14:paraId="4AFC9257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数据验证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687039F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对输入的数据进行验证，确保数据的合法性和完整性</w:t>
      </w:r>
    </w:p>
    <w:p w14:paraId="14A2D9CF" w14:textId="77777777" w:rsidR="00147A93" w:rsidRDefault="00147A93" w:rsidP="00147A93">
      <w:pPr>
        <w:rPr>
          <w:lang w:eastAsia="zh-CN"/>
        </w:rPr>
      </w:pPr>
    </w:p>
    <w:p w14:paraId="468A9505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**</w:t>
      </w:r>
      <w:r>
        <w:rPr>
          <w:rFonts w:hint="eastAsia"/>
          <w:lang w:eastAsia="zh-CN"/>
        </w:rPr>
        <w:t>家谱树的构建和遍历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D83AAD8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通过递归实现家谱树的构建和遍历，包括添加、修改、删除等操作</w:t>
      </w:r>
    </w:p>
    <w:p w14:paraId="4F3E0BFE" w14:textId="77777777" w:rsidR="00147A93" w:rsidRDefault="00147A93" w:rsidP="00147A93">
      <w:pPr>
        <w:rPr>
          <w:lang w:eastAsia="zh-CN"/>
        </w:rPr>
      </w:pPr>
    </w:p>
    <w:p w14:paraId="1A5EDBDA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**</w:t>
      </w:r>
      <w:r>
        <w:rPr>
          <w:rFonts w:hint="eastAsia"/>
          <w:lang w:eastAsia="zh-CN"/>
        </w:rPr>
        <w:t>用户提示和反馈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4250619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在操作过程中进行错误提示和操作结果的反馈，提高用户体验和系统健壮性</w:t>
      </w:r>
    </w:p>
    <w:p w14:paraId="5B67C6FF" w14:textId="77777777" w:rsidR="00147A93" w:rsidRDefault="00147A93" w:rsidP="00147A93">
      <w:pPr>
        <w:rPr>
          <w:lang w:eastAsia="zh-CN"/>
        </w:rPr>
      </w:pPr>
    </w:p>
    <w:p w14:paraId="3749FD47" w14:textId="77777777" w:rsidR="00147A93" w:rsidRDefault="00147A93" w:rsidP="00147A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6. **</w:t>
      </w:r>
      <w:r>
        <w:rPr>
          <w:rFonts w:hint="eastAsia"/>
          <w:lang w:eastAsia="zh-CN"/>
        </w:rPr>
        <w:t>系统交互流程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C866210" w14:textId="77777777" w:rsidR="00147A93" w:rsidRDefault="00147A93" w:rsidP="00147A93">
      <w:pPr>
        <w:rPr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通过循环和条件判断实现系统的交互流程，使得用户可以进行多次操作，直到选择退出程序。</w:t>
      </w:r>
    </w:p>
    <w:p w14:paraId="789330F2" w14:textId="77777777" w:rsidR="0075165E" w:rsidRDefault="0075165E" w:rsidP="0075165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41C9BD7C" w14:textId="68249EE0"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r w:rsidR="00147A93">
        <w:rPr>
          <w:rFonts w:hint="eastAsia"/>
        </w:rPr>
        <w:t>家谱</w:t>
      </w:r>
      <w:r w:rsidR="00147A93">
        <w:rPr>
          <w:rFonts w:hint="eastAsia"/>
        </w:rPr>
        <w:t>建立</w:t>
      </w:r>
      <w:r>
        <w:rPr>
          <w:rFonts w:hint="eastAsia"/>
        </w:rPr>
        <w:t>功能的实现</w:t>
      </w:r>
      <w:bookmarkEnd w:id="13"/>
    </w:p>
    <w:p w14:paraId="73770467" w14:textId="164EB9F6" w:rsidR="00AD5E2E" w:rsidRPr="008F78B2" w:rsidRDefault="00AD5E2E" w:rsidP="00A8652E">
      <w:pPr>
        <w:pStyle w:val="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="00147A93">
        <w:rPr>
          <w:rFonts w:hint="eastAsia"/>
        </w:rPr>
        <w:t>家谱建立</w:t>
      </w:r>
      <w:r w:rsidRPr="008F78B2">
        <w:rPr>
          <w:rFonts w:hint="eastAsia"/>
        </w:rPr>
        <w:t>功能流程图</w:t>
      </w:r>
      <w:bookmarkEnd w:id="14"/>
    </w:p>
    <w:p w14:paraId="7AA44E6F" w14:textId="0CB8CECC" w:rsidR="00A8652E" w:rsidRPr="00954B54" w:rsidRDefault="003521AA" w:rsidP="003521AA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CD39433" wp14:editId="6CC99728">
            <wp:extent cx="4259949" cy="5913632"/>
            <wp:effectExtent l="0" t="0" r="0" b="0"/>
            <wp:docPr id="330416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6196" name="图片 3304161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0485" w14:textId="6540CDC9" w:rsidR="00AD5E2E" w:rsidRDefault="00AD5E2E" w:rsidP="00A8652E">
      <w:pPr>
        <w:pStyle w:val="3"/>
        <w:spacing w:before="120"/>
      </w:pPr>
      <w:bookmarkStart w:id="15" w:name="_Toc495668164"/>
      <w:r>
        <w:rPr>
          <w:rFonts w:hint="eastAsia"/>
        </w:rPr>
        <w:lastRenderedPageBreak/>
        <w:t xml:space="preserve">3.1.2 </w:t>
      </w:r>
      <w:r w:rsidR="00147A93">
        <w:rPr>
          <w:rFonts w:hint="eastAsia"/>
        </w:rPr>
        <w:t>家谱建立</w:t>
      </w:r>
      <w:r>
        <w:rPr>
          <w:rFonts w:hint="eastAsia"/>
        </w:rPr>
        <w:t>功能核心代码</w:t>
      </w:r>
      <w:bookmarkEnd w:id="15"/>
    </w:p>
    <w:p w14:paraId="70B9FDBC" w14:textId="77777777" w:rsidR="003521AA" w:rsidRDefault="00AD5E2E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  <w:sectPr w:rsidR="003521AA" w:rsidSect="00FD3194">
          <w:footerReference w:type="default" r:id="rId15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 w14:paraId="5085E0A3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3B07B12B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Name:FamilyTree</w:t>
      </w:r>
      <w:proofErr w:type="spellEnd"/>
      <w:proofErr w:type="gramEnd"/>
    </w:p>
    <w:p w14:paraId="3124A44D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initialize the root of the tree</w:t>
      </w:r>
    </w:p>
    <w:p w14:paraId="65BFE41B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Parameters:Root's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name and age</w:t>
      </w:r>
    </w:p>
    <w:p w14:paraId="0D9EBA40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1D5BE5F2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69912D55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01850D78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862642C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21A9D2F0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root = </w:t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B0E1629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(root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674D59F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家谱内存申请失败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B340D7A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6F5DD8E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3141816E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strcpy_s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(root-&gt;name,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A480ADC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sectPr w:rsidR="003521AA" w:rsidSect="003521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root-&gt;age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age</w:t>
      </w:r>
    </w:p>
    <w:p w14:paraId="390F2191" w14:textId="77777777" w:rsidR="003521AA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34A59A" w14:textId="148791E4" w:rsidR="00AD5E2E" w:rsidRPr="00AD5E2E" w:rsidRDefault="003521AA" w:rsidP="003521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BC1FCFB" w14:textId="7F690028" w:rsidR="00AD5E2E" w:rsidRDefault="00AD5E2E" w:rsidP="00A8652E">
      <w:pPr>
        <w:pStyle w:val="3"/>
        <w:spacing w:before="120"/>
      </w:pPr>
      <w:bookmarkStart w:id="16" w:name="_Toc495668165"/>
      <w:r>
        <w:rPr>
          <w:rFonts w:hint="eastAsia"/>
        </w:rPr>
        <w:t xml:space="preserve">3.1.3 </w:t>
      </w:r>
      <w:r w:rsidR="00147A93">
        <w:rPr>
          <w:rFonts w:hint="eastAsia"/>
        </w:rPr>
        <w:t>家谱建立</w:t>
      </w:r>
      <w:r>
        <w:rPr>
          <w:rFonts w:hint="eastAsia"/>
        </w:rPr>
        <w:t>功能截屏示例</w:t>
      </w:r>
      <w:bookmarkEnd w:id="16"/>
    </w:p>
    <w:p w14:paraId="1C130293" w14:textId="539CE45A" w:rsidR="00954B54" w:rsidRDefault="003521AA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4F130D4" wp14:editId="1BE7D642">
            <wp:extent cx="4077053" cy="2865368"/>
            <wp:effectExtent l="0" t="0" r="0" b="0"/>
            <wp:docPr id="90299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91471" name="图片 9029914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FA1" w14:textId="4E266738" w:rsidR="00954B54" w:rsidRPr="00954B54" w:rsidRDefault="00954B54" w:rsidP="00954B54">
      <w:pPr>
        <w:rPr>
          <w:lang w:eastAsia="zh-CN"/>
        </w:rPr>
      </w:pPr>
    </w:p>
    <w:p w14:paraId="33D0DF3E" w14:textId="16C26626" w:rsidR="0075165E" w:rsidRDefault="0075165E" w:rsidP="008F78B2">
      <w:pPr>
        <w:pStyle w:val="2"/>
        <w:spacing w:before="120"/>
      </w:pPr>
      <w:bookmarkStart w:id="17" w:name="_Toc495668166"/>
      <w:r>
        <w:rPr>
          <w:rFonts w:hint="eastAsia"/>
        </w:rPr>
        <w:lastRenderedPageBreak/>
        <w:t xml:space="preserve">3.2 </w:t>
      </w:r>
      <w:r w:rsidR="00E31C02">
        <w:rPr>
          <w:rFonts w:hint="eastAsia"/>
        </w:rPr>
        <w:t>查找</w:t>
      </w:r>
      <w:r>
        <w:rPr>
          <w:rFonts w:hint="eastAsia"/>
        </w:rPr>
        <w:t>功能的实现</w:t>
      </w:r>
      <w:bookmarkEnd w:id="17"/>
    </w:p>
    <w:p w14:paraId="6F111980" w14:textId="2014A3B7" w:rsidR="00954B54" w:rsidRDefault="00954B54" w:rsidP="00A8652E">
      <w:pPr>
        <w:pStyle w:val="3"/>
        <w:spacing w:before="120"/>
      </w:pPr>
      <w:bookmarkStart w:id="18" w:name="_Toc495668167"/>
      <w:r>
        <w:rPr>
          <w:rFonts w:hint="eastAsia"/>
        </w:rPr>
        <w:t xml:space="preserve">3.2.1 </w:t>
      </w:r>
      <w:r w:rsidR="00E31C02">
        <w:rPr>
          <w:rFonts w:hint="eastAsia"/>
        </w:rPr>
        <w:t>查找功能</w:t>
      </w:r>
      <w:r>
        <w:rPr>
          <w:rFonts w:hint="eastAsia"/>
        </w:rPr>
        <w:t>流程图</w:t>
      </w:r>
      <w:bookmarkEnd w:id="18"/>
    </w:p>
    <w:p w14:paraId="7E0C2461" w14:textId="20CA839F" w:rsidR="00960CC1" w:rsidRPr="00960CC1" w:rsidRDefault="00E31C02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4282116" wp14:editId="669E0B9D">
            <wp:extent cx="2728196" cy="6035563"/>
            <wp:effectExtent l="0" t="0" r="0" b="0"/>
            <wp:docPr id="21342670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67009" name="图片 21342670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9832" w14:textId="77BE7D1A" w:rsidR="00954B54" w:rsidRDefault="00954B54" w:rsidP="00A8652E">
      <w:pPr>
        <w:pStyle w:val="3"/>
        <w:spacing w:before="120"/>
      </w:pPr>
      <w:bookmarkStart w:id="19" w:name="_Toc495668168"/>
      <w:r>
        <w:rPr>
          <w:rFonts w:hint="eastAsia"/>
        </w:rPr>
        <w:t xml:space="preserve">3.2.2 </w:t>
      </w:r>
      <w:r w:rsidR="00E31C02">
        <w:rPr>
          <w:rFonts w:hint="eastAsia"/>
        </w:rPr>
        <w:t>查找功能</w:t>
      </w:r>
      <w:r>
        <w:rPr>
          <w:rFonts w:hint="eastAsia"/>
        </w:rPr>
        <w:t>核心代码</w:t>
      </w:r>
      <w:bookmarkEnd w:id="19"/>
    </w:p>
    <w:p w14:paraId="58263375" w14:textId="77777777" w:rsidR="00E76468" w:rsidRDefault="00E76468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E76468" w:rsidSect="003521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10704211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/***************************************************************************</w:t>
      </w:r>
    </w:p>
    <w:p w14:paraId="3DA345F1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Name:findMember</w:t>
      </w:r>
      <w:proofErr w:type="spellEnd"/>
      <w:proofErr w:type="gramEnd"/>
    </w:p>
    <w:p w14:paraId="3BBEF822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Function: Find a member by name</w:t>
      </w:r>
    </w:p>
    <w:p w14:paraId="2841F211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Parameters:FamilyMember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 current, char* name</w:t>
      </w:r>
    </w:p>
    <w:p w14:paraId="04F0351F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0E32898E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43D3D544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30A972E3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current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FA9387E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9E9254C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current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048A144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D5F5A36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5E149F69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current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-&gt;name,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== 0) {</w:t>
      </w:r>
    </w:p>
    <w:p w14:paraId="58345828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current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B26EEA4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4F9DE9EF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foundInChildren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current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8246670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foundInChildren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77AD71E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foundInChildren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E9B5A43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18E2974E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current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7D35271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C910464" w14:textId="77777777" w:rsidR="00E76468" w:rsidRDefault="00E76468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E76468" w:rsidSect="00E7646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110EA15B" w14:textId="77777777" w:rsidR="00E31C02" w:rsidRDefault="00E31C02" w:rsidP="00E31C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2D20A40" w14:textId="687E80F5" w:rsidR="00587D9B" w:rsidRPr="00E76468" w:rsidRDefault="00587D9B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14:paraId="4EDFE455" w14:textId="02525EB8" w:rsidR="0075165E" w:rsidRDefault="0075165E" w:rsidP="008F78B2">
      <w:pPr>
        <w:pStyle w:val="2"/>
        <w:spacing w:before="120"/>
      </w:pPr>
      <w:bookmarkStart w:id="20" w:name="_Toc495668170"/>
      <w:r>
        <w:rPr>
          <w:rFonts w:hint="eastAsia"/>
        </w:rPr>
        <w:lastRenderedPageBreak/>
        <w:t xml:space="preserve">3.3 </w:t>
      </w:r>
      <w:r w:rsidR="00E31C02">
        <w:rPr>
          <w:rFonts w:hint="eastAsia"/>
        </w:rPr>
        <w:t>插入</w:t>
      </w:r>
      <w:r>
        <w:rPr>
          <w:rFonts w:hint="eastAsia"/>
        </w:rPr>
        <w:t>功能的实现</w:t>
      </w:r>
      <w:bookmarkEnd w:id="20"/>
    </w:p>
    <w:p w14:paraId="7E477BBA" w14:textId="7849A0B0" w:rsidR="00587D9B" w:rsidRDefault="00587D9B" w:rsidP="00A8652E">
      <w:pPr>
        <w:pStyle w:val="3"/>
        <w:spacing w:before="120"/>
      </w:pPr>
      <w:bookmarkStart w:id="21" w:name="_Toc495668171"/>
      <w:r>
        <w:rPr>
          <w:rFonts w:hint="eastAsia"/>
        </w:rPr>
        <w:t xml:space="preserve">3.3.1 </w:t>
      </w:r>
      <w:r w:rsidR="00E31C02">
        <w:rPr>
          <w:rFonts w:hint="eastAsia"/>
        </w:rPr>
        <w:t>插入</w:t>
      </w:r>
      <w:r>
        <w:rPr>
          <w:rFonts w:hint="eastAsia"/>
        </w:rPr>
        <w:t>功能流程图</w:t>
      </w:r>
      <w:bookmarkEnd w:id="21"/>
    </w:p>
    <w:p w14:paraId="1762802A" w14:textId="41D50D7F" w:rsidR="00960CC1" w:rsidRPr="00960CC1" w:rsidRDefault="00E76468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573A3AB" wp14:editId="1171C87C">
            <wp:extent cx="3726503" cy="5959356"/>
            <wp:effectExtent l="0" t="0" r="0" b="0"/>
            <wp:docPr id="15036954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5420" name="图片 15036954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8CD2" w14:textId="7E8BAB71" w:rsidR="00587D9B" w:rsidRDefault="00587D9B" w:rsidP="00A8652E">
      <w:pPr>
        <w:pStyle w:val="3"/>
        <w:spacing w:before="120"/>
      </w:pPr>
      <w:bookmarkStart w:id="22" w:name="_Toc495668172"/>
      <w:r>
        <w:rPr>
          <w:rFonts w:hint="eastAsia"/>
        </w:rPr>
        <w:t xml:space="preserve">3.3.2 </w:t>
      </w:r>
      <w:r w:rsidR="00E31C02">
        <w:rPr>
          <w:rFonts w:hint="eastAsia"/>
        </w:rPr>
        <w:t>插入</w:t>
      </w:r>
      <w:r>
        <w:rPr>
          <w:rFonts w:hint="eastAsia"/>
        </w:rPr>
        <w:t>功能核心代码</w:t>
      </w:r>
      <w:bookmarkEnd w:id="22"/>
    </w:p>
    <w:p w14:paraId="39205DD6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E76468" w:rsidSect="003521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3" w:name="_Toc495668173"/>
    </w:p>
    <w:p w14:paraId="69A50CA5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7BE2F7B8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Name:addChild</w:t>
      </w:r>
      <w:proofErr w:type="spellEnd"/>
      <w:proofErr w:type="gramEnd"/>
    </w:p>
    <w:p w14:paraId="4D464F9E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Function:Add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a child to a member</w:t>
      </w:r>
    </w:p>
    <w:p w14:paraId="1D695151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Parameters:char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parentName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, char*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childName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, int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childAge</w:t>
      </w:r>
      <w:proofErr w:type="spellEnd"/>
    </w:p>
    <w:p w14:paraId="6C615FFF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6EACB617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72D28551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 xml:space="preserve"> ****************************************************************************/</w:t>
      </w:r>
    </w:p>
    <w:p w14:paraId="11516319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parentName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childName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childAge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A53747E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6EA911BD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parent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root,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parentName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71A6530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(parent ==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AA8C112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未找到双亲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703B930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4E444C6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}</w:t>
      </w:r>
    </w:p>
    <w:p w14:paraId="642F2DB4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0F94110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541C126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69BD3CD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家谱内存申请失败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1954BC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DD4947B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}</w:t>
      </w:r>
    </w:p>
    <w:p w14:paraId="2F50E08B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-&gt;age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childAge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CC2EE44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strcpy_s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-&gt;name,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childName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D3B8243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}</w:t>
      </w:r>
    </w:p>
    <w:p w14:paraId="1F014332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0E7B9C93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sibling = 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7326ADA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(sibling-&gt;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439F08F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sibling = sibling-&gt;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CE5CBD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}</w:t>
      </w:r>
    </w:p>
    <w:p w14:paraId="50C8A0BE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sibling-&gt;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BCB69F2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(sibling-&gt;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5AC495A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家谱内存申请失败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D86AC68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290D9C9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}</w:t>
      </w:r>
    </w:p>
    <w:p w14:paraId="39FFE337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sibling-&gt;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-&gt;age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childAge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8BC7DBD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strcpy_s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(sibling-&gt;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-&gt;name,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childName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2307D72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sibling-&gt;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9496AAF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}</w:t>
      </w:r>
    </w:p>
    <w:p w14:paraId="108EA779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将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childName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加入到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parentName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的家庭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9BCB3FC" w14:textId="77777777" w:rsidR="00E76468" w:rsidRDefault="00E76468" w:rsidP="00E7646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E76468" w:rsidSect="00E7646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}</w:t>
      </w:r>
    </w:p>
    <w:p w14:paraId="1C22C907" w14:textId="4BBB9603" w:rsidR="00587D9B" w:rsidRDefault="00587D9B" w:rsidP="00E76468">
      <w:pPr>
        <w:pStyle w:val="3"/>
        <w:spacing w:before="120"/>
      </w:pPr>
      <w:r>
        <w:rPr>
          <w:rFonts w:hint="eastAsia"/>
        </w:rPr>
        <w:lastRenderedPageBreak/>
        <w:t xml:space="preserve">3.3.3 </w:t>
      </w:r>
      <w:r w:rsidR="00E31C02">
        <w:rPr>
          <w:rFonts w:hint="eastAsia"/>
        </w:rPr>
        <w:t>插入</w:t>
      </w:r>
      <w:r>
        <w:rPr>
          <w:rFonts w:hint="eastAsia"/>
        </w:rPr>
        <w:t>功能截图示例</w:t>
      </w:r>
      <w:bookmarkEnd w:id="23"/>
    </w:p>
    <w:p w14:paraId="7D86D4D3" w14:textId="75FBDFBF" w:rsidR="00587D9B" w:rsidRDefault="00E76468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C395A0" wp14:editId="4491E117">
            <wp:extent cx="4153260" cy="3574090"/>
            <wp:effectExtent l="0" t="0" r="0" b="0"/>
            <wp:docPr id="2838808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80816" name="图片 2838808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A734" w14:textId="11C9F0BE" w:rsidR="00587D9B" w:rsidRPr="00587D9B" w:rsidRDefault="00587D9B" w:rsidP="00587D9B">
      <w:pPr>
        <w:rPr>
          <w:lang w:eastAsia="zh-CN"/>
        </w:rPr>
      </w:pPr>
    </w:p>
    <w:p w14:paraId="5FDE35CE" w14:textId="77777777" w:rsidR="0075165E" w:rsidRDefault="0075165E" w:rsidP="008F78B2">
      <w:pPr>
        <w:pStyle w:val="2"/>
        <w:spacing w:before="120"/>
      </w:pPr>
      <w:bookmarkStart w:id="24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24"/>
    </w:p>
    <w:p w14:paraId="6AC2F75A" w14:textId="77777777" w:rsidR="00946937" w:rsidRDefault="00946937" w:rsidP="00A8652E">
      <w:pPr>
        <w:pStyle w:val="3"/>
        <w:spacing w:before="120"/>
      </w:pPr>
      <w:bookmarkStart w:id="25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25"/>
    </w:p>
    <w:p w14:paraId="54981787" w14:textId="49510829" w:rsidR="00960CC1" w:rsidRPr="00960CC1" w:rsidRDefault="00CF17AD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4B2ECCE" wp14:editId="113003A1">
            <wp:extent cx="3985605" cy="5136325"/>
            <wp:effectExtent l="0" t="0" r="0" b="0"/>
            <wp:docPr id="2714270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27034" name="图片 2714270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7C18" w14:textId="77777777" w:rsidR="00946937" w:rsidRDefault="00946937" w:rsidP="00A8652E">
      <w:pPr>
        <w:pStyle w:val="3"/>
        <w:spacing w:before="120"/>
      </w:pPr>
      <w:bookmarkStart w:id="26" w:name="_Toc495668176"/>
      <w:r>
        <w:rPr>
          <w:rFonts w:hint="eastAsia"/>
        </w:rPr>
        <w:t xml:space="preserve">3.4.2 </w:t>
      </w:r>
      <w:r>
        <w:rPr>
          <w:rFonts w:hint="eastAsia"/>
        </w:rPr>
        <w:t>修改功能核心代码</w:t>
      </w:r>
      <w:bookmarkEnd w:id="26"/>
    </w:p>
    <w:p w14:paraId="0F4BA38B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E76468" w:rsidSect="003521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7" w:name="_Toc495668177"/>
    </w:p>
    <w:p w14:paraId="5E804A1F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7AA8691D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Name:modifyMember</w:t>
      </w:r>
      <w:proofErr w:type="spellEnd"/>
      <w:proofErr w:type="gramEnd"/>
    </w:p>
    <w:p w14:paraId="29D58648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modify the information of a member</w:t>
      </w:r>
    </w:p>
    <w:p w14:paraId="7F8D3EA9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Parameters:char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name,char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newName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, int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newAge</w:t>
      </w:r>
      <w:proofErr w:type="spellEnd"/>
    </w:p>
    <w:p w14:paraId="68A9D6AC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569D794C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72433944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****************************************************************************/</w:t>
      </w:r>
    </w:p>
    <w:p w14:paraId="17F8CBAF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modifyMember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EAAB44B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{</w:t>
      </w:r>
    </w:p>
    <w:p w14:paraId="35D3722B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member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root,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BCFBC0F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member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B6E3629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strcpy_s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(member-&gt;name,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E208AE7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member-&gt;age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17D88C0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修改了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的信息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7F3F682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}</w:t>
      </w:r>
    </w:p>
    <w:p w14:paraId="05449B04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3FBAE5D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未找到该成员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95CEB51" w14:textId="77777777" w:rsidR="00E76468" w:rsidRDefault="00E76468" w:rsidP="00E764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}</w:t>
      </w:r>
    </w:p>
    <w:p w14:paraId="63CDC663" w14:textId="77777777" w:rsidR="00E76468" w:rsidRDefault="00E76468" w:rsidP="00E7646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E76468" w:rsidSect="00E7646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 }</w:t>
      </w:r>
    </w:p>
    <w:p w14:paraId="29DB2AF6" w14:textId="5CBC71D8" w:rsidR="00946937" w:rsidRDefault="00946937" w:rsidP="00E76468">
      <w:pPr>
        <w:pStyle w:val="3"/>
        <w:spacing w:before="120"/>
      </w:pPr>
      <w:r>
        <w:rPr>
          <w:rFonts w:hint="eastAsia"/>
        </w:rPr>
        <w:t xml:space="preserve">3.4.3 </w:t>
      </w:r>
      <w:r>
        <w:rPr>
          <w:rFonts w:hint="eastAsia"/>
        </w:rPr>
        <w:t>修改功能截屏示例</w:t>
      </w:r>
      <w:bookmarkEnd w:id="27"/>
    </w:p>
    <w:p w14:paraId="580BDF21" w14:textId="5E011D1D" w:rsidR="00946937" w:rsidRDefault="00CF17AD" w:rsidP="0094693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C6D599" wp14:editId="1E1850FC">
            <wp:extent cx="4198984" cy="3848433"/>
            <wp:effectExtent l="0" t="0" r="0" b="0"/>
            <wp:docPr id="16045305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0552" name="图片 16045305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E4EE" w14:textId="1F9C7713" w:rsidR="00946937" w:rsidRPr="00946937" w:rsidRDefault="00946937" w:rsidP="00946937">
      <w:pPr>
        <w:rPr>
          <w:lang w:eastAsia="zh-CN"/>
        </w:rPr>
      </w:pPr>
    </w:p>
    <w:p w14:paraId="5E0A6689" w14:textId="6964AD92" w:rsidR="0075165E" w:rsidRPr="002779D6" w:rsidRDefault="0075165E" w:rsidP="002779D6">
      <w:pPr>
        <w:pStyle w:val="2"/>
        <w:spacing w:before="120"/>
      </w:pPr>
      <w:bookmarkStart w:id="28" w:name="_Toc495668178"/>
      <w:r w:rsidRPr="002779D6">
        <w:rPr>
          <w:rFonts w:hint="eastAsia"/>
        </w:rPr>
        <w:t xml:space="preserve">3.5 </w:t>
      </w:r>
      <w:r w:rsidR="00E31C02">
        <w:rPr>
          <w:rFonts w:hint="eastAsia"/>
        </w:rPr>
        <w:t>删除</w:t>
      </w:r>
      <w:r w:rsidRPr="002779D6">
        <w:rPr>
          <w:rFonts w:hint="eastAsia"/>
        </w:rPr>
        <w:t>功能的实现</w:t>
      </w:r>
      <w:bookmarkEnd w:id="28"/>
    </w:p>
    <w:p w14:paraId="0BC7A176" w14:textId="1E4B2E49" w:rsidR="00CF17AD" w:rsidRDefault="00CF17AD" w:rsidP="00A8652E">
      <w:pPr>
        <w:pStyle w:val="3"/>
        <w:spacing w:before="120"/>
      </w:pPr>
      <w:bookmarkStart w:id="29" w:name="_Toc495668179"/>
    </w:p>
    <w:p w14:paraId="3AB408D6" w14:textId="5B1EDB25" w:rsidR="00CF17AD" w:rsidRPr="00CF17AD" w:rsidRDefault="00CF17AD" w:rsidP="00CF17AD">
      <w:pPr>
        <w:rPr>
          <w:rFonts w:hint="eastAsia"/>
          <w:lang w:eastAsia="zh-CN"/>
        </w:rPr>
      </w:pPr>
    </w:p>
    <w:p w14:paraId="500C7B12" w14:textId="4E075EAB" w:rsidR="00946937" w:rsidRDefault="00946937" w:rsidP="00A8652E">
      <w:pPr>
        <w:pStyle w:val="3"/>
        <w:spacing w:before="120"/>
      </w:pPr>
      <w:r>
        <w:rPr>
          <w:rFonts w:hint="eastAsia"/>
        </w:rPr>
        <w:lastRenderedPageBreak/>
        <w:t xml:space="preserve">3.5.1 </w:t>
      </w:r>
      <w:r w:rsidR="00E31C02">
        <w:rPr>
          <w:rFonts w:hint="eastAsia"/>
        </w:rPr>
        <w:t>删除</w:t>
      </w:r>
      <w:r>
        <w:rPr>
          <w:rFonts w:hint="eastAsia"/>
        </w:rPr>
        <w:t>功能流程图</w:t>
      </w:r>
      <w:bookmarkEnd w:id="29"/>
    </w:p>
    <w:p w14:paraId="09DA518F" w14:textId="453B629D" w:rsidR="00100777" w:rsidRDefault="00CF17AD" w:rsidP="00100777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1242EE70" wp14:editId="2CC20A84">
            <wp:extent cx="4435224" cy="5784081"/>
            <wp:effectExtent l="0" t="0" r="0" b="0"/>
            <wp:docPr id="17545966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688" name="图片 175459668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F55D" w14:textId="1B9CE2BA" w:rsidR="00CF17AD" w:rsidRPr="00100777" w:rsidRDefault="00CF17AD" w:rsidP="00100777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CB2AD0B" wp14:editId="6FD44771">
            <wp:extent cx="5136325" cy="5532599"/>
            <wp:effectExtent l="0" t="0" r="0" b="0"/>
            <wp:docPr id="8267486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48645" name="图片 82674864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A3A2" w14:textId="052A2651" w:rsidR="00946937" w:rsidRDefault="00946937" w:rsidP="00A8652E">
      <w:pPr>
        <w:pStyle w:val="3"/>
        <w:spacing w:before="120"/>
      </w:pPr>
      <w:bookmarkStart w:id="30" w:name="_Toc495668180"/>
      <w:r>
        <w:rPr>
          <w:rFonts w:hint="eastAsia"/>
        </w:rPr>
        <w:t xml:space="preserve">3.5.2 </w:t>
      </w:r>
      <w:r w:rsidR="00E31C02">
        <w:rPr>
          <w:rFonts w:hint="eastAsia"/>
        </w:rPr>
        <w:t>删除</w:t>
      </w:r>
      <w:r>
        <w:rPr>
          <w:rFonts w:hint="eastAsia"/>
        </w:rPr>
        <w:t>功能核心代码</w:t>
      </w:r>
      <w:bookmarkEnd w:id="30"/>
    </w:p>
    <w:p w14:paraId="016C3E47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CF17AD" w:rsidSect="003521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31" w:name="_Toc495668181"/>
    </w:p>
    <w:p w14:paraId="02765264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10436B92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Name:deleteSubtree</w:t>
      </w:r>
      <w:proofErr w:type="spellEnd"/>
      <w:proofErr w:type="gramEnd"/>
    </w:p>
    <w:p w14:paraId="05827E16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delete a member and its subtree</w:t>
      </w:r>
    </w:p>
    <w:p w14:paraId="7A2BC564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Parameters:FamilyMember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 member</w:t>
      </w:r>
    </w:p>
    <w:p w14:paraId="7C407E64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513DC647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49EC66B0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****************************************************************************/</w:t>
      </w:r>
    </w:p>
    <w:p w14:paraId="0D2C4010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deleteSubtree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member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5A25C48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{</w:t>
      </w:r>
    </w:p>
    <w:p w14:paraId="70BB3861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member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96ED5C0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C0B11FA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}</w:t>
      </w:r>
    </w:p>
    <w:p w14:paraId="1FBD5487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child;</w:t>
      </w:r>
    </w:p>
    <w:p w14:paraId="3D607511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child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member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877E598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child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AAFB894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temp;</w:t>
      </w:r>
    </w:p>
    <w:p w14:paraId="72490717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temp = child-&gt;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6A1EAD3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deleteSubtree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(child);</w:t>
      </w:r>
    </w:p>
    <w:p w14:paraId="3CBA8907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child = temp;</w:t>
      </w:r>
    </w:p>
    <w:p w14:paraId="5B27AC6E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}</w:t>
      </w:r>
    </w:p>
    <w:p w14:paraId="1C0EDE77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179414B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member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CA875B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}</w:t>
      </w:r>
    </w:p>
    <w:p w14:paraId="2BB76EE0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7254AEC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2CB82321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Name:disbandFamily</w:t>
      </w:r>
      <w:proofErr w:type="spellEnd"/>
      <w:proofErr w:type="gramEnd"/>
    </w:p>
    <w:p w14:paraId="2F286DA0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disband a family</w:t>
      </w:r>
    </w:p>
    <w:p w14:paraId="3D02554A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Parameters:char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 name</w:t>
      </w:r>
    </w:p>
    <w:p w14:paraId="1D8EBA46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078CC05D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3DBC545A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****************************************************************************/</w:t>
      </w:r>
    </w:p>
    <w:p w14:paraId="7CFCCCBE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disbandFamily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947A33E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{</w:t>
      </w:r>
    </w:p>
    <w:p w14:paraId="1C4E2BB6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member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root,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DEFA2B4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member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D41DF6E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(member == root) {</w:t>
      </w:r>
    </w:p>
    <w:p w14:paraId="13256B89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不能解散整个家庭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D9B21E4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36FE75E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}</w:t>
      </w:r>
    </w:p>
    <w:p w14:paraId="570BDC2F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parent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findParent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root, member-&gt;name);</w:t>
      </w:r>
    </w:p>
    <w:p w14:paraId="7D0AEB82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member)</w:t>
      </w:r>
    </w:p>
    <w:p w14:paraId="26F9E4C5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BCA2DDC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64E3805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child = parent-&gt;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1C8159F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(child-&gt;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member) {</w:t>
      </w:r>
    </w:p>
    <w:p w14:paraId="63F24DB3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child = child-&gt;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9BBD2B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}</w:t>
      </w:r>
    </w:p>
    <w:p w14:paraId="2EB4FF1A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child-&gt;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child-&gt;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0AB522C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}</w:t>
      </w:r>
    </w:p>
    <w:p w14:paraId="777C57FE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deleteSubtree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(member);</w:t>
      </w:r>
    </w:p>
    <w:p w14:paraId="7848AEC5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已解散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的家庭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765B361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}</w:t>
      </w:r>
    </w:p>
    <w:p w14:paraId="339F54CC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0284F7AC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未找到该成员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21E21A1" w14:textId="77777777" w:rsidR="00CF17AD" w:rsidRDefault="00CF17AD" w:rsidP="00CF17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}</w:t>
      </w:r>
    </w:p>
    <w:p w14:paraId="309DCAB0" w14:textId="77777777" w:rsidR="00CF17AD" w:rsidRDefault="00CF17AD" w:rsidP="00CF17AD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CF17AD" w:rsidSect="00CF17AD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 }</w:t>
      </w:r>
    </w:p>
    <w:p w14:paraId="188F8921" w14:textId="18FCF469" w:rsidR="00946937" w:rsidRDefault="00946937" w:rsidP="00CF17AD">
      <w:pPr>
        <w:pStyle w:val="3"/>
        <w:spacing w:before="120"/>
      </w:pPr>
      <w:r>
        <w:rPr>
          <w:rFonts w:hint="eastAsia"/>
        </w:rPr>
        <w:lastRenderedPageBreak/>
        <w:t xml:space="preserve">3.5.3 </w:t>
      </w:r>
      <w:r w:rsidR="00E31C02">
        <w:rPr>
          <w:rFonts w:hint="eastAsia"/>
        </w:rPr>
        <w:t>删除</w:t>
      </w:r>
      <w:r>
        <w:rPr>
          <w:rFonts w:hint="eastAsia"/>
        </w:rPr>
        <w:t>功能截屏示例</w:t>
      </w:r>
      <w:bookmarkEnd w:id="31"/>
    </w:p>
    <w:p w14:paraId="558C6B10" w14:textId="27B2166B" w:rsidR="00946937" w:rsidRPr="00946937" w:rsidRDefault="00CB742D" w:rsidP="0094693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612C270" wp14:editId="29383E19">
            <wp:extent cx="3970364" cy="2972058"/>
            <wp:effectExtent l="0" t="0" r="0" b="0"/>
            <wp:docPr id="1027311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131" name="图片 1027311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27DF" w14:textId="77777777" w:rsidR="0075165E" w:rsidRDefault="0075165E" w:rsidP="008F78B2">
      <w:pPr>
        <w:pStyle w:val="2"/>
        <w:spacing w:before="120"/>
      </w:pPr>
      <w:bookmarkStart w:id="32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32"/>
    </w:p>
    <w:p w14:paraId="5FAA4E6E" w14:textId="77777777" w:rsidR="00AD5E2E" w:rsidRDefault="00946937" w:rsidP="00A8652E">
      <w:pPr>
        <w:pStyle w:val="3"/>
        <w:spacing w:before="120"/>
      </w:pPr>
      <w:bookmarkStart w:id="33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33"/>
    </w:p>
    <w:p w14:paraId="238FC98C" w14:textId="491538D4" w:rsidR="004F1DC1" w:rsidRPr="004F1DC1" w:rsidRDefault="00DD3A61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E31F761" wp14:editId="16A0F30F">
            <wp:extent cx="3048264" cy="6050804"/>
            <wp:effectExtent l="0" t="0" r="0" b="0"/>
            <wp:docPr id="1857703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300" name="图片 18577030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5CD" w14:textId="77777777" w:rsidR="00AD5E2E" w:rsidRDefault="00946937" w:rsidP="00A8652E">
      <w:pPr>
        <w:pStyle w:val="3"/>
        <w:spacing w:before="120"/>
      </w:pPr>
      <w:bookmarkStart w:id="34" w:name="_Toc495668184"/>
      <w:r>
        <w:rPr>
          <w:rFonts w:hint="eastAsia"/>
        </w:rPr>
        <w:t xml:space="preserve">3.6.2 </w:t>
      </w:r>
      <w:r>
        <w:rPr>
          <w:rFonts w:hint="eastAsia"/>
        </w:rPr>
        <w:t>总体系统核心代码</w:t>
      </w:r>
      <w:bookmarkEnd w:id="34"/>
    </w:p>
    <w:p w14:paraId="047E744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DD3A61" w:rsidSect="003521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35" w:name="_Toc495668185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</w:p>
    <w:p w14:paraId="35A06E2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our list</w:t>
      </w:r>
    </w:p>
    <w:p w14:paraId="66AE2D59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MenuDisplay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30E9A1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23AD16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58137B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 = 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can avoid displaying undesired input on the screen</w:t>
      </w:r>
    </w:p>
    <w:p w14:paraId="0943174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((controller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controller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|| 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(controller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controller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6DE12103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choice on the screen</w:t>
      </w:r>
    </w:p>
    <w:p w14:paraId="70BC539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(controller)</w:t>
      </w:r>
    </w:p>
    <w:p w14:paraId="03DFD07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{</w:t>
      </w:r>
    </w:p>
    <w:p w14:paraId="3C4CAAB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43DE74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5DE5C7F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程序结束！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E8F357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47034BC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47F15E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7A789F2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07F742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497470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请先建立家谱！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A8D532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ABBE290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64EF72E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118268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if</w:t>
      </w:r>
    </w:p>
    <w:p w14:paraId="2689FA8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while</w:t>
      </w:r>
    </w:p>
    <w:p w14:paraId="165CFAD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80EDB60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Ancestorsage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D02B53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AncestorsName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max_input_name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2BEFA3F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请输入祖先姓名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71835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AncestorsName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4C9315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请输入祖先年龄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576DD67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Ancestorsage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0, 100000000);</w:t>
      </w:r>
    </w:p>
    <w:p w14:paraId="7C18897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AncestorsName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Ancestorsage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45F6EC7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family.printFamilyTree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0);</w:t>
      </w:r>
    </w:p>
    <w:p w14:paraId="6C29B78F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773DF0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本次操作完成，按回车键进行新一轮操作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40404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2EF904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B7DF5F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A52C5B9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47829B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 our screen</w:t>
      </w:r>
    </w:p>
    <w:p w14:paraId="70E62833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system(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cls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8A125F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93B1F5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our prompt</w:t>
      </w:r>
    </w:p>
    <w:p w14:paraId="1C2D6069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MenuDisplay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3D86AE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089A95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C3303E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variable to hold the choice we input</w:t>
      </w:r>
    </w:p>
    <w:p w14:paraId="7C2A0B9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40B62C3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controller = 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can avoid displaying undesired input on the screen</w:t>
      </w:r>
    </w:p>
    <w:p w14:paraId="73D8DAF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((controller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controller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|| 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(controller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controller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6155D10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choice on the screen</w:t>
      </w:r>
    </w:p>
    <w:p w14:paraId="344117D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(controller)</w:t>
      </w:r>
    </w:p>
    <w:p w14:paraId="403D7212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{</w:t>
      </w:r>
    </w:p>
    <w:p w14:paraId="104DEEE3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8D245D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55CE3EF7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程序结束！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4527F37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4BE759F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574262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53E8D84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6BDC60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不可重复建立家谱！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963CBA5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4885A7F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本次操作完成，按回车键进行新一轮操作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E04A702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387CEA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C0F5E6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4A50310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'b'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9734365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'B'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5ED579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选择了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B---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添加成员，进行添加成员操作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D45931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{</w:t>
      </w:r>
    </w:p>
    <w:p w14:paraId="0128E0C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age;</w:t>
      </w:r>
    </w:p>
    <w:p w14:paraId="18430835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max_input_name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5E9EA6A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max_input_name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076C525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请输入双亲姓名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A074F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3B487B0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请输入新添加成员姓名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C6683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998FAC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请输入新添加成员年龄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CDA1E6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age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0, 100000000);</w:t>
      </w:r>
    </w:p>
    <w:p w14:paraId="76CD3B6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family.addChild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age);</w:t>
      </w:r>
    </w:p>
    <w:p w14:paraId="3A6C73B3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}</w:t>
      </w:r>
    </w:p>
    <w:p w14:paraId="6D9F63F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family.printFamilyTree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0);</w:t>
      </w:r>
    </w:p>
    <w:p w14:paraId="16CB78B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6E3BB83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本次操作完成，按回车键进行新一轮操作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99D43B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13AB27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DE79C5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8F246E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719782B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选择了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C---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解散局部家庭，进行解散局部家庭操作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C7F263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{</w:t>
      </w:r>
    </w:p>
    <w:p w14:paraId="14E9BD3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name[</w:t>
      </w:r>
      <w:proofErr w:type="spell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max_input_name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660C810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请输入解散局部家庭成员姓名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8BFD805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(name);</w:t>
      </w:r>
    </w:p>
    <w:p w14:paraId="42CEFAC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family.disbandFamily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(name);</w:t>
      </w:r>
    </w:p>
    <w:p w14:paraId="1978732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family.printFamilyTree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0);</w:t>
      </w:r>
    </w:p>
    <w:p w14:paraId="3CE6492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}</w:t>
      </w:r>
    </w:p>
    <w:p w14:paraId="69904609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EDBB94F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本次操作完成，按回车键进行新一轮操作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E60F713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8F3528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9B272A5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DE4D6BF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F0F16B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选择了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D---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修改成员，进行修改成员操作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0E6F5DF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{</w:t>
      </w:r>
    </w:p>
    <w:p w14:paraId="277336D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age;</w:t>
      </w:r>
    </w:p>
    <w:p w14:paraId="0A0CA7B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name[</w:t>
      </w:r>
      <w:proofErr w:type="spell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max_input_name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228B9CE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max_input_name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610F404E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请输入修改成员原姓名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122C9E1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(name);</w:t>
      </w:r>
    </w:p>
    <w:p w14:paraId="4EA77289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请输入修改成员现姓名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8E1DBA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BB415A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请输入修改成员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现年龄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6B01AF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age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0, 100000000);</w:t>
      </w:r>
    </w:p>
    <w:p w14:paraId="4D07210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family.modifyMember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(name,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age);</w:t>
      </w:r>
    </w:p>
    <w:p w14:paraId="258B5606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family.printFamilyTree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0);</w:t>
      </w:r>
    </w:p>
    <w:p w14:paraId="6D6FF267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}</w:t>
      </w:r>
    </w:p>
    <w:p w14:paraId="7AB34B8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B6592D2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本次操作完成，按回车键进行新一轮操作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2BE6A3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DFD9759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A4033A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531CB65D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F8CF604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}</w:t>
      </w:r>
    </w:p>
    <w:p w14:paraId="2DC69DF8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7A6F482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if</w:t>
      </w:r>
    </w:p>
    <w:p w14:paraId="1AFEE8A9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while</w:t>
      </w:r>
    </w:p>
    <w:p w14:paraId="40304F2C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85A122B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5277C487" w14:textId="77777777" w:rsidR="00DD3A61" w:rsidRDefault="00DD3A61" w:rsidP="00DD3A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2407742" w14:textId="77777777" w:rsidR="00DD3A61" w:rsidRDefault="00DD3A61" w:rsidP="00DD3A61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DD3A61" w:rsidSect="00DD3A61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0;</w:t>
      </w:r>
    </w:p>
    <w:p w14:paraId="4CE59595" w14:textId="57BB3EC4" w:rsidR="00946937" w:rsidRDefault="00946937" w:rsidP="00DD3A61">
      <w:pPr>
        <w:pStyle w:val="3"/>
        <w:spacing w:before="120"/>
      </w:pPr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35"/>
    </w:p>
    <w:p w14:paraId="072222F3" w14:textId="1A434B35" w:rsidR="00967C27" w:rsidRDefault="00DD3A61" w:rsidP="00FD3194">
      <w:pPr>
        <w:pStyle w:val="afff5"/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A8F471" wp14:editId="5B6BA751">
            <wp:extent cx="3871295" cy="1950889"/>
            <wp:effectExtent l="0" t="0" r="0" b="0"/>
            <wp:docPr id="190184666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46669" name="图片 190184666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12A8" w14:textId="529397F4" w:rsidR="00DD3A61" w:rsidRDefault="00DD3A61" w:rsidP="00FD3194">
      <w:pPr>
        <w:pStyle w:val="afff5"/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339499B" wp14:editId="14FDA971">
            <wp:extent cx="4176122" cy="3314987"/>
            <wp:effectExtent l="0" t="0" r="0" b="0"/>
            <wp:docPr id="87731069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10690" name="图片 87731069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42B5" w14:textId="07BF3801" w:rsidR="00DD3A61" w:rsidRDefault="00DD3A61" w:rsidP="00FD3194">
      <w:pPr>
        <w:pStyle w:val="afff5"/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4DD4428C" wp14:editId="0BFAA74E">
            <wp:extent cx="4145639" cy="3589331"/>
            <wp:effectExtent l="0" t="0" r="0" b="0"/>
            <wp:docPr id="2578875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7587" name="图片 25788758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1B83" w14:textId="1DD0F8B0" w:rsidR="00DD3A61" w:rsidRDefault="00DD3A61" w:rsidP="00FD3194">
      <w:pPr>
        <w:pStyle w:val="afff5"/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4E13EE4" wp14:editId="4D4670D2">
            <wp:extent cx="4229467" cy="2926334"/>
            <wp:effectExtent l="0" t="0" r="0" b="0"/>
            <wp:docPr id="16380116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11644" name="图片 16380116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0458" w14:textId="524CA780" w:rsidR="00DD3A61" w:rsidRDefault="00DD3A61" w:rsidP="00FD3194">
      <w:pPr>
        <w:pStyle w:val="afff5"/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1C2BFDA" wp14:editId="46F2AAEC">
            <wp:extent cx="3924640" cy="3513124"/>
            <wp:effectExtent l="0" t="0" r="0" b="0"/>
            <wp:docPr id="126222970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29700" name="图片 126222970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3859" w14:textId="34499589" w:rsidR="00DD3A61" w:rsidRPr="00ED4D76" w:rsidRDefault="00DD3A61" w:rsidP="00FD3194">
      <w:pPr>
        <w:pStyle w:val="afff5"/>
        <w:ind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5FA8AB4" wp14:editId="04E17EA0">
            <wp:extent cx="5759450" cy="1979295"/>
            <wp:effectExtent l="0" t="0" r="0" b="0"/>
            <wp:docPr id="9013723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2326" name="图片 90137232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A61" w:rsidRPr="00ED4D76" w:rsidSect="003521AA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403C" w14:textId="77777777" w:rsidR="00E3653D" w:rsidRDefault="00E3653D" w:rsidP="001D0743">
      <w:r>
        <w:separator/>
      </w:r>
    </w:p>
    <w:p w14:paraId="79563CF2" w14:textId="77777777" w:rsidR="00E3653D" w:rsidRDefault="00E3653D" w:rsidP="001D0743"/>
    <w:p w14:paraId="7C6D197B" w14:textId="77777777" w:rsidR="00E3653D" w:rsidRDefault="00E3653D" w:rsidP="001D0743"/>
    <w:p w14:paraId="00777069" w14:textId="77777777" w:rsidR="00E3653D" w:rsidRDefault="00E3653D" w:rsidP="001D0743"/>
    <w:p w14:paraId="01200ED7" w14:textId="77777777" w:rsidR="00E3653D" w:rsidRDefault="00E3653D" w:rsidP="001D0743"/>
    <w:p w14:paraId="45E60567" w14:textId="77777777" w:rsidR="00E3653D" w:rsidRDefault="00E3653D" w:rsidP="001D0743"/>
  </w:endnote>
  <w:endnote w:type="continuationSeparator" w:id="0">
    <w:p w14:paraId="17820979" w14:textId="77777777" w:rsidR="00E3653D" w:rsidRDefault="00E3653D" w:rsidP="001D0743">
      <w:r>
        <w:continuationSeparator/>
      </w:r>
    </w:p>
    <w:p w14:paraId="72B21BB4" w14:textId="77777777" w:rsidR="00E3653D" w:rsidRDefault="00E3653D" w:rsidP="001D0743"/>
    <w:p w14:paraId="35DDC3CC" w14:textId="77777777" w:rsidR="00E3653D" w:rsidRDefault="00E3653D" w:rsidP="001D0743"/>
    <w:p w14:paraId="17AD493F" w14:textId="77777777" w:rsidR="00E3653D" w:rsidRDefault="00E3653D" w:rsidP="001D0743"/>
    <w:p w14:paraId="6DDFAB15" w14:textId="77777777" w:rsidR="00E3653D" w:rsidRDefault="00E3653D" w:rsidP="001D0743"/>
    <w:p w14:paraId="38B3437C" w14:textId="77777777" w:rsidR="00E3653D" w:rsidRDefault="00E3653D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F136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675B91B6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85A3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5972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33D869C6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05E9EB5" w14:textId="77777777" w:rsidR="002644C8" w:rsidRPr="00E0298B" w:rsidRDefault="002644C8" w:rsidP="001D0743">
    <w:pPr>
      <w:pStyle w:val="a4"/>
      <w:ind w:firstLine="360"/>
    </w:pPr>
  </w:p>
  <w:p w14:paraId="18FB4E10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08ED" w14:textId="77777777" w:rsidR="00E3653D" w:rsidRDefault="00E3653D" w:rsidP="001D0743">
      <w:r>
        <w:separator/>
      </w:r>
    </w:p>
    <w:p w14:paraId="4BA62FFB" w14:textId="77777777" w:rsidR="00E3653D" w:rsidRDefault="00E3653D" w:rsidP="001D0743"/>
    <w:p w14:paraId="418B9FC1" w14:textId="77777777" w:rsidR="00E3653D" w:rsidRDefault="00E3653D" w:rsidP="001D0743"/>
    <w:p w14:paraId="247C7459" w14:textId="77777777" w:rsidR="00E3653D" w:rsidRDefault="00E3653D" w:rsidP="001D0743"/>
    <w:p w14:paraId="55884DE0" w14:textId="77777777" w:rsidR="00E3653D" w:rsidRDefault="00E3653D" w:rsidP="001D0743"/>
    <w:p w14:paraId="69207884" w14:textId="77777777" w:rsidR="00E3653D" w:rsidRDefault="00E3653D" w:rsidP="001D0743"/>
  </w:footnote>
  <w:footnote w:type="continuationSeparator" w:id="0">
    <w:p w14:paraId="5ED2EF6D" w14:textId="77777777" w:rsidR="00E3653D" w:rsidRDefault="00E3653D" w:rsidP="001D0743">
      <w:r>
        <w:continuationSeparator/>
      </w:r>
    </w:p>
    <w:p w14:paraId="5D380F9F" w14:textId="77777777" w:rsidR="00E3653D" w:rsidRDefault="00E3653D" w:rsidP="001D0743"/>
    <w:p w14:paraId="4ABC3D99" w14:textId="77777777" w:rsidR="00E3653D" w:rsidRDefault="00E3653D" w:rsidP="001D0743"/>
    <w:p w14:paraId="3293F392" w14:textId="77777777" w:rsidR="00E3653D" w:rsidRDefault="00E3653D" w:rsidP="001D0743"/>
    <w:p w14:paraId="70F3EB79" w14:textId="77777777" w:rsidR="00E3653D" w:rsidRDefault="00E3653D" w:rsidP="001D0743"/>
    <w:p w14:paraId="589D6D14" w14:textId="77777777" w:rsidR="00E3653D" w:rsidRDefault="00E3653D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6B2B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5EEF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D50C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6292077">
    <w:abstractNumId w:val="8"/>
  </w:num>
  <w:num w:numId="2" w16cid:durableId="540829238">
    <w:abstractNumId w:val="14"/>
  </w:num>
  <w:num w:numId="3" w16cid:durableId="1158040712">
    <w:abstractNumId w:val="17"/>
  </w:num>
  <w:num w:numId="4" w16cid:durableId="743449206">
    <w:abstractNumId w:val="13"/>
  </w:num>
  <w:num w:numId="5" w16cid:durableId="412436807">
    <w:abstractNumId w:val="18"/>
  </w:num>
  <w:num w:numId="6" w16cid:durableId="902451890">
    <w:abstractNumId w:val="1"/>
  </w:num>
  <w:num w:numId="7" w16cid:durableId="597254423">
    <w:abstractNumId w:val="4"/>
  </w:num>
  <w:num w:numId="8" w16cid:durableId="633483829">
    <w:abstractNumId w:val="10"/>
  </w:num>
  <w:num w:numId="9" w16cid:durableId="1112091229">
    <w:abstractNumId w:val="16"/>
  </w:num>
  <w:num w:numId="10" w16cid:durableId="68698463">
    <w:abstractNumId w:val="3"/>
  </w:num>
  <w:num w:numId="11" w16cid:durableId="208003">
    <w:abstractNumId w:val="6"/>
  </w:num>
  <w:num w:numId="12" w16cid:durableId="638724517">
    <w:abstractNumId w:val="9"/>
  </w:num>
  <w:num w:numId="13" w16cid:durableId="2015572309">
    <w:abstractNumId w:val="7"/>
  </w:num>
  <w:num w:numId="14" w16cid:durableId="29322122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1285555">
    <w:abstractNumId w:val="7"/>
  </w:num>
  <w:num w:numId="16" w16cid:durableId="382869027">
    <w:abstractNumId w:val="7"/>
  </w:num>
  <w:num w:numId="17" w16cid:durableId="11459736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75325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3707648">
    <w:abstractNumId w:val="5"/>
  </w:num>
  <w:num w:numId="20" w16cid:durableId="822233350">
    <w:abstractNumId w:val="11"/>
  </w:num>
  <w:num w:numId="21" w16cid:durableId="182522974">
    <w:abstractNumId w:val="2"/>
  </w:num>
  <w:num w:numId="22" w16cid:durableId="2057647">
    <w:abstractNumId w:val="0"/>
  </w:num>
  <w:num w:numId="23" w16cid:durableId="1257247409">
    <w:abstractNumId w:val="12"/>
  </w:num>
  <w:num w:numId="24" w16cid:durableId="9095773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A93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4878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21AA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1311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2D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7AD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A61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1C02"/>
    <w:rsid w:val="00E32923"/>
    <w:rsid w:val="00E33497"/>
    <w:rsid w:val="00E3653D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6468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018552"/>
  <w15:docId w15:val="{3ED1E631-428A-4E1F-B662-398B97FB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26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5" Type="http://schemas.openxmlformats.org/officeDocument/2006/relationships/image" Target="media/image11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image" Target="media/image6.tmp"/><Relationship Id="rId29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tmp"/><Relationship Id="rId28" Type="http://schemas.openxmlformats.org/officeDocument/2006/relationships/image" Target="media/image14.tmp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31" Type="http://schemas.openxmlformats.org/officeDocument/2006/relationships/image" Target="media/image17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tmp"/><Relationship Id="rId22" Type="http://schemas.openxmlformats.org/officeDocument/2006/relationships/image" Target="media/image8.tmp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338</TotalTime>
  <Pages>27</Pages>
  <Words>1965</Words>
  <Characters>11201</Characters>
  <Application>Microsoft Office Word</Application>
  <DocSecurity>0</DocSecurity>
  <Lines>93</Lines>
  <Paragraphs>26</Paragraphs>
  <ScaleCrop>false</ScaleCrop>
  <Company>中国石油大学</Company>
  <LinksUpToDate>false</LinksUpToDate>
  <CharactersWithSpaces>13140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23</cp:revision>
  <cp:lastPrinted>2008-07-17T03:36:00Z</cp:lastPrinted>
  <dcterms:created xsi:type="dcterms:W3CDTF">2017-10-13T02:08:00Z</dcterms:created>
  <dcterms:modified xsi:type="dcterms:W3CDTF">2023-11-12T01:42:00Z</dcterms:modified>
</cp:coreProperties>
</file>