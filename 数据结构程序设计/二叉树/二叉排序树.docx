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6DFCD1D" w14:textId="77777777" w:rsidR="00B138A1" w:rsidRPr="001E4DF9" w:rsidRDefault="00B138A1" w:rsidP="001D0743">
      <w:pPr>
        <w:rPr>
          <w:lang w:eastAsia="zh-CN"/>
        </w:rPr>
      </w:pPr>
    </w:p>
    <w:p w14:paraId="32CCBDA8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7394B3FD" w14:textId="77777777" w:rsidR="00404CF0" w:rsidRPr="00ED4D76" w:rsidRDefault="00404CF0" w:rsidP="001D0743">
      <w:pPr>
        <w:rPr>
          <w:lang w:eastAsia="zh-CN"/>
        </w:rPr>
      </w:pPr>
    </w:p>
    <w:p w14:paraId="2AC9E892" w14:textId="77777777" w:rsidR="00404CF0" w:rsidRPr="00ED4D76" w:rsidRDefault="00404CF0" w:rsidP="001D0743">
      <w:pPr>
        <w:rPr>
          <w:lang w:eastAsia="zh-CN"/>
        </w:rPr>
      </w:pPr>
    </w:p>
    <w:p w14:paraId="1EEC0607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5FAFFDFA" w14:textId="36718CFD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proofErr w:type="spellStart"/>
      <w:proofErr w:type="gramStart"/>
      <w:r w:rsidR="00E42C41">
        <w:rPr>
          <w:rFonts w:hint="eastAsia"/>
        </w:rPr>
        <w:t>二叉排序</w:t>
      </w:r>
      <w:proofErr w:type="spellEnd"/>
      <w:proofErr w:type="gramEnd"/>
      <w:r w:rsidR="00E42C41">
        <w:rPr>
          <w:rFonts w:hint="eastAsia"/>
          <w:lang w:eastAsia="zh-CN"/>
        </w:rPr>
        <w:t>树</w:t>
      </w:r>
    </w:p>
    <w:p w14:paraId="7DAF4BF0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49013A83" w14:textId="77777777" w:rsidR="00AB4DCF" w:rsidRPr="00ED4D76" w:rsidRDefault="00AB4DCF" w:rsidP="001D0743">
      <w:pPr>
        <w:rPr>
          <w:lang w:eastAsia="zh-CN"/>
        </w:rPr>
      </w:pPr>
    </w:p>
    <w:p w14:paraId="4F2E8509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46B2951E" w14:textId="77777777" w:rsidR="00B138A1" w:rsidRPr="00ED4D76" w:rsidRDefault="00B138A1" w:rsidP="001D0743">
      <w:pPr>
        <w:rPr>
          <w:lang w:eastAsia="zh-CN"/>
        </w:rPr>
      </w:pPr>
    </w:p>
    <w:p w14:paraId="4C0F7A7D" w14:textId="77777777" w:rsidR="00B138A1" w:rsidRPr="00ED4D76" w:rsidRDefault="00B138A1" w:rsidP="001D0743">
      <w:pPr>
        <w:rPr>
          <w:lang w:eastAsia="zh-CN"/>
        </w:rPr>
      </w:pPr>
    </w:p>
    <w:p w14:paraId="08DAD80B" w14:textId="77777777" w:rsidR="00B138A1" w:rsidRPr="00ED4D76" w:rsidRDefault="00B138A1" w:rsidP="001D0743">
      <w:pPr>
        <w:rPr>
          <w:lang w:eastAsia="zh-CN"/>
        </w:rPr>
      </w:pPr>
    </w:p>
    <w:p w14:paraId="4E9ECE2D" w14:textId="77777777" w:rsidR="00B138A1" w:rsidRPr="00ED4D76" w:rsidRDefault="00B138A1" w:rsidP="001D0743">
      <w:pPr>
        <w:rPr>
          <w:lang w:eastAsia="zh-CN"/>
        </w:rPr>
      </w:pPr>
    </w:p>
    <w:p w14:paraId="3D586652" w14:textId="77777777" w:rsidR="006F1CF2" w:rsidRPr="00ED4D76" w:rsidRDefault="006F1CF2" w:rsidP="001D0743">
      <w:pPr>
        <w:rPr>
          <w:lang w:eastAsia="zh-CN"/>
        </w:rPr>
      </w:pPr>
    </w:p>
    <w:p w14:paraId="035A26B1" w14:textId="77777777" w:rsidR="006F1CF2" w:rsidRPr="00ED4D76" w:rsidRDefault="006F1CF2" w:rsidP="001D0743">
      <w:pPr>
        <w:rPr>
          <w:lang w:eastAsia="zh-CN"/>
        </w:rPr>
      </w:pPr>
    </w:p>
    <w:p w14:paraId="348B120B" w14:textId="66D76361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35CA4">
        <w:rPr>
          <w:rFonts w:ascii="宋体" w:hAnsi="宋体" w:hint="eastAsia"/>
          <w:u w:val="single"/>
          <w:lang w:eastAsia="zh-CN"/>
        </w:rPr>
        <w:t>杨宇琨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563FFD3F" w14:textId="06C5C553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35CA4">
        <w:rPr>
          <w:rFonts w:ascii="宋体" w:hAnsi="宋体" w:hint="eastAsia"/>
          <w:u w:val="single"/>
          <w:lang w:eastAsia="zh-CN"/>
        </w:rPr>
        <w:t>2252843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6FE33E23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BD3C643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0669FACB" w14:textId="77777777" w:rsidR="00B138A1" w:rsidRPr="00ED4D76" w:rsidRDefault="00B138A1" w:rsidP="001D0743">
      <w:pPr>
        <w:rPr>
          <w:lang w:eastAsia="zh-CN"/>
        </w:rPr>
      </w:pPr>
    </w:p>
    <w:p w14:paraId="2AC6FA5D" w14:textId="77777777" w:rsidR="006F1CF2" w:rsidRPr="00ED4D76" w:rsidRDefault="006F1CF2" w:rsidP="001D0743">
      <w:pPr>
        <w:rPr>
          <w:lang w:eastAsia="zh-CN"/>
        </w:rPr>
      </w:pPr>
    </w:p>
    <w:p w14:paraId="2E7F999A" w14:textId="77777777" w:rsidR="006F1CF2" w:rsidRPr="00ED4D76" w:rsidRDefault="006F1CF2" w:rsidP="001D0743">
      <w:pPr>
        <w:rPr>
          <w:lang w:eastAsia="zh-CN"/>
        </w:rPr>
      </w:pPr>
    </w:p>
    <w:p w14:paraId="70347E49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28DDB274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5C13D066" w14:textId="77777777" w:rsidR="00056E90" w:rsidRPr="00ED4D76" w:rsidRDefault="00056E90" w:rsidP="001D0743">
      <w:pPr>
        <w:rPr>
          <w:lang w:eastAsia="zh-CN"/>
        </w:rPr>
      </w:pPr>
    </w:p>
    <w:p w14:paraId="7F2EC519" w14:textId="77777777" w:rsidR="00E53577" w:rsidRPr="00ED4D76" w:rsidRDefault="00E53577" w:rsidP="001D0743">
      <w:pPr>
        <w:rPr>
          <w:lang w:eastAsia="zh-CN"/>
        </w:rPr>
      </w:pPr>
    </w:p>
    <w:p w14:paraId="404C4D70" w14:textId="77777777" w:rsidR="00E53577" w:rsidRPr="00ED4D76" w:rsidRDefault="00E53577" w:rsidP="001D0743">
      <w:pPr>
        <w:rPr>
          <w:lang w:eastAsia="zh-CN"/>
        </w:rPr>
      </w:pPr>
    </w:p>
    <w:p w14:paraId="4A43972E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7325C187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0A7E40A5" w14:textId="77777777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14:paraId="62F8E655" w14:textId="77777777" w:rsidR="00E42C41" w:rsidRDefault="00E42C41" w:rsidP="00E42C41">
      <w:pPr>
        <w:rPr>
          <w:rFonts w:hint="eastAsia"/>
          <w:lang w:eastAsia="zh-CN"/>
        </w:rPr>
      </w:pPr>
      <w:bookmarkStart w:id="5" w:name="_Toc484542869"/>
      <w:bookmarkStart w:id="6" w:name="_Toc495668155"/>
      <w:r>
        <w:rPr>
          <w:rFonts w:hint="eastAsia"/>
          <w:lang w:eastAsia="zh-CN"/>
        </w:rPr>
        <w:t>随着信息技术的发展，数据处理和存储需求不断增长。为了提高数据的检索效率和管理能力，开发</w:t>
      </w:r>
      <w:proofErr w:type="gramStart"/>
      <w:r>
        <w:rPr>
          <w:rFonts w:hint="eastAsia"/>
          <w:lang w:eastAsia="zh-CN"/>
        </w:rPr>
        <w:t>了二叉排序</w:t>
      </w:r>
      <w:proofErr w:type="gramEnd"/>
      <w:r>
        <w:rPr>
          <w:rFonts w:hint="eastAsia"/>
          <w:lang w:eastAsia="zh-CN"/>
        </w:rPr>
        <w:t>树这样一种数据结构。</w:t>
      </w:r>
      <w:proofErr w:type="gramStart"/>
      <w:r>
        <w:rPr>
          <w:rFonts w:hint="eastAsia"/>
          <w:lang w:eastAsia="zh-CN"/>
        </w:rPr>
        <w:t>二叉排序</w:t>
      </w:r>
      <w:proofErr w:type="gramEnd"/>
      <w:r>
        <w:rPr>
          <w:rFonts w:hint="eastAsia"/>
          <w:lang w:eastAsia="zh-CN"/>
        </w:rPr>
        <w:t>树是一种常见的数据结构，它能够高效地对数据进行插入和查找操作，尤其适用于有序数据的存储和检索。在实际的软件开发和数据处理中，</w:t>
      </w:r>
      <w:proofErr w:type="gramStart"/>
      <w:r>
        <w:rPr>
          <w:rFonts w:hint="eastAsia"/>
          <w:lang w:eastAsia="zh-CN"/>
        </w:rPr>
        <w:t>二叉排序</w:t>
      </w:r>
      <w:proofErr w:type="gramEnd"/>
      <w:r>
        <w:rPr>
          <w:rFonts w:hint="eastAsia"/>
          <w:lang w:eastAsia="zh-CN"/>
        </w:rPr>
        <w:t>树被广泛应用于数据库索引、文件系统和搜索算法等领域。因此，</w:t>
      </w:r>
      <w:proofErr w:type="gramStart"/>
      <w:r>
        <w:rPr>
          <w:rFonts w:hint="eastAsia"/>
          <w:lang w:eastAsia="zh-CN"/>
        </w:rPr>
        <w:t>对于二叉排序</w:t>
      </w:r>
      <w:proofErr w:type="gramEnd"/>
      <w:r>
        <w:rPr>
          <w:rFonts w:hint="eastAsia"/>
          <w:lang w:eastAsia="zh-CN"/>
        </w:rPr>
        <w:t>树的插入和检索功能的实现具有重要的实际意义。</w:t>
      </w:r>
    </w:p>
    <w:p w14:paraId="609C7CF5" w14:textId="77777777" w:rsidR="00C119C2" w:rsidRDefault="00794BDB" w:rsidP="008F78B2">
      <w:pPr>
        <w:pStyle w:val="2"/>
        <w:spacing w:before="120"/>
      </w:pPr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14:paraId="68A907F4" w14:textId="77777777" w:rsidR="00E42C41" w:rsidRDefault="00E42C41" w:rsidP="00E42C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proofErr w:type="gramStart"/>
      <w:r>
        <w:rPr>
          <w:rFonts w:hint="eastAsia"/>
          <w:lang w:eastAsia="zh-CN"/>
        </w:rPr>
        <w:t>二叉排序</w:t>
      </w:r>
      <w:proofErr w:type="gramEnd"/>
      <w:r>
        <w:rPr>
          <w:rFonts w:hint="eastAsia"/>
          <w:lang w:eastAsia="zh-CN"/>
        </w:rPr>
        <w:t>树的建立：根据输入的关键字，按照大小关系</w:t>
      </w:r>
      <w:proofErr w:type="gramStart"/>
      <w:r>
        <w:rPr>
          <w:rFonts w:hint="eastAsia"/>
          <w:lang w:eastAsia="zh-CN"/>
        </w:rPr>
        <w:t>构建二叉排序</w:t>
      </w:r>
      <w:proofErr w:type="gramEnd"/>
      <w:r>
        <w:rPr>
          <w:rFonts w:hint="eastAsia"/>
          <w:lang w:eastAsia="zh-CN"/>
        </w:rPr>
        <w:t>树。对于每个新的关键字，根据其大小关系与已有的结点进行比较，插入到合适的位置以</w:t>
      </w:r>
      <w:proofErr w:type="gramStart"/>
      <w:r>
        <w:rPr>
          <w:rFonts w:hint="eastAsia"/>
          <w:lang w:eastAsia="zh-CN"/>
        </w:rPr>
        <w:t>保持二叉排序</w:t>
      </w:r>
      <w:proofErr w:type="gramEnd"/>
      <w:r>
        <w:rPr>
          <w:rFonts w:hint="eastAsia"/>
          <w:lang w:eastAsia="zh-CN"/>
        </w:rPr>
        <w:t>树的有序性。</w:t>
      </w:r>
    </w:p>
    <w:p w14:paraId="37A31AF2" w14:textId="77777777" w:rsidR="00E42C41" w:rsidRDefault="00E42C41" w:rsidP="00E42C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proofErr w:type="gramStart"/>
      <w:r>
        <w:rPr>
          <w:rFonts w:hint="eastAsia"/>
          <w:lang w:eastAsia="zh-CN"/>
        </w:rPr>
        <w:t>二叉排序</w:t>
      </w:r>
      <w:proofErr w:type="gramEnd"/>
      <w:r>
        <w:rPr>
          <w:rFonts w:hint="eastAsia"/>
          <w:lang w:eastAsia="zh-CN"/>
        </w:rPr>
        <w:t>树的插入功能：用户可以输入新的关键字，程序将根据大小关系将其插入到已有</w:t>
      </w:r>
      <w:proofErr w:type="gramStart"/>
      <w:r>
        <w:rPr>
          <w:rFonts w:hint="eastAsia"/>
          <w:lang w:eastAsia="zh-CN"/>
        </w:rPr>
        <w:t>的二叉排序</w:t>
      </w:r>
      <w:proofErr w:type="gramEnd"/>
      <w:r>
        <w:rPr>
          <w:rFonts w:hint="eastAsia"/>
          <w:lang w:eastAsia="zh-CN"/>
        </w:rPr>
        <w:t>树中的合适位置，以保持树的有序性。</w:t>
      </w:r>
    </w:p>
    <w:p w14:paraId="074D80B2" w14:textId="77777777" w:rsidR="00E42C41" w:rsidRDefault="00E42C41" w:rsidP="00E42C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proofErr w:type="gramStart"/>
      <w:r>
        <w:rPr>
          <w:rFonts w:hint="eastAsia"/>
          <w:lang w:eastAsia="zh-CN"/>
        </w:rPr>
        <w:t>二叉排序</w:t>
      </w:r>
      <w:proofErr w:type="gramEnd"/>
      <w:r>
        <w:rPr>
          <w:rFonts w:hint="eastAsia"/>
          <w:lang w:eastAsia="zh-CN"/>
        </w:rPr>
        <w:t>树的查找功能：用户可以输入</w:t>
      </w:r>
      <w:proofErr w:type="gramStart"/>
      <w:r>
        <w:rPr>
          <w:rFonts w:hint="eastAsia"/>
          <w:lang w:eastAsia="zh-CN"/>
        </w:rPr>
        <w:t>待查找</w:t>
      </w:r>
      <w:proofErr w:type="gramEnd"/>
      <w:r>
        <w:rPr>
          <w:rFonts w:hint="eastAsia"/>
          <w:lang w:eastAsia="zh-CN"/>
        </w:rPr>
        <w:t>的关键字，程序将</w:t>
      </w:r>
      <w:proofErr w:type="gramStart"/>
      <w:r>
        <w:rPr>
          <w:rFonts w:hint="eastAsia"/>
          <w:lang w:eastAsia="zh-CN"/>
        </w:rPr>
        <w:t>按照二叉排序</w:t>
      </w:r>
      <w:proofErr w:type="gramEnd"/>
      <w:r>
        <w:rPr>
          <w:rFonts w:hint="eastAsia"/>
          <w:lang w:eastAsia="zh-CN"/>
        </w:rPr>
        <w:t>树中结点的大小关系进行查找。首先与根结点进行比较，然后根据比较结果在左子树</w:t>
      </w:r>
      <w:proofErr w:type="gramStart"/>
      <w:r>
        <w:rPr>
          <w:rFonts w:hint="eastAsia"/>
          <w:lang w:eastAsia="zh-CN"/>
        </w:rPr>
        <w:t>或右子树中</w:t>
      </w:r>
      <w:proofErr w:type="gramEnd"/>
      <w:r>
        <w:rPr>
          <w:rFonts w:hint="eastAsia"/>
          <w:lang w:eastAsia="zh-CN"/>
        </w:rPr>
        <w:t>进行进一步的查找，直到找到目标结点或确认其不存在。</w:t>
      </w:r>
    </w:p>
    <w:p w14:paraId="434EEAC8" w14:textId="77777777" w:rsidR="00E42C41" w:rsidRDefault="00E42C41" w:rsidP="00E42C41">
      <w:pPr>
        <w:rPr>
          <w:lang w:eastAsia="zh-CN"/>
        </w:rPr>
      </w:pPr>
    </w:p>
    <w:p w14:paraId="0DDC545B" w14:textId="3F2D030C" w:rsidR="00061434" w:rsidRDefault="00E42C41" w:rsidP="00E42C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通过实现这些功能，用户可以方便地构建、插入和</w:t>
      </w:r>
      <w:proofErr w:type="gramStart"/>
      <w:r>
        <w:rPr>
          <w:rFonts w:hint="eastAsia"/>
          <w:lang w:eastAsia="zh-CN"/>
        </w:rPr>
        <w:t>查找二叉排序</w:t>
      </w:r>
      <w:proofErr w:type="gramEnd"/>
      <w:r>
        <w:rPr>
          <w:rFonts w:hint="eastAsia"/>
          <w:lang w:eastAsia="zh-CN"/>
        </w:rPr>
        <w:t>树，从而加深对该数据结构的理解，提高数据的检索效率，满足实际应用中对数据处理和管理的需求。</w:t>
      </w:r>
    </w:p>
    <w:p w14:paraId="589CCE8B" w14:textId="77777777" w:rsidR="00061434" w:rsidRDefault="00061434" w:rsidP="00C119C2">
      <w:pPr>
        <w:rPr>
          <w:lang w:eastAsia="zh-CN"/>
        </w:rPr>
      </w:pPr>
    </w:p>
    <w:p w14:paraId="12ACA023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038818F0" w14:textId="77777777" w:rsidR="0075165E" w:rsidRDefault="0075165E" w:rsidP="008F78B2">
      <w:pPr>
        <w:pStyle w:val="2"/>
        <w:spacing w:before="120"/>
      </w:pPr>
      <w:bookmarkStart w:id="8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44DF035F" w14:textId="77777777" w:rsidR="00E42C41" w:rsidRDefault="00E42C41" w:rsidP="00E42C41">
      <w:pPr>
        <w:rPr>
          <w:rFonts w:hint="eastAsia"/>
          <w:lang w:eastAsia="zh-CN"/>
        </w:rPr>
      </w:pPr>
      <w:bookmarkStart w:id="9" w:name="_Toc495668158"/>
      <w:r>
        <w:rPr>
          <w:rFonts w:hint="eastAsia"/>
          <w:lang w:eastAsia="zh-CN"/>
        </w:rPr>
        <w:t>该程序中使用了二叉树数据结构来存储和管理数据，其中每个节点包含一个整数值以及左右子节点指针。整体数据结构设计简洁明了，符合二叉树的基本特征。通过这样的设计，能够有效地支持插入和查找功能，同时保持了数据的有序性。</w:t>
      </w:r>
    </w:p>
    <w:p w14:paraId="5D693C81" w14:textId="77777777" w:rsidR="0075165E" w:rsidRDefault="0075165E" w:rsidP="008F78B2">
      <w:pPr>
        <w:pStyle w:val="2"/>
        <w:spacing w:before="120"/>
      </w:pPr>
      <w:r>
        <w:rPr>
          <w:rFonts w:hint="eastAsia"/>
        </w:rPr>
        <w:lastRenderedPageBreak/>
        <w:t xml:space="preserve">2.2 </w:t>
      </w:r>
      <w:r w:rsidR="00061434">
        <w:rPr>
          <w:rFonts w:hint="eastAsia"/>
        </w:rPr>
        <w:t>类结构设计</w:t>
      </w:r>
      <w:bookmarkEnd w:id="9"/>
    </w:p>
    <w:p w14:paraId="29B41080" w14:textId="77777777" w:rsidR="00E42C41" w:rsidRDefault="00E42C41" w:rsidP="00E42C41">
      <w:pPr>
        <w:rPr>
          <w:rFonts w:hint="eastAsia"/>
          <w:lang w:eastAsia="zh-CN"/>
        </w:rPr>
      </w:pPr>
      <w:bookmarkStart w:id="10" w:name="_Toc495668159"/>
      <w:r>
        <w:rPr>
          <w:rFonts w:hint="eastAsia"/>
          <w:lang w:eastAsia="zh-CN"/>
        </w:rPr>
        <w:t xml:space="preserve">1. </w:t>
      </w:r>
      <w:proofErr w:type="spellStart"/>
      <w:r>
        <w:rPr>
          <w:rFonts w:hint="eastAsia"/>
          <w:lang w:eastAsia="zh-CN"/>
        </w:rPr>
        <w:t>TreeNode</w:t>
      </w:r>
      <w:proofErr w:type="spellEnd"/>
      <w:r>
        <w:rPr>
          <w:rFonts w:hint="eastAsia"/>
          <w:lang w:eastAsia="zh-CN"/>
        </w:rPr>
        <w:t>类：表示二叉树的节点，包含数据值，左右子节点指针。通过构造函数初始化数据值，并提供了一个简洁的构造函数用于创建节点对象。</w:t>
      </w:r>
    </w:p>
    <w:p w14:paraId="0799C386" w14:textId="77777777" w:rsidR="00E42C41" w:rsidRDefault="00E42C41" w:rsidP="00E42C41">
      <w:pPr>
        <w:widowControl w:val="0"/>
        <w:autoSpaceDE w:val="0"/>
        <w:autoSpaceDN w:val="0"/>
        <w:adjustRightInd w:val="0"/>
        <w:snapToGrid/>
        <w:spacing w:line="240" w:lineRule="auto"/>
        <w:ind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//Data structure of binary tree</w:t>
      </w:r>
    </w:p>
    <w:p w14:paraId="30EEA766" w14:textId="77777777" w:rsidR="00E42C41" w:rsidRDefault="00E42C41" w:rsidP="00E42C41">
      <w:pPr>
        <w:widowControl w:val="0"/>
        <w:autoSpaceDE w:val="0"/>
        <w:autoSpaceDN w:val="0"/>
        <w:adjustRightInd w:val="0"/>
        <w:snapToGrid/>
        <w:spacing w:line="240" w:lineRule="auto"/>
        <w:ind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struct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4E98C4FA" w14:textId="77777777" w:rsidR="00E42C41" w:rsidRDefault="00E42C41" w:rsidP="00E42C4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data;</w:t>
      </w:r>
    </w:p>
    <w:p w14:paraId="55C98B41" w14:textId="77777777" w:rsidR="00E42C41" w:rsidRDefault="00E42C41" w:rsidP="00E42C4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left;</w:t>
      </w:r>
    </w:p>
    <w:p w14:paraId="2FF00DB0" w14:textId="77777777" w:rsidR="00E42C41" w:rsidRDefault="00E42C41" w:rsidP="00E42C4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right;</w:t>
      </w:r>
    </w:p>
    <w:p w14:paraId="2749E0F2" w14:textId="77777777" w:rsidR="00E42C41" w:rsidRDefault="00E42C41" w:rsidP="00E42C4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8476CBE" w14:textId="77777777" w:rsidR="00E42C41" w:rsidRDefault="00E42C41" w:rsidP="00E42C41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value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: data(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value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), left(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), right(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{}</w:t>
      </w:r>
    </w:p>
    <w:p w14:paraId="7BE9C11C" w14:textId="4723A424" w:rsidR="00E42C41" w:rsidRDefault="00E42C41" w:rsidP="00E42C41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};</w:t>
      </w:r>
    </w:p>
    <w:p w14:paraId="51A23B5E" w14:textId="77777777" w:rsidR="00E42C41" w:rsidRDefault="00E42C41" w:rsidP="00E42C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主函数</w:t>
      </w: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：用于程序的入口和用户交互，包括创建二叉树、添加节点和查找节点等功能。</w:t>
      </w:r>
    </w:p>
    <w:p w14:paraId="0F25AF53" w14:textId="77777777" w:rsidR="0075165E" w:rsidRDefault="0075165E" w:rsidP="008F78B2">
      <w:pPr>
        <w:pStyle w:val="2"/>
        <w:spacing w:before="120"/>
      </w:pPr>
      <w:bookmarkStart w:id="11" w:name="_Toc495668160"/>
      <w:bookmarkEnd w:id="10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1"/>
    </w:p>
    <w:p w14:paraId="52CE018F" w14:textId="4ABAEBE6" w:rsidR="00E42C41" w:rsidRDefault="00E42C41" w:rsidP="00E42C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插入节点功能：</w:t>
      </w:r>
      <w:r>
        <w:rPr>
          <w:rFonts w:hint="eastAsia"/>
          <w:lang w:eastAsia="zh-CN"/>
        </w:rPr>
        <w:t>insert</w:t>
      </w:r>
      <w:r>
        <w:rPr>
          <w:rFonts w:hint="eastAsia"/>
          <w:lang w:eastAsia="zh-CN"/>
        </w:rPr>
        <w:t>函数通过递归的方式，</w:t>
      </w:r>
      <w:proofErr w:type="gramStart"/>
      <w:r>
        <w:rPr>
          <w:rFonts w:hint="eastAsia"/>
          <w:lang w:eastAsia="zh-CN"/>
        </w:rPr>
        <w:t>在二叉排序</w:t>
      </w:r>
      <w:proofErr w:type="gramEnd"/>
      <w:r>
        <w:rPr>
          <w:rFonts w:hint="eastAsia"/>
          <w:lang w:eastAsia="zh-CN"/>
        </w:rPr>
        <w:t>树中插入新的节点，并根据节点值的大小关系选择合适的插入位置，以保持树的有序性。</w:t>
      </w:r>
    </w:p>
    <w:p w14:paraId="661D9122" w14:textId="7FF8B2B7" w:rsidR="00E42C41" w:rsidRPr="00E42C41" w:rsidRDefault="00E42C41" w:rsidP="00E42C41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查找节点功能：</w:t>
      </w:r>
      <w:r>
        <w:rPr>
          <w:rFonts w:hint="eastAsia"/>
          <w:lang w:eastAsia="zh-CN"/>
        </w:rPr>
        <w:t>search</w:t>
      </w:r>
      <w:r>
        <w:rPr>
          <w:rFonts w:hint="eastAsia"/>
          <w:lang w:eastAsia="zh-CN"/>
        </w:rPr>
        <w:t>函数同样采用递归的方式，</w:t>
      </w:r>
      <w:proofErr w:type="gramStart"/>
      <w:r>
        <w:rPr>
          <w:rFonts w:hint="eastAsia"/>
          <w:lang w:eastAsia="zh-CN"/>
        </w:rPr>
        <w:t>在二叉排序</w:t>
      </w:r>
      <w:proofErr w:type="gramEnd"/>
      <w:r>
        <w:rPr>
          <w:rFonts w:hint="eastAsia"/>
          <w:lang w:eastAsia="zh-CN"/>
        </w:rPr>
        <w:t>树中查找指定的节点，根据节点值的大小关系在左子树</w:t>
      </w:r>
      <w:proofErr w:type="gramStart"/>
      <w:r>
        <w:rPr>
          <w:rFonts w:hint="eastAsia"/>
          <w:lang w:eastAsia="zh-CN"/>
        </w:rPr>
        <w:t>或右子树中</w:t>
      </w:r>
      <w:proofErr w:type="gramEnd"/>
      <w:r>
        <w:rPr>
          <w:rFonts w:hint="eastAsia"/>
          <w:lang w:eastAsia="zh-CN"/>
        </w:rPr>
        <w:t>进行查找，直到找到目标节点或确认其不存在。</w:t>
      </w:r>
    </w:p>
    <w:p w14:paraId="4AFF8A04" w14:textId="02ED005C" w:rsidR="00E42C41" w:rsidRPr="00E42C41" w:rsidRDefault="00E42C41" w:rsidP="00E42C41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显示树的功能：</w:t>
      </w:r>
      <w:proofErr w:type="spellStart"/>
      <w:r>
        <w:rPr>
          <w:rFonts w:hint="eastAsia"/>
          <w:lang w:eastAsia="zh-CN"/>
        </w:rPr>
        <w:t>treeDisplay</w:t>
      </w:r>
      <w:proofErr w:type="spellEnd"/>
      <w:r>
        <w:rPr>
          <w:rFonts w:hint="eastAsia"/>
          <w:lang w:eastAsia="zh-CN"/>
        </w:rPr>
        <w:t>函数</w:t>
      </w:r>
      <w:proofErr w:type="gramStart"/>
      <w:r>
        <w:rPr>
          <w:rFonts w:hint="eastAsia"/>
          <w:lang w:eastAsia="zh-CN"/>
        </w:rPr>
        <w:t>使用中序遍历</w:t>
      </w:r>
      <w:proofErr w:type="gramEnd"/>
      <w:r>
        <w:rPr>
          <w:rFonts w:hint="eastAsia"/>
          <w:lang w:eastAsia="zh-CN"/>
        </w:rPr>
        <w:t>的方式，按照节点值的大小顺序输出整棵树，方便用户观察和验证树的结构。</w:t>
      </w:r>
    </w:p>
    <w:p w14:paraId="485E9345" w14:textId="77777777" w:rsidR="00E42C41" w:rsidRDefault="00E42C41" w:rsidP="00E42C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用户交互功能：主函数</w:t>
      </w: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通过循环和交互界面，提供了创建二叉树、添加节点和查找节点等操作，使用户能够方便地</w:t>
      </w:r>
      <w:proofErr w:type="gramStart"/>
      <w:r>
        <w:rPr>
          <w:rFonts w:hint="eastAsia"/>
          <w:lang w:eastAsia="zh-CN"/>
        </w:rPr>
        <w:t>使用二叉排序</w:t>
      </w:r>
      <w:proofErr w:type="gramEnd"/>
      <w:r>
        <w:rPr>
          <w:rFonts w:hint="eastAsia"/>
          <w:lang w:eastAsia="zh-CN"/>
        </w:rPr>
        <w:t>树的功能。</w:t>
      </w:r>
    </w:p>
    <w:p w14:paraId="6F449368" w14:textId="77777777" w:rsidR="00E42C41" w:rsidRPr="00E42C41" w:rsidRDefault="00E42C41" w:rsidP="00E42C41">
      <w:pPr>
        <w:rPr>
          <w:lang w:eastAsia="zh-CN"/>
        </w:rPr>
      </w:pPr>
    </w:p>
    <w:p w14:paraId="052E91C4" w14:textId="34D7F8B7" w:rsidR="00E42C41" w:rsidRPr="006B0072" w:rsidRDefault="00E42C41" w:rsidP="00E42C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整体上，该程序通过合理的数据结构设计和功能实现，提供了一个简单而完整</w:t>
      </w:r>
      <w:proofErr w:type="gramStart"/>
      <w:r>
        <w:rPr>
          <w:rFonts w:hint="eastAsia"/>
          <w:lang w:eastAsia="zh-CN"/>
        </w:rPr>
        <w:t>的二叉排序</w:t>
      </w:r>
      <w:proofErr w:type="gramEnd"/>
      <w:r>
        <w:rPr>
          <w:rFonts w:hint="eastAsia"/>
          <w:lang w:eastAsia="zh-CN"/>
        </w:rPr>
        <w:t>树操作系统，能够满足用户</w:t>
      </w:r>
      <w:proofErr w:type="gramStart"/>
      <w:r>
        <w:rPr>
          <w:rFonts w:hint="eastAsia"/>
          <w:lang w:eastAsia="zh-CN"/>
        </w:rPr>
        <w:t>对二叉排序</w:t>
      </w:r>
      <w:proofErr w:type="gramEnd"/>
      <w:r>
        <w:rPr>
          <w:rFonts w:hint="eastAsia"/>
          <w:lang w:eastAsia="zh-CN"/>
        </w:rPr>
        <w:t>树的基本需求。</w:t>
      </w:r>
    </w:p>
    <w:p w14:paraId="7481A455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2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2"/>
    </w:p>
    <w:p w14:paraId="2C8A4758" w14:textId="77777777" w:rsidR="0075165E" w:rsidRDefault="0075165E" w:rsidP="008F78B2">
      <w:pPr>
        <w:pStyle w:val="2"/>
        <w:spacing w:before="120"/>
      </w:pPr>
      <w:bookmarkStart w:id="13" w:name="_Toc495668162"/>
      <w:r>
        <w:rPr>
          <w:rFonts w:hint="eastAsia"/>
        </w:rPr>
        <w:t xml:space="preserve">3.1 </w:t>
      </w:r>
      <w:r>
        <w:rPr>
          <w:rFonts w:hint="eastAsia"/>
        </w:rPr>
        <w:t>插入功能的实现</w:t>
      </w:r>
      <w:bookmarkEnd w:id="13"/>
    </w:p>
    <w:p w14:paraId="4FDFB530" w14:textId="77777777" w:rsidR="00AD5E2E" w:rsidRPr="008F78B2" w:rsidRDefault="00AD5E2E" w:rsidP="00A8652E">
      <w:pPr>
        <w:pStyle w:val="3"/>
        <w:spacing w:before="120"/>
      </w:pPr>
      <w:bookmarkStart w:id="14" w:name="_Toc495668163"/>
      <w:r w:rsidRPr="008F78B2">
        <w:rPr>
          <w:rFonts w:hint="eastAsia"/>
        </w:rPr>
        <w:t xml:space="preserve">3.1.1 </w:t>
      </w:r>
      <w:r w:rsidRPr="008F78B2">
        <w:rPr>
          <w:rFonts w:hint="eastAsia"/>
        </w:rPr>
        <w:t>插入功能流程图</w:t>
      </w:r>
      <w:bookmarkEnd w:id="14"/>
    </w:p>
    <w:p w14:paraId="5436D172" w14:textId="2E7E5ECD" w:rsidR="00A8652E" w:rsidRDefault="00326ACE" w:rsidP="00954B5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107B46A" wp14:editId="21C20A9F">
            <wp:extent cx="5759450" cy="4123690"/>
            <wp:effectExtent l="0" t="0" r="0" b="0"/>
            <wp:docPr id="1178536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36676" name="图片 11785366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36DF" w14:textId="77777777" w:rsidR="00A8652E" w:rsidRPr="00954B54" w:rsidRDefault="00A8652E" w:rsidP="00954B54">
      <w:pPr>
        <w:rPr>
          <w:lang w:eastAsia="zh-CN"/>
        </w:rPr>
      </w:pPr>
    </w:p>
    <w:p w14:paraId="4960EE04" w14:textId="77777777" w:rsidR="00AD5E2E" w:rsidRDefault="00AD5E2E" w:rsidP="00A8652E">
      <w:pPr>
        <w:pStyle w:val="3"/>
        <w:spacing w:before="120"/>
      </w:pPr>
      <w:bookmarkStart w:id="15" w:name="_Toc495668164"/>
      <w:r>
        <w:rPr>
          <w:rFonts w:hint="eastAsia"/>
        </w:rPr>
        <w:t xml:space="preserve">3.1.2 </w:t>
      </w:r>
      <w:r>
        <w:rPr>
          <w:rFonts w:hint="eastAsia"/>
        </w:rPr>
        <w:t>插入功能核心代码</w:t>
      </w:r>
      <w:bookmarkEnd w:id="15"/>
    </w:p>
    <w:p w14:paraId="0EFF3200" w14:textId="77777777" w:rsidR="00326ACE" w:rsidRDefault="00AD5E2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  <w:sectPr w:rsidR="00326ACE" w:rsidSect="00FD3194">
          <w:footerReference w:type="default" r:id="rId15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bookmarkStart w:id="16" w:name="_Toc495668165"/>
    </w:p>
    <w:p w14:paraId="2810372C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11215F90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Function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Name:insert</w:t>
      </w:r>
      <w:proofErr w:type="spellEnd"/>
      <w:proofErr w:type="gramEnd"/>
    </w:p>
    <w:p w14:paraId="485BE337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Function:To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insert a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treenode</w:t>
      </w:r>
      <w:proofErr w:type="spellEnd"/>
    </w:p>
    <w:p w14:paraId="08288EE6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Input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Parameters:The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root of a tree and the key value</w:t>
      </w:r>
    </w:p>
    <w:p w14:paraId="16FEBFD6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Return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Value:void</w:t>
      </w:r>
      <w:proofErr w:type="spellEnd"/>
      <w:proofErr w:type="gramEnd"/>
    </w:p>
    <w:p w14:paraId="461223A6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40EE65E8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****************************************************************************/</w:t>
      </w:r>
    </w:p>
    <w:p w14:paraId="14C83D84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key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</w:p>
    <w:p w14:paraId="60ECA853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72025AE8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//If finding the bottom of the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tree,create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a new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for the data</w:t>
      </w:r>
    </w:p>
    <w:p w14:paraId="5F665F8E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756CAC5D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gram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nothrow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key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51D6D8F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500F7DE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叶子结点内存申请失败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131CF3A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EE793CC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}</w:t>
      </w:r>
    </w:p>
    <w:p w14:paraId="451DEE00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}</w:t>
      </w:r>
    </w:p>
    <w:p w14:paraId="284042CE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key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-&gt;data)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//If the key value is smaller than its root</w:t>
      </w:r>
    </w:p>
    <w:p w14:paraId="444F9348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insert(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-&gt;left, </w:t>
      </w:r>
      <w:proofErr w:type="gram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key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</w:t>
      </w:r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/Insert it in the left subtree of the root</w:t>
      </w:r>
    </w:p>
    <w:p w14:paraId="3BD1FEB5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key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&gt;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-&gt;data)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//If the key value is greater than its root</w:t>
      </w:r>
    </w:p>
    <w:p w14:paraId="02253F86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insert(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-&gt;right, </w:t>
      </w:r>
      <w:proofErr w:type="gram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key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</w:t>
      </w:r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/Insert it in the right subtree of the root</w:t>
      </w:r>
    </w:p>
    <w:p w14:paraId="6A029C05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01284955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已有节点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key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在树中，将不重复插入！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1920060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F2DE125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sectPr w:rsidR="00326ACE" w:rsidSect="00326ACE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2EC33A7B" w14:textId="592502B8" w:rsidR="00AD5E2E" w:rsidRDefault="00AD5E2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</w:pPr>
      <w:r>
        <w:rPr>
          <w:rFonts w:hint="eastAsia"/>
        </w:rPr>
        <w:t xml:space="preserve">3.1.3 </w:t>
      </w:r>
      <w:proofErr w:type="spellStart"/>
      <w:r>
        <w:rPr>
          <w:rFonts w:hint="eastAsia"/>
        </w:rPr>
        <w:t>插入功能截屏示例</w:t>
      </w:r>
      <w:bookmarkEnd w:id="16"/>
      <w:proofErr w:type="spellEnd"/>
    </w:p>
    <w:p w14:paraId="12A75A13" w14:textId="6831D845" w:rsidR="00954B54" w:rsidRDefault="00326ACE" w:rsidP="00954B5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B42B591" wp14:editId="2CA470A3">
            <wp:extent cx="4106333" cy="3264387"/>
            <wp:effectExtent l="0" t="0" r="0" b="0"/>
            <wp:docPr id="13945617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61777" name="图片 139456177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8278" cy="326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B977" w14:textId="77767229" w:rsidR="00326ACE" w:rsidRDefault="00326ACE" w:rsidP="00954B54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16068A4E" wp14:editId="125C166C">
            <wp:extent cx="4125001" cy="2506133"/>
            <wp:effectExtent l="0" t="0" r="0" b="0"/>
            <wp:docPr id="11095087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08733" name="图片 11095087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6165" cy="250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5921" w14:textId="38DAC862" w:rsidR="00954B54" w:rsidRPr="00954B54" w:rsidRDefault="00954B54" w:rsidP="00954B54">
      <w:pPr>
        <w:rPr>
          <w:lang w:eastAsia="zh-CN"/>
        </w:rPr>
      </w:pPr>
    </w:p>
    <w:p w14:paraId="1B6312BE" w14:textId="7939E92E" w:rsidR="0075165E" w:rsidRDefault="0075165E" w:rsidP="008F78B2">
      <w:pPr>
        <w:pStyle w:val="2"/>
        <w:spacing w:before="120"/>
      </w:pPr>
      <w:bookmarkStart w:id="17" w:name="_Toc495668166"/>
      <w:r>
        <w:rPr>
          <w:rFonts w:hint="eastAsia"/>
        </w:rPr>
        <w:t xml:space="preserve">3.2 </w:t>
      </w:r>
      <w:r w:rsidR="00326ACE">
        <w:rPr>
          <w:rFonts w:hint="eastAsia"/>
        </w:rPr>
        <w:t>查找</w:t>
      </w:r>
      <w:r>
        <w:rPr>
          <w:rFonts w:hint="eastAsia"/>
        </w:rPr>
        <w:t>功能的实现</w:t>
      </w:r>
      <w:bookmarkEnd w:id="17"/>
    </w:p>
    <w:p w14:paraId="42D2CF00" w14:textId="4906F666" w:rsidR="00954B54" w:rsidRDefault="00954B54" w:rsidP="00A8652E">
      <w:pPr>
        <w:pStyle w:val="3"/>
        <w:spacing w:before="120"/>
      </w:pPr>
      <w:bookmarkStart w:id="18" w:name="_Toc495668167"/>
      <w:r>
        <w:rPr>
          <w:rFonts w:hint="eastAsia"/>
        </w:rPr>
        <w:t xml:space="preserve">3.2.1 </w:t>
      </w:r>
      <w:r w:rsidR="00326ACE">
        <w:rPr>
          <w:rFonts w:hint="eastAsia"/>
        </w:rPr>
        <w:t>查找功能</w:t>
      </w:r>
      <w:r>
        <w:rPr>
          <w:rFonts w:hint="eastAsia"/>
        </w:rPr>
        <w:t>流程图</w:t>
      </w:r>
      <w:bookmarkEnd w:id="18"/>
    </w:p>
    <w:p w14:paraId="2C5C13E2" w14:textId="03AB9531" w:rsidR="00960CC1" w:rsidRPr="00960CC1" w:rsidRDefault="00CF67A2" w:rsidP="00960CC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8872B4D" wp14:editId="060C5B0C">
            <wp:extent cx="5067739" cy="5014395"/>
            <wp:effectExtent l="0" t="0" r="0" b="0"/>
            <wp:docPr id="15587443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44314" name="图片 15587443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99E" w14:textId="23A89876" w:rsidR="00954B54" w:rsidRDefault="00954B54" w:rsidP="00A8652E">
      <w:pPr>
        <w:pStyle w:val="3"/>
        <w:spacing w:before="120"/>
      </w:pPr>
      <w:bookmarkStart w:id="19" w:name="_Toc495668168"/>
      <w:r>
        <w:rPr>
          <w:rFonts w:hint="eastAsia"/>
        </w:rPr>
        <w:t xml:space="preserve">3.2.2 </w:t>
      </w:r>
      <w:r w:rsidR="00326ACE">
        <w:rPr>
          <w:rFonts w:hint="eastAsia"/>
        </w:rPr>
        <w:t>查找功能</w:t>
      </w:r>
      <w:r>
        <w:rPr>
          <w:rFonts w:hint="eastAsia"/>
        </w:rPr>
        <w:t>核心代码</w:t>
      </w:r>
      <w:bookmarkEnd w:id="19"/>
    </w:p>
    <w:p w14:paraId="2F7AE5C2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sectPr w:rsidR="00326ACE" w:rsidSect="00326ACE">
          <w:type w:val="continuous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  <w:bookmarkStart w:id="20" w:name="_Toc495668169"/>
    </w:p>
    <w:p w14:paraId="7CF80F91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537A3838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Function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Name:search</w:t>
      </w:r>
      <w:proofErr w:type="spellEnd"/>
      <w:proofErr w:type="gramEnd"/>
    </w:p>
    <w:p w14:paraId="12CB90A4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Function:To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search for a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</w:p>
    <w:p w14:paraId="2678A451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Input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Parameters:The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root of a tree</w:t>
      </w:r>
    </w:p>
    <w:p w14:paraId="7D448EDD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Return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Value:void</w:t>
      </w:r>
      <w:proofErr w:type="spellEnd"/>
      <w:proofErr w:type="gramEnd"/>
    </w:p>
    <w:p w14:paraId="4A29B383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3CD892EA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****************************************************************************/</w:t>
      </w:r>
    </w:p>
    <w:p w14:paraId="5B88EB2E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key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2EB32B30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>{</w:t>
      </w:r>
    </w:p>
    <w:p w14:paraId="2A8CA45C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//Reaching the bottom</w:t>
      </w:r>
    </w:p>
    <w:p w14:paraId="708A21AE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//Fail to find</w:t>
      </w:r>
    </w:p>
    <w:p w14:paraId="7E3AFC41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key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-&gt;data)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//If the key equals to the root value</w:t>
      </w:r>
    </w:p>
    <w:p w14:paraId="37EC471E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//Found!</w:t>
      </w:r>
    </w:p>
    <w:p w14:paraId="7E712D53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key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-&gt;data)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//If the key is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smaller than the root</w:t>
      </w:r>
    </w:p>
    <w:p w14:paraId="56E4CAC7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search(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-&gt;left, </w:t>
      </w:r>
      <w:proofErr w:type="gram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key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</w:t>
      </w:r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/Search it in the left subtree    </w:t>
      </w:r>
    </w:p>
    <w:p w14:paraId="2244176D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//If the key is greater than the root</w:t>
      </w:r>
    </w:p>
    <w:p w14:paraId="29436FFD" w14:textId="77777777" w:rsidR="00326ACE" w:rsidRDefault="00326ACE" w:rsidP="00326AC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search(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-&gt;right, </w:t>
      </w:r>
      <w:proofErr w:type="gram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key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</w:t>
      </w:r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/Search it in the right subtree</w:t>
      </w:r>
    </w:p>
    <w:p w14:paraId="18CD03D8" w14:textId="77777777" w:rsidR="00326ACE" w:rsidRDefault="00326ACE" w:rsidP="00326ACE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  <w:sectPr w:rsidR="00326ACE" w:rsidSect="00326ACE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</w:p>
    <w:p w14:paraId="13289917" w14:textId="7960D9B4" w:rsidR="00954B54" w:rsidRDefault="00326ACE" w:rsidP="00326ACE">
      <w:pPr>
        <w:pStyle w:val="3"/>
        <w:spacing w:before="120"/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>}</w:t>
      </w:r>
      <w:r w:rsidR="00954B54">
        <w:rPr>
          <w:rFonts w:hint="eastAsia"/>
        </w:rPr>
        <w:t>3.2.3</w:t>
      </w:r>
      <w:r w:rsidR="00CF67A2">
        <w:rPr>
          <w:rFonts w:hint="eastAsia"/>
        </w:rPr>
        <w:t>查找功能</w:t>
      </w:r>
      <w:r w:rsidR="00954B54">
        <w:rPr>
          <w:rFonts w:hint="eastAsia"/>
        </w:rPr>
        <w:t>截屏示例</w:t>
      </w:r>
      <w:bookmarkEnd w:id="20"/>
    </w:p>
    <w:p w14:paraId="1785B00B" w14:textId="18A853F5" w:rsidR="00587D9B" w:rsidRDefault="00CF67A2" w:rsidP="00587D9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CA98D5D" wp14:editId="3803D576">
            <wp:extent cx="4237087" cy="3375953"/>
            <wp:effectExtent l="0" t="0" r="0" b="0"/>
            <wp:docPr id="3929579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57912" name="图片 3929579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4BD2" w14:textId="5607E4C3" w:rsidR="00CF67A2" w:rsidRDefault="00CF67A2" w:rsidP="00587D9B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7DFEABB" wp14:editId="169B7797">
            <wp:extent cx="4145639" cy="2408129"/>
            <wp:effectExtent l="0" t="0" r="0" b="0"/>
            <wp:docPr id="105874748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47483" name="图片 105874748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61AC" w14:textId="57B515DD" w:rsidR="00587D9B" w:rsidRPr="00587D9B" w:rsidRDefault="00587D9B" w:rsidP="00587D9B">
      <w:pPr>
        <w:rPr>
          <w:lang w:eastAsia="zh-CN"/>
        </w:rPr>
      </w:pPr>
    </w:p>
    <w:p w14:paraId="0F12EEDC" w14:textId="3822D11F" w:rsidR="0075165E" w:rsidRDefault="0075165E" w:rsidP="008F78B2">
      <w:pPr>
        <w:pStyle w:val="2"/>
        <w:spacing w:before="120"/>
      </w:pPr>
      <w:bookmarkStart w:id="21" w:name="_Toc495668170"/>
      <w:r>
        <w:rPr>
          <w:rFonts w:hint="eastAsia"/>
        </w:rPr>
        <w:lastRenderedPageBreak/>
        <w:t xml:space="preserve">3.3 </w:t>
      </w:r>
      <w:r w:rsidR="00CF67A2">
        <w:rPr>
          <w:rFonts w:hint="eastAsia"/>
        </w:rPr>
        <w:t>显示</w:t>
      </w:r>
      <w:r>
        <w:rPr>
          <w:rFonts w:hint="eastAsia"/>
        </w:rPr>
        <w:t>功能的实现</w:t>
      </w:r>
      <w:bookmarkEnd w:id="21"/>
    </w:p>
    <w:p w14:paraId="64622CA3" w14:textId="6E7E4CA6" w:rsidR="00587D9B" w:rsidRDefault="00587D9B" w:rsidP="00A8652E">
      <w:pPr>
        <w:pStyle w:val="3"/>
        <w:spacing w:before="120"/>
      </w:pPr>
      <w:bookmarkStart w:id="22" w:name="_Toc495668171"/>
      <w:r>
        <w:rPr>
          <w:rFonts w:hint="eastAsia"/>
        </w:rPr>
        <w:t xml:space="preserve">3.3.1 </w:t>
      </w:r>
      <w:r w:rsidR="00CF67A2">
        <w:rPr>
          <w:rFonts w:hint="eastAsia"/>
        </w:rPr>
        <w:t>显示功能</w:t>
      </w:r>
      <w:r>
        <w:rPr>
          <w:rFonts w:hint="eastAsia"/>
        </w:rPr>
        <w:t>流程图</w:t>
      </w:r>
      <w:bookmarkEnd w:id="22"/>
    </w:p>
    <w:p w14:paraId="25574454" w14:textId="791B6510" w:rsidR="00960CC1" w:rsidRPr="00960CC1" w:rsidRDefault="00512A8F" w:rsidP="00960CC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B010243" wp14:editId="557EBF0B">
            <wp:extent cx="4580017" cy="4572396"/>
            <wp:effectExtent l="0" t="0" r="0" b="0"/>
            <wp:docPr id="28475457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54579" name="图片 28475457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1F90" w14:textId="475A7C26" w:rsidR="00587D9B" w:rsidRDefault="00587D9B" w:rsidP="00A8652E">
      <w:pPr>
        <w:pStyle w:val="3"/>
        <w:spacing w:before="120"/>
      </w:pPr>
      <w:bookmarkStart w:id="23" w:name="_Toc495668172"/>
      <w:r>
        <w:rPr>
          <w:rFonts w:hint="eastAsia"/>
        </w:rPr>
        <w:t xml:space="preserve">3.3.2 </w:t>
      </w:r>
      <w:r w:rsidR="00CF67A2">
        <w:rPr>
          <w:rFonts w:hint="eastAsia"/>
        </w:rPr>
        <w:t>显示功能</w:t>
      </w:r>
      <w:r>
        <w:rPr>
          <w:rFonts w:hint="eastAsia"/>
        </w:rPr>
        <w:t>核心代码</w:t>
      </w:r>
      <w:bookmarkEnd w:id="23"/>
    </w:p>
    <w:p w14:paraId="55872B32" w14:textId="77777777" w:rsidR="00CF67A2" w:rsidRDefault="00CF67A2" w:rsidP="00CF67A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sectPr w:rsidR="00CF67A2" w:rsidSect="00326ACE">
          <w:type w:val="continuous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  <w:bookmarkStart w:id="24" w:name="_Toc495668173"/>
    </w:p>
    <w:p w14:paraId="5CDF1910" w14:textId="77777777" w:rsidR="00CF67A2" w:rsidRDefault="00CF67A2" w:rsidP="00CF67A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/***************************************************************************</w:t>
      </w:r>
    </w:p>
    <w:p w14:paraId="75D15DF1" w14:textId="77777777" w:rsidR="00CF67A2" w:rsidRDefault="00CF67A2" w:rsidP="00CF67A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Function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Name:treeDisplay</w:t>
      </w:r>
      <w:proofErr w:type="spellEnd"/>
      <w:proofErr w:type="gramEnd"/>
    </w:p>
    <w:p w14:paraId="7C0DCC4D" w14:textId="77777777" w:rsidR="00CF67A2" w:rsidRDefault="00CF67A2" w:rsidP="00CF67A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Function:To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display the tree in order</w:t>
      </w:r>
    </w:p>
    <w:p w14:paraId="38639996" w14:textId="77777777" w:rsidR="00CF67A2" w:rsidRDefault="00CF67A2" w:rsidP="00CF67A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Input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Parameters:TreeNode</w:t>
      </w:r>
      <w:proofErr w:type="spellEnd"/>
      <w:proofErr w:type="gramEnd"/>
    </w:p>
    <w:p w14:paraId="6007F3D2" w14:textId="77777777" w:rsidR="00CF67A2" w:rsidRDefault="00CF67A2" w:rsidP="00CF67A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Return 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Value:void</w:t>
      </w:r>
      <w:proofErr w:type="spellEnd"/>
      <w:proofErr w:type="gramEnd"/>
    </w:p>
    <w:p w14:paraId="2C21A172" w14:textId="77777777" w:rsidR="00CF67A2" w:rsidRDefault="00CF67A2" w:rsidP="00CF67A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 Documentation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：</w:t>
      </w:r>
    </w:p>
    <w:p w14:paraId="213B6A4F" w14:textId="77777777" w:rsidR="00CF67A2" w:rsidRDefault="00CF67A2" w:rsidP="00CF67A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*********************************************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*******************************/</w:t>
      </w:r>
    </w:p>
    <w:p w14:paraId="7F6A0EA5" w14:textId="77777777" w:rsidR="00CF67A2" w:rsidRDefault="00CF67A2" w:rsidP="00CF67A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treeDisplay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22C0C7C1" w14:textId="77777777" w:rsidR="00CF67A2" w:rsidRDefault="00CF67A2" w:rsidP="00CF67A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58BBFBAC" w14:textId="77777777" w:rsidR="00CF67A2" w:rsidRDefault="00CF67A2" w:rsidP="00CF67A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3EB2D70B" w14:textId="77777777" w:rsidR="00CF67A2" w:rsidRDefault="00CF67A2" w:rsidP="00CF67A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DF08780" w14:textId="77777777" w:rsidR="00CF67A2" w:rsidRDefault="00CF67A2" w:rsidP="00CF67A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3F8B36C8" w14:textId="77777777" w:rsidR="00CF67A2" w:rsidRDefault="00CF67A2" w:rsidP="00CF67A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treeDisplay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-&gt;left);</w:t>
      </w:r>
    </w:p>
    <w:p w14:paraId="5AC1651B" w14:textId="77777777" w:rsidR="00CF67A2" w:rsidRDefault="00CF67A2" w:rsidP="00CF67A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-&gt;data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8509D77" w14:textId="77777777" w:rsidR="00CF67A2" w:rsidRDefault="00CF67A2" w:rsidP="00CF67A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treeDisplay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-&gt;right);</w:t>
      </w:r>
    </w:p>
    <w:p w14:paraId="57B5C435" w14:textId="77777777" w:rsidR="00CF67A2" w:rsidRDefault="00CF67A2" w:rsidP="00CF67A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  <w:t>}</w:t>
      </w:r>
    </w:p>
    <w:p w14:paraId="73350742" w14:textId="77777777" w:rsidR="00CF67A2" w:rsidRDefault="00CF67A2" w:rsidP="00CF67A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D9100E5" w14:textId="77777777" w:rsidR="00CF67A2" w:rsidRDefault="00CF67A2" w:rsidP="00CF67A2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  <w:sectPr w:rsidR="00CF67A2" w:rsidSect="00CF67A2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>}</w:t>
      </w:r>
    </w:p>
    <w:p w14:paraId="7614DE91" w14:textId="54645F4B" w:rsidR="00587D9B" w:rsidRDefault="00587D9B" w:rsidP="00CF67A2">
      <w:pPr>
        <w:pStyle w:val="3"/>
        <w:spacing w:before="120"/>
      </w:pPr>
      <w:r>
        <w:rPr>
          <w:rFonts w:hint="eastAsia"/>
        </w:rPr>
        <w:t xml:space="preserve">3.3.3 </w:t>
      </w:r>
      <w:r>
        <w:rPr>
          <w:rFonts w:hint="eastAsia"/>
        </w:rPr>
        <w:t>查找功能截图示例</w:t>
      </w:r>
      <w:bookmarkEnd w:id="24"/>
    </w:p>
    <w:p w14:paraId="19AB6886" w14:textId="38A44679" w:rsidR="00587D9B" w:rsidRDefault="00CF67A2" w:rsidP="00587D9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1305BF0" wp14:editId="4D44B446">
            <wp:extent cx="4145639" cy="2522439"/>
            <wp:effectExtent l="0" t="0" r="0" b="0"/>
            <wp:docPr id="7284239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23938" name="图片 72842393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9C4B" w14:textId="20273176" w:rsidR="00587D9B" w:rsidRPr="00587D9B" w:rsidRDefault="00587D9B" w:rsidP="00587D9B">
      <w:pPr>
        <w:rPr>
          <w:lang w:eastAsia="zh-CN"/>
        </w:rPr>
      </w:pPr>
    </w:p>
    <w:p w14:paraId="338FE26D" w14:textId="498A4C28" w:rsidR="0075165E" w:rsidRDefault="0075165E" w:rsidP="008F78B2">
      <w:pPr>
        <w:pStyle w:val="2"/>
        <w:spacing w:before="120"/>
      </w:pPr>
      <w:bookmarkStart w:id="25" w:name="_Toc495668182"/>
      <w:r>
        <w:rPr>
          <w:rFonts w:hint="eastAsia"/>
        </w:rPr>
        <w:lastRenderedPageBreak/>
        <w:t>3.</w:t>
      </w:r>
      <w:r w:rsidR="00512A8F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25"/>
    </w:p>
    <w:p w14:paraId="31EE3954" w14:textId="4A0E22AA" w:rsidR="00AD5E2E" w:rsidRDefault="00946937" w:rsidP="00A8652E">
      <w:pPr>
        <w:pStyle w:val="3"/>
        <w:spacing w:before="120"/>
      </w:pPr>
      <w:bookmarkStart w:id="26" w:name="_Toc495668183"/>
      <w:r>
        <w:rPr>
          <w:rFonts w:hint="eastAsia"/>
        </w:rPr>
        <w:t>3.</w:t>
      </w:r>
      <w:r w:rsidR="00512A8F">
        <w:rPr>
          <w:rFonts w:hint="eastAsia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26"/>
    </w:p>
    <w:p w14:paraId="1B1A1B2B" w14:textId="1B60AC05" w:rsidR="004F1DC1" w:rsidRPr="004F1DC1" w:rsidRDefault="00512A8F" w:rsidP="004F1DC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6B3F24A" wp14:editId="0BBB5964">
            <wp:extent cx="4869602" cy="5806943"/>
            <wp:effectExtent l="0" t="0" r="0" b="0"/>
            <wp:docPr id="204061263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12639" name="图片 204061263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F751" w14:textId="2558A80F" w:rsidR="00AD5E2E" w:rsidRDefault="00946937" w:rsidP="00A8652E">
      <w:pPr>
        <w:pStyle w:val="3"/>
        <w:spacing w:before="120"/>
      </w:pPr>
      <w:bookmarkStart w:id="27" w:name="_Toc495668184"/>
      <w:r>
        <w:rPr>
          <w:rFonts w:hint="eastAsia"/>
        </w:rPr>
        <w:t>3.</w:t>
      </w:r>
      <w:r w:rsidR="00512A8F">
        <w:rPr>
          <w:rFonts w:hint="eastAsia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27"/>
    </w:p>
    <w:p w14:paraId="7222C24C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bookmarkStart w:id="28" w:name="_Toc495668185"/>
    </w:p>
    <w:p w14:paraId="2465E539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sectPr w:rsidR="00512A8F" w:rsidSect="00326ACE">
          <w:type w:val="continuous"/>
          <w:pgSz w:w="11906" w:h="16838" w:code="9"/>
          <w:pgMar w:top="1985" w:right="1418" w:bottom="1418" w:left="1418" w:header="1418" w:footer="1134" w:gutter="0"/>
          <w:pgNumType w:start="1"/>
          <w:cols w:space="425"/>
          <w:docGrid w:linePitch="326" w:charSpace="-2048"/>
        </w:sectPr>
      </w:pPr>
    </w:p>
    <w:p w14:paraId="3A84C6CF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root =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nullptr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//Create the root</w:t>
      </w:r>
    </w:p>
    <w:p w14:paraId="12CBCDF1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FA848C1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//The loop can let the user execute the process repeatedly</w:t>
      </w:r>
    </w:p>
    <w:p w14:paraId="65FBE269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B29CF3B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//Clear our screen</w:t>
      </w:r>
    </w:p>
    <w:p w14:paraId="5DFFD24A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system(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proofErr w:type="spell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cls</w:t>
      </w:r>
      <w:proofErr w:type="spell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A334224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B7D3013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//Display our list</w:t>
      </w:r>
    </w:p>
    <w:p w14:paraId="6CAA304D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menuDisplay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80BED49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C9AF856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controller;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//Create a variable to hold the choice we input</w:t>
      </w:r>
    </w:p>
    <w:p w14:paraId="4035EDE2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6FF3CD7E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controller = _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getch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//_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getch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can avoid displaying undesired input on the screen</w:t>
      </w:r>
    </w:p>
    <w:p w14:paraId="771F452B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5AD8021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((controller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'Q'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controller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'q'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|| (controller &gt;=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'a'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controller &lt;=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'c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)|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| (controller &gt;=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'A'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controller &lt;=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'C'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 {</w:t>
      </w:r>
    </w:p>
    <w:p w14:paraId="6C192F0D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controller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//Display the choice on the screen</w:t>
      </w:r>
    </w:p>
    <w:p w14:paraId="1D2F075A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switch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(controller)</w:t>
      </w:r>
    </w:p>
    <w:p w14:paraId="3039C477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3332C89F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'Q'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3E4748DD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'q'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4FC31C9A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程序结束！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B2D2361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5DB2F523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'A'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357322B2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'a'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1D06DE7C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进行创建二叉树操作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B91EA07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n;</w:t>
      </w:r>
    </w:p>
    <w:p w14:paraId="17CBE41D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请输入二叉树节点个数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3FAF0A6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n = input&lt;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1,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INT_MAX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CEEC80D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7F7D79F4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n; ++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BBC80AD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key;</w:t>
      </w:r>
    </w:p>
    <w:p w14:paraId="59A12A36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请输入第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+ 1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proofErr w:type="gramStart"/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个</w:t>
      </w:r>
      <w:proofErr w:type="gramEnd"/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节点的数据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6DD50C2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key = input&lt;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proofErr w:type="gramEnd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INT_MIN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INT_MAX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36FCE9C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root, key);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//Add the node to the tree</w:t>
      </w:r>
    </w:p>
    <w:p w14:paraId="33560FFD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7B0242C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当前树为：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B685580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treeDisplay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(root);</w:t>
      </w:r>
    </w:p>
    <w:p w14:paraId="3CA4B4BD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5B69B11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操作完成，按回车继续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..."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9679DF1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pause(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722D3F5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E2A3AB1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'B'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451A663A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'b'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20D09551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进行添加节点操作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CFCFA85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key;</w:t>
      </w:r>
    </w:p>
    <w:p w14:paraId="1023C611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</w:t>
      </w:r>
      <w:proofErr w:type="gramStart"/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输入第你想</w:t>
      </w:r>
      <w:proofErr w:type="gramEnd"/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加入节点的数据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772367E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key = input&lt;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proofErr w:type="gramEnd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INT_MIN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INT_MAX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3A16215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root, key);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//Add the node to the tree</w:t>
      </w:r>
    </w:p>
    <w:p w14:paraId="613C7F17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当前树为：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8E48FC9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treeDisplay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(root);</w:t>
      </w:r>
    </w:p>
    <w:p w14:paraId="236D0A95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93BB392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操作完成，按回车继续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..."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264BFC7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pause(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E1E2A09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63F4EC0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'c'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45BCC70F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'C'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762D63D6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选择查找操作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65BFD55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target;</w:t>
      </w:r>
    </w:p>
    <w:p w14:paraId="521271A1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请输入你想查找的节点数据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89E1FD5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target = input&lt;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proofErr w:type="gramEnd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INT_MIN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INT_MAX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537E8E6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CEE9413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root, target))</w:t>
      </w:r>
    </w:p>
    <w:p w14:paraId="47B3728C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节点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target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已被找到！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A3E2FF0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4EC1E42D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节点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target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未被找到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std: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F5B71F4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std::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操作完成，按回车继续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..."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std::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22F9526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pause(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679C838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902D819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default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6D29030F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9673755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7C28C79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D93DA92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//end of if</w:t>
      </w:r>
    </w:p>
    <w:p w14:paraId="1C34DA00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//end of while</w:t>
      </w:r>
    </w:p>
    <w:p w14:paraId="329BE600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1D36A17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699B0E6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//end of while</w:t>
      </w:r>
    </w:p>
    <w:p w14:paraId="11243868" w14:textId="77777777" w:rsidR="00512A8F" w:rsidRDefault="00512A8F" w:rsidP="00512A8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3D7AF1E" w14:textId="77777777" w:rsidR="00512A8F" w:rsidRDefault="00512A8F" w:rsidP="00512A8F">
      <w:pPr>
        <w:pStyle w:val="3"/>
        <w:spacing w:before="120"/>
        <w:rPr>
          <w:rFonts w:ascii="新宋体" w:eastAsia="新宋体" w:hAnsi="Calibri" w:cs="新宋体"/>
          <w:color w:val="000000"/>
          <w:sz w:val="19"/>
          <w:szCs w:val="19"/>
          <w:lang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 xml:space="preserve">    </w:t>
      </w:r>
      <w:r>
        <w:rPr>
          <w:rFonts w:ascii="新宋体" w:eastAsia="新宋体" w:hAnsi="Calibri" w:cs="新宋体"/>
          <w:color w:val="0000FF"/>
          <w:sz w:val="19"/>
          <w:szCs w:val="19"/>
          <w:lang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t xml:space="preserve"> 0;</w:t>
      </w:r>
    </w:p>
    <w:p w14:paraId="74178595" w14:textId="77777777" w:rsidR="00512A8F" w:rsidRDefault="00512A8F" w:rsidP="00512A8F">
      <w:pPr>
        <w:pStyle w:val="3"/>
        <w:spacing w:before="120"/>
        <w:sectPr w:rsidR="00512A8F" w:rsidSect="00512A8F">
          <w:type w:val="continuous"/>
          <w:pgSz w:w="11906" w:h="16838" w:code="9"/>
          <w:pgMar w:top="1985" w:right="1418" w:bottom="1418" w:left="1418" w:header="1418" w:footer="1134" w:gutter="0"/>
          <w:pgNumType w:start="1"/>
          <w:cols w:num="2" w:space="425"/>
          <w:docGrid w:linePitch="326" w:charSpace="-2048"/>
        </w:sectPr>
      </w:pPr>
    </w:p>
    <w:p w14:paraId="0BA3548A" w14:textId="023E1C7E" w:rsidR="00946937" w:rsidRDefault="00946937" w:rsidP="00512A8F">
      <w:pPr>
        <w:pStyle w:val="3"/>
        <w:spacing w:before="120"/>
      </w:pPr>
      <w:r>
        <w:rPr>
          <w:rFonts w:hint="eastAsia"/>
        </w:rPr>
        <w:t>3.</w:t>
      </w:r>
      <w:r w:rsidR="00512A8F">
        <w:rPr>
          <w:rFonts w:hint="eastAsia"/>
        </w:rPr>
        <w:t>5</w:t>
      </w:r>
      <w:r>
        <w:rPr>
          <w:rFonts w:hint="eastAsia"/>
        </w:rPr>
        <w:t xml:space="preserve">.3 </w:t>
      </w:r>
      <w:r>
        <w:rPr>
          <w:rFonts w:hint="eastAsia"/>
        </w:rPr>
        <w:t>总体系统截屏示例</w:t>
      </w:r>
      <w:bookmarkEnd w:id="28"/>
    </w:p>
    <w:p w14:paraId="5768A48E" w14:textId="556C5ECE" w:rsidR="00967C27" w:rsidRDefault="00512A8F" w:rsidP="00512A8F">
      <w:pPr>
        <w:pStyle w:val="afff5"/>
        <w:ind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97DD77C" wp14:editId="10B96635">
            <wp:extent cx="4168501" cy="1615580"/>
            <wp:effectExtent l="0" t="0" r="0" b="0"/>
            <wp:docPr id="199150923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09238" name="图片 199150923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F184" w14:textId="7223484F" w:rsidR="00512A8F" w:rsidRDefault="00512A8F" w:rsidP="00512A8F">
      <w:pPr>
        <w:pStyle w:val="afff5"/>
        <w:ind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4E99FBFB" wp14:editId="228D1983">
            <wp:extent cx="4183743" cy="3398815"/>
            <wp:effectExtent l="0" t="0" r="0" b="0"/>
            <wp:docPr id="6586743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74313" name="图片 658674313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8AE6" w14:textId="5C08754E" w:rsidR="00512A8F" w:rsidRDefault="00512A8F" w:rsidP="00512A8F">
      <w:pPr>
        <w:pStyle w:val="afff5"/>
        <w:ind w:firstLineChars="0" w:firstLine="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B8906E7" wp14:editId="2905957B">
            <wp:extent cx="5759450" cy="1828800"/>
            <wp:effectExtent l="0" t="0" r="0" b="0"/>
            <wp:docPr id="88702065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20656" name="图片 88702065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3C5D" w14:textId="2CEB41CE" w:rsidR="00512A8F" w:rsidRDefault="00512A8F" w:rsidP="00512A8F">
      <w:pPr>
        <w:pStyle w:val="afff5"/>
        <w:ind w:firstLineChars="0" w:firstLine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8485035" wp14:editId="6A9894DF">
            <wp:extent cx="4153260" cy="2415749"/>
            <wp:effectExtent l="0" t="0" r="0" b="0"/>
            <wp:docPr id="141091168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11688" name="图片 141091168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BE12" w14:textId="77777777" w:rsidR="00512A8F" w:rsidRPr="00ED4D76" w:rsidRDefault="00512A8F" w:rsidP="00512A8F">
      <w:pPr>
        <w:pStyle w:val="afff5"/>
        <w:ind w:firstLineChars="0" w:firstLine="0"/>
        <w:rPr>
          <w:rFonts w:hint="eastAsia"/>
          <w:lang w:eastAsia="zh-CN"/>
        </w:rPr>
      </w:pPr>
    </w:p>
    <w:sectPr w:rsidR="00512A8F" w:rsidRPr="00ED4D76" w:rsidSect="00326ACE">
      <w:type w:val="continuous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69E7C" w14:textId="77777777" w:rsidR="00182DEE" w:rsidRDefault="00182DEE" w:rsidP="001D0743">
      <w:r>
        <w:separator/>
      </w:r>
    </w:p>
    <w:p w14:paraId="66EACEBD" w14:textId="77777777" w:rsidR="00182DEE" w:rsidRDefault="00182DEE" w:rsidP="001D0743"/>
    <w:p w14:paraId="590A24BD" w14:textId="77777777" w:rsidR="00182DEE" w:rsidRDefault="00182DEE" w:rsidP="001D0743"/>
    <w:p w14:paraId="75305F11" w14:textId="77777777" w:rsidR="00182DEE" w:rsidRDefault="00182DEE" w:rsidP="001D0743"/>
    <w:p w14:paraId="5BBC0B68" w14:textId="77777777" w:rsidR="00182DEE" w:rsidRDefault="00182DEE" w:rsidP="001D0743"/>
    <w:p w14:paraId="580E74EA" w14:textId="77777777" w:rsidR="00182DEE" w:rsidRDefault="00182DEE" w:rsidP="001D0743"/>
  </w:endnote>
  <w:endnote w:type="continuationSeparator" w:id="0">
    <w:p w14:paraId="73908987" w14:textId="77777777" w:rsidR="00182DEE" w:rsidRDefault="00182DEE" w:rsidP="001D0743">
      <w:r>
        <w:continuationSeparator/>
      </w:r>
    </w:p>
    <w:p w14:paraId="0AF8EDBE" w14:textId="77777777" w:rsidR="00182DEE" w:rsidRDefault="00182DEE" w:rsidP="001D0743"/>
    <w:p w14:paraId="0AC54281" w14:textId="77777777" w:rsidR="00182DEE" w:rsidRDefault="00182DEE" w:rsidP="001D0743"/>
    <w:p w14:paraId="4C951658" w14:textId="77777777" w:rsidR="00182DEE" w:rsidRDefault="00182DEE" w:rsidP="001D0743"/>
    <w:p w14:paraId="0E8712C0" w14:textId="77777777" w:rsidR="00182DEE" w:rsidRDefault="00182DEE" w:rsidP="001D0743"/>
    <w:p w14:paraId="6EE70EFD" w14:textId="77777777" w:rsidR="00182DEE" w:rsidRDefault="00182DEE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DFF8D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000000">
      <w:fldChar w:fldCharType="begin"/>
    </w:r>
    <w:r w:rsidR="00000000">
      <w:instrText xml:space="preserve"> PAGE </w:instrText>
    </w:r>
    <w:r w:rsidR="00000000">
      <w:fldChar w:fldCharType="separate"/>
    </w:r>
    <w:r w:rsidR="00E51255">
      <w:rPr>
        <w:noProof/>
      </w:rPr>
      <w:t>2</w:t>
    </w:r>
    <w:r w:rsidR="00000000">
      <w:rPr>
        <w:noProof/>
      </w:rPr>
      <w:fldChar w:fldCharType="end"/>
    </w:r>
    <w:r w:rsidRPr="00F57004">
      <w:t xml:space="preserve"> -</w:t>
    </w:r>
  </w:p>
  <w:p w14:paraId="43D1B870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D10F3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8E0C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1F26F478" w14:textId="77777777" w:rsidR="002644C8" w:rsidRDefault="0000000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347D6BA6" w14:textId="77777777" w:rsidR="002644C8" w:rsidRPr="00E0298B" w:rsidRDefault="002644C8" w:rsidP="001D0743">
    <w:pPr>
      <w:pStyle w:val="a4"/>
      <w:ind w:firstLine="360"/>
    </w:pPr>
  </w:p>
  <w:p w14:paraId="4A9780CB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BF785" w14:textId="77777777" w:rsidR="00182DEE" w:rsidRDefault="00182DEE" w:rsidP="001D0743">
      <w:r>
        <w:separator/>
      </w:r>
    </w:p>
    <w:p w14:paraId="0F237094" w14:textId="77777777" w:rsidR="00182DEE" w:rsidRDefault="00182DEE" w:rsidP="001D0743"/>
    <w:p w14:paraId="5DA28746" w14:textId="77777777" w:rsidR="00182DEE" w:rsidRDefault="00182DEE" w:rsidP="001D0743"/>
    <w:p w14:paraId="3F2C7A65" w14:textId="77777777" w:rsidR="00182DEE" w:rsidRDefault="00182DEE" w:rsidP="001D0743"/>
    <w:p w14:paraId="28605919" w14:textId="77777777" w:rsidR="00182DEE" w:rsidRDefault="00182DEE" w:rsidP="001D0743"/>
    <w:p w14:paraId="1346D6D9" w14:textId="77777777" w:rsidR="00182DEE" w:rsidRDefault="00182DEE" w:rsidP="001D0743"/>
  </w:footnote>
  <w:footnote w:type="continuationSeparator" w:id="0">
    <w:p w14:paraId="488930D9" w14:textId="77777777" w:rsidR="00182DEE" w:rsidRDefault="00182DEE" w:rsidP="001D0743">
      <w:r>
        <w:continuationSeparator/>
      </w:r>
    </w:p>
    <w:p w14:paraId="5223C2C2" w14:textId="77777777" w:rsidR="00182DEE" w:rsidRDefault="00182DEE" w:rsidP="001D0743"/>
    <w:p w14:paraId="40F362B8" w14:textId="77777777" w:rsidR="00182DEE" w:rsidRDefault="00182DEE" w:rsidP="001D0743"/>
    <w:p w14:paraId="541F094E" w14:textId="77777777" w:rsidR="00182DEE" w:rsidRDefault="00182DEE" w:rsidP="001D0743"/>
    <w:p w14:paraId="45B4D4B8" w14:textId="77777777" w:rsidR="00182DEE" w:rsidRDefault="00182DEE" w:rsidP="001D0743"/>
    <w:p w14:paraId="45517973" w14:textId="77777777" w:rsidR="00182DEE" w:rsidRDefault="00182DEE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D4CB9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64B78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6EBA6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993021485">
    <w:abstractNumId w:val="8"/>
  </w:num>
  <w:num w:numId="2" w16cid:durableId="1477532298">
    <w:abstractNumId w:val="14"/>
  </w:num>
  <w:num w:numId="3" w16cid:durableId="489948090">
    <w:abstractNumId w:val="17"/>
  </w:num>
  <w:num w:numId="4" w16cid:durableId="38628303">
    <w:abstractNumId w:val="13"/>
  </w:num>
  <w:num w:numId="5" w16cid:durableId="1267929820">
    <w:abstractNumId w:val="18"/>
  </w:num>
  <w:num w:numId="6" w16cid:durableId="1269775953">
    <w:abstractNumId w:val="1"/>
  </w:num>
  <w:num w:numId="7" w16cid:durableId="1128861935">
    <w:abstractNumId w:val="4"/>
  </w:num>
  <w:num w:numId="8" w16cid:durableId="220212060">
    <w:abstractNumId w:val="10"/>
  </w:num>
  <w:num w:numId="9" w16cid:durableId="125972783">
    <w:abstractNumId w:val="16"/>
  </w:num>
  <w:num w:numId="10" w16cid:durableId="979730045">
    <w:abstractNumId w:val="3"/>
  </w:num>
  <w:num w:numId="11" w16cid:durableId="2041322583">
    <w:abstractNumId w:val="6"/>
  </w:num>
  <w:num w:numId="12" w16cid:durableId="1123957539">
    <w:abstractNumId w:val="9"/>
  </w:num>
  <w:num w:numId="13" w16cid:durableId="469398323">
    <w:abstractNumId w:val="7"/>
  </w:num>
  <w:num w:numId="14" w16cid:durableId="1742286077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76568798">
    <w:abstractNumId w:val="7"/>
  </w:num>
  <w:num w:numId="16" w16cid:durableId="1725060178">
    <w:abstractNumId w:val="7"/>
  </w:num>
  <w:num w:numId="17" w16cid:durableId="1144947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402773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44866661">
    <w:abstractNumId w:val="5"/>
  </w:num>
  <w:num w:numId="20" w16cid:durableId="1195000258">
    <w:abstractNumId w:val="11"/>
  </w:num>
  <w:num w:numId="21" w16cid:durableId="724372397">
    <w:abstractNumId w:val="2"/>
  </w:num>
  <w:num w:numId="22" w16cid:durableId="20709491">
    <w:abstractNumId w:val="0"/>
  </w:num>
  <w:num w:numId="23" w16cid:durableId="1055398333">
    <w:abstractNumId w:val="12"/>
  </w:num>
  <w:num w:numId="24" w16cid:durableId="6616174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2DEE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6ACE"/>
    <w:rsid w:val="003278EB"/>
    <w:rsid w:val="00330450"/>
    <w:rsid w:val="0033204B"/>
    <w:rsid w:val="00335CA4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A8F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7A2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2C41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A4CDFB"/>
  <w15:docId w15:val="{1F3733B5-8076-4A9C-A872-A964AC8C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tmp"/><Relationship Id="rId26" Type="http://schemas.openxmlformats.org/officeDocument/2006/relationships/image" Target="media/image12.tmp"/><Relationship Id="rId3" Type="http://schemas.openxmlformats.org/officeDocument/2006/relationships/styles" Target="styles.xml"/><Relationship Id="rId21" Type="http://schemas.openxmlformats.org/officeDocument/2006/relationships/image" Target="media/image7.tmp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tmp"/><Relationship Id="rId25" Type="http://schemas.openxmlformats.org/officeDocument/2006/relationships/image" Target="media/image11.tmp"/><Relationship Id="rId2" Type="http://schemas.openxmlformats.org/officeDocument/2006/relationships/numbering" Target="numbering.xml"/><Relationship Id="rId16" Type="http://schemas.openxmlformats.org/officeDocument/2006/relationships/image" Target="media/image2.tmp"/><Relationship Id="rId20" Type="http://schemas.openxmlformats.org/officeDocument/2006/relationships/image" Target="media/image6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tmp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9.tmp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tmp"/><Relationship Id="rId22" Type="http://schemas.openxmlformats.org/officeDocument/2006/relationships/image" Target="media/image8.tmp"/><Relationship Id="rId27" Type="http://schemas.openxmlformats.org/officeDocument/2006/relationships/image" Target="media/image13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299</TotalTime>
  <Pages>14</Pages>
  <Words>925</Words>
  <Characters>5274</Characters>
  <Application>Microsoft Office Word</Application>
  <DocSecurity>0</DocSecurity>
  <Lines>43</Lines>
  <Paragraphs>12</Paragraphs>
  <ScaleCrop>false</ScaleCrop>
  <Company>中国石油大学</Company>
  <LinksUpToDate>false</LinksUpToDate>
  <CharactersWithSpaces>6187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宇琨 杨</cp:lastModifiedBy>
  <cp:revision>23</cp:revision>
  <cp:lastPrinted>2008-07-17T03:36:00Z</cp:lastPrinted>
  <dcterms:created xsi:type="dcterms:W3CDTF">2017-10-13T02:08:00Z</dcterms:created>
  <dcterms:modified xsi:type="dcterms:W3CDTF">2023-11-11T17:18:00Z</dcterms:modified>
</cp:coreProperties>
</file>