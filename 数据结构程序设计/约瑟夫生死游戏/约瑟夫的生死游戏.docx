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487BCC" w14:textId="77777777" w:rsidR="00B138A1" w:rsidRPr="001E4DF9" w:rsidRDefault="00B138A1" w:rsidP="001D0743">
      <w:pPr>
        <w:rPr>
          <w:lang w:eastAsia="zh-CN"/>
        </w:rPr>
      </w:pPr>
    </w:p>
    <w:p w14:paraId="7EC21F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7831A6B4" w14:textId="77777777" w:rsidR="00404CF0" w:rsidRPr="00ED4D76" w:rsidRDefault="00404CF0" w:rsidP="001D0743">
      <w:pPr>
        <w:rPr>
          <w:lang w:eastAsia="zh-CN"/>
        </w:rPr>
      </w:pPr>
    </w:p>
    <w:p w14:paraId="23D546B2" w14:textId="77777777" w:rsidR="00404CF0" w:rsidRPr="00ED4D76" w:rsidRDefault="00404CF0" w:rsidP="001D0743">
      <w:pPr>
        <w:rPr>
          <w:lang w:eastAsia="zh-CN"/>
        </w:rPr>
      </w:pPr>
    </w:p>
    <w:p w14:paraId="4805E584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2542E467" w14:textId="2DC19062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96226">
        <w:rPr>
          <w:rFonts w:hint="eastAsia"/>
          <w:lang w:eastAsia="zh-CN"/>
        </w:rPr>
        <w:t>约瑟夫生者死者游戏</w:t>
      </w:r>
    </w:p>
    <w:p w14:paraId="1241090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4042191" w14:textId="77777777" w:rsidR="00AB4DCF" w:rsidRPr="00ED4D76" w:rsidRDefault="00AB4DCF" w:rsidP="001D0743">
      <w:pPr>
        <w:rPr>
          <w:lang w:eastAsia="zh-CN"/>
        </w:rPr>
      </w:pPr>
    </w:p>
    <w:p w14:paraId="0D88913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B37C724" w14:textId="77777777" w:rsidR="00B138A1" w:rsidRPr="00ED4D76" w:rsidRDefault="00B138A1" w:rsidP="001D0743">
      <w:pPr>
        <w:rPr>
          <w:lang w:eastAsia="zh-CN"/>
        </w:rPr>
      </w:pPr>
    </w:p>
    <w:p w14:paraId="35DF99F4" w14:textId="77777777" w:rsidR="00B138A1" w:rsidRPr="00ED4D76" w:rsidRDefault="00B138A1" w:rsidP="001D0743">
      <w:pPr>
        <w:rPr>
          <w:lang w:eastAsia="zh-CN"/>
        </w:rPr>
      </w:pPr>
    </w:p>
    <w:p w14:paraId="5E21F25E" w14:textId="77777777" w:rsidR="00B138A1" w:rsidRPr="00ED4D76" w:rsidRDefault="00B138A1" w:rsidP="001D0743">
      <w:pPr>
        <w:rPr>
          <w:lang w:eastAsia="zh-CN"/>
        </w:rPr>
      </w:pPr>
    </w:p>
    <w:p w14:paraId="575BD9FD" w14:textId="77777777" w:rsidR="00B138A1" w:rsidRPr="00ED4D76" w:rsidRDefault="00B138A1" w:rsidP="001D0743">
      <w:pPr>
        <w:rPr>
          <w:lang w:eastAsia="zh-CN"/>
        </w:rPr>
      </w:pPr>
    </w:p>
    <w:p w14:paraId="79C69094" w14:textId="77777777" w:rsidR="006F1CF2" w:rsidRPr="00ED4D76" w:rsidRDefault="006F1CF2" w:rsidP="001D0743">
      <w:pPr>
        <w:rPr>
          <w:lang w:eastAsia="zh-CN"/>
        </w:rPr>
      </w:pPr>
    </w:p>
    <w:p w14:paraId="51A57D85" w14:textId="77777777" w:rsidR="006F1CF2" w:rsidRPr="00ED4D76" w:rsidRDefault="006F1CF2" w:rsidP="001D0743">
      <w:pPr>
        <w:rPr>
          <w:lang w:eastAsia="zh-CN"/>
        </w:rPr>
      </w:pPr>
    </w:p>
    <w:p w14:paraId="54CD259E" w14:textId="5573CFF5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996226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D28F11E" w14:textId="3B62FC45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996226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6B6FA1F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4A63228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66DEF987" w14:textId="77777777" w:rsidR="00B138A1" w:rsidRPr="00ED4D76" w:rsidRDefault="00B138A1" w:rsidP="001D0743">
      <w:pPr>
        <w:rPr>
          <w:lang w:eastAsia="zh-CN"/>
        </w:rPr>
      </w:pPr>
    </w:p>
    <w:p w14:paraId="13179772" w14:textId="77777777" w:rsidR="006F1CF2" w:rsidRPr="00ED4D76" w:rsidRDefault="006F1CF2" w:rsidP="001D0743">
      <w:pPr>
        <w:rPr>
          <w:lang w:eastAsia="zh-CN"/>
        </w:rPr>
      </w:pPr>
    </w:p>
    <w:p w14:paraId="0B19BD5E" w14:textId="77777777" w:rsidR="006F1CF2" w:rsidRPr="00ED4D76" w:rsidRDefault="006F1CF2" w:rsidP="001D0743">
      <w:pPr>
        <w:rPr>
          <w:lang w:eastAsia="zh-CN"/>
        </w:rPr>
      </w:pPr>
    </w:p>
    <w:p w14:paraId="758287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6CCCE3A" w14:textId="0EC23114" w:rsidR="002A19E8" w:rsidRPr="00ED4D76" w:rsidRDefault="00AB4DCF" w:rsidP="002A19E8">
      <w:pPr>
        <w:pStyle w:val="aff9"/>
        <w:rPr>
          <w:rFonts w:hint="eastAsia"/>
          <w:lang w:eastAsia="zh-CN"/>
        </w:rPr>
        <w:sectPr w:rsidR="002A19E8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r w:rsidRPr="00ED4D76">
        <w:rPr>
          <w:rFonts w:hint="eastAsia"/>
          <w:lang w:eastAsia="zh-CN"/>
        </w:rPr>
        <w:t>Tongji Universit</w:t>
      </w:r>
      <w:r w:rsidR="002A19E8">
        <w:rPr>
          <w:rFonts w:hint="eastAsia"/>
          <w:lang w:eastAsia="zh-CN"/>
        </w:rPr>
        <w:t>y</w:t>
      </w:r>
    </w:p>
    <w:p w14:paraId="5169F754" w14:textId="73B3DC73" w:rsidR="00996226" w:rsidRPr="00996226" w:rsidRDefault="00111A31" w:rsidP="00996226">
      <w:pPr>
        <w:pStyle w:val="1"/>
        <w:spacing w:after="240"/>
        <w:rPr>
          <w:rFonts w:hint="eastAsia"/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94220A3" w14:textId="77777777" w:rsidR="00996226" w:rsidRPr="00996226" w:rsidRDefault="00996226" w:rsidP="00996226">
      <w:pPr>
        <w:ind w:firstLine="560"/>
        <w:rPr>
          <w:rFonts w:eastAsia="黑体" w:hint="eastAsia"/>
          <w:iCs/>
          <w:sz w:val="28"/>
          <w:szCs w:val="28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1. </w:t>
      </w:r>
      <w:r w:rsidRPr="00996226">
        <w:rPr>
          <w:rFonts w:eastAsia="黑体" w:hint="eastAsia"/>
          <w:iCs/>
          <w:sz w:val="28"/>
          <w:szCs w:val="28"/>
          <w:lang w:eastAsia="zh-CN"/>
        </w:rPr>
        <w:t>数据结构选择：</w:t>
      </w:r>
    </w:p>
    <w:p w14:paraId="5B5A9FF5" w14:textId="561D1240" w:rsidR="00996226" w:rsidRPr="00996226" w:rsidRDefault="00996226" w:rsidP="00996226">
      <w:pPr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eastAsia="黑体" w:hint="eastAsia"/>
          <w:iCs/>
          <w:szCs w:val="24"/>
          <w:lang w:eastAsia="zh-CN"/>
        </w:rPr>
        <w:t xml:space="preserve"> </w:t>
      </w:r>
      <w:r w:rsidRPr="00996226">
        <w:rPr>
          <w:rFonts w:asciiTheme="majorEastAsia" w:eastAsiaTheme="majorEastAsia" w:hAnsiTheme="majorEastAsia" w:hint="eastAsia"/>
          <w:iCs/>
          <w:szCs w:val="24"/>
          <w:lang w:eastAsia="zh-CN"/>
        </w:rPr>
        <w:t xml:space="preserve"> </w:t>
      </w: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- 旅客的序号可以使用单循环链表来存储，每个节点表示一个旅客，节点中包含旅客的序号以及指向下一个旅客的指针。</w:t>
      </w:r>
    </w:p>
    <w:p w14:paraId="3EB75F62" w14:textId="77777777" w:rsidR="00996226" w:rsidRPr="00996226" w:rsidRDefault="00996226" w:rsidP="00996226">
      <w:pPr>
        <w:ind w:firstLine="560"/>
        <w:rPr>
          <w:rFonts w:eastAsia="黑体" w:hint="eastAsia"/>
          <w:iCs/>
          <w:sz w:val="28"/>
          <w:szCs w:val="28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2. </w:t>
      </w:r>
      <w:r w:rsidRPr="00996226">
        <w:rPr>
          <w:rFonts w:eastAsia="黑体" w:hint="eastAsia"/>
          <w:iCs/>
          <w:sz w:val="28"/>
          <w:szCs w:val="28"/>
          <w:lang w:eastAsia="zh-CN"/>
        </w:rPr>
        <w:t>算法设计：</w:t>
      </w:r>
    </w:p>
    <w:p w14:paraId="1BD3033A" w14:textId="77777777" w:rsidR="00996226" w:rsidRPr="00996226" w:rsidRDefault="00996226" w:rsidP="00996226">
      <w:pPr>
        <w:ind w:firstLine="560"/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asciiTheme="minorEastAsia" w:eastAsiaTheme="minorEastAsia" w:hAnsiTheme="minorEastAsia" w:hint="eastAsia"/>
          <w:iCs/>
          <w:sz w:val="28"/>
          <w:szCs w:val="28"/>
          <w:lang w:eastAsia="zh-CN"/>
        </w:rPr>
        <w:t xml:space="preserve">  </w:t>
      </w: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- 创建一个包含N个旅客的单循环链表，每个节点表示一个旅客。</w:t>
      </w:r>
    </w:p>
    <w:p w14:paraId="092F8CA2" w14:textId="77777777" w:rsidR="00996226" w:rsidRPr="00996226" w:rsidRDefault="00996226" w:rsidP="00996226">
      <w:pPr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  - 从指定的起始旅客开始，沿着链表进行循环遍历，每次数到第M个旅客就将其移出链表，直到剩余K个旅客为止。</w:t>
      </w:r>
    </w:p>
    <w:p w14:paraId="3A7D38DE" w14:textId="2D330CD6" w:rsidR="00996226" w:rsidRPr="00996226" w:rsidRDefault="00996226" w:rsidP="00996226">
      <w:pPr>
        <w:ind w:firstLine="560"/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  </w:t>
      </w: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- 在移出旅客时，需要更新链表的指针，确保链表的循环性质不受影响。</w:t>
      </w:r>
    </w:p>
    <w:p w14:paraId="70FB7390" w14:textId="77777777" w:rsidR="00996226" w:rsidRPr="00996226" w:rsidRDefault="00996226" w:rsidP="00996226">
      <w:pPr>
        <w:ind w:firstLine="560"/>
        <w:rPr>
          <w:rFonts w:eastAsia="黑体" w:hint="eastAsia"/>
          <w:iCs/>
          <w:sz w:val="28"/>
          <w:szCs w:val="28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3. </w:t>
      </w:r>
      <w:r w:rsidRPr="00996226">
        <w:rPr>
          <w:rFonts w:eastAsia="黑体" w:hint="eastAsia"/>
          <w:iCs/>
          <w:sz w:val="28"/>
          <w:szCs w:val="28"/>
          <w:lang w:eastAsia="zh-CN"/>
        </w:rPr>
        <w:t>用户交互：</w:t>
      </w:r>
    </w:p>
    <w:p w14:paraId="798D5E82" w14:textId="77777777" w:rsidR="00996226" w:rsidRPr="00996226" w:rsidRDefault="00996226" w:rsidP="00996226">
      <w:pPr>
        <w:ind w:firstLine="560"/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  </w:t>
      </w: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- 用户输入旅客的个数N，离开旅客的间隔数M，以及指定的起始旅客序号。</w:t>
      </w:r>
    </w:p>
    <w:p w14:paraId="3F6FA387" w14:textId="77777777" w:rsidR="00996226" w:rsidRPr="00996226" w:rsidRDefault="00996226" w:rsidP="00996226">
      <w:pPr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  - 程序根据用户输入创建单循环链表，并进行约瑟夫游戏的模拟计算。</w:t>
      </w:r>
    </w:p>
    <w:p w14:paraId="55B47338" w14:textId="35AFAA98" w:rsidR="00996226" w:rsidRPr="00996226" w:rsidRDefault="00996226" w:rsidP="00996226">
      <w:pPr>
        <w:ind w:firstLine="560"/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 </w:t>
      </w: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 - 输出离开旅客的序号和剩余旅客的序号。</w:t>
      </w:r>
    </w:p>
    <w:p w14:paraId="06B5076F" w14:textId="48C12B87" w:rsidR="00996226" w:rsidRPr="00996226" w:rsidRDefault="00996226" w:rsidP="00996226">
      <w:pPr>
        <w:ind w:firstLine="560"/>
        <w:rPr>
          <w:rFonts w:eastAsia="黑体" w:hint="eastAsia"/>
          <w:iCs/>
          <w:sz w:val="28"/>
          <w:szCs w:val="28"/>
          <w:lang w:eastAsia="zh-CN"/>
        </w:rPr>
      </w:pPr>
      <w:r>
        <w:rPr>
          <w:rFonts w:eastAsia="黑体" w:hint="eastAsia"/>
          <w:iCs/>
          <w:sz w:val="28"/>
          <w:szCs w:val="28"/>
          <w:lang w:eastAsia="zh-CN"/>
        </w:rPr>
        <w:t>4</w:t>
      </w:r>
      <w:r w:rsidRPr="00996226">
        <w:rPr>
          <w:rFonts w:eastAsia="黑体" w:hint="eastAsia"/>
          <w:iCs/>
          <w:sz w:val="28"/>
          <w:szCs w:val="28"/>
          <w:lang w:eastAsia="zh-CN"/>
        </w:rPr>
        <w:t xml:space="preserve">. </w:t>
      </w:r>
      <w:r w:rsidRPr="00996226">
        <w:rPr>
          <w:rFonts w:eastAsia="黑体" w:hint="eastAsia"/>
          <w:iCs/>
          <w:sz w:val="28"/>
          <w:szCs w:val="28"/>
          <w:lang w:eastAsia="zh-CN"/>
        </w:rPr>
        <w:t>测试和优化：</w:t>
      </w:r>
    </w:p>
    <w:p w14:paraId="69EAE9DD" w14:textId="77777777" w:rsidR="00996226" w:rsidRPr="00996226" w:rsidRDefault="00996226" w:rsidP="00996226">
      <w:pPr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  - 进行测试，包括边界情况和异常输入的处理。</w:t>
      </w:r>
    </w:p>
    <w:p w14:paraId="27946978" w14:textId="0D7DC674" w:rsidR="00061434" w:rsidRPr="00996226" w:rsidRDefault="00996226" w:rsidP="00996226">
      <w:pPr>
        <w:rPr>
          <w:rFonts w:asciiTheme="minorEastAsia" w:eastAsiaTheme="minorEastAsia" w:hAnsiTheme="minorEastAsia" w:hint="eastAsia"/>
          <w:iCs/>
          <w:szCs w:val="24"/>
          <w:lang w:eastAsia="zh-CN"/>
        </w:rPr>
      </w:pPr>
      <w:r w:rsidRPr="00996226">
        <w:rPr>
          <w:rFonts w:asciiTheme="minorEastAsia" w:eastAsiaTheme="minorEastAsia" w:hAnsiTheme="minorEastAsia" w:hint="eastAsia"/>
          <w:iCs/>
          <w:szCs w:val="24"/>
          <w:lang w:eastAsia="zh-CN"/>
        </w:rPr>
        <w:t xml:space="preserve">   - 根据测试结果对程序进行优化，确保程序的正确性和稳定性。</w:t>
      </w:r>
    </w:p>
    <w:p w14:paraId="76ABCEA7" w14:textId="754377D4" w:rsidR="00996226" w:rsidRDefault="0075165E" w:rsidP="00996226">
      <w:pPr>
        <w:pStyle w:val="1"/>
        <w:spacing w:after="240"/>
        <w:rPr>
          <w:rFonts w:hint="eastAsia"/>
          <w:lang w:eastAsia="zh-CN"/>
        </w:rPr>
      </w:pPr>
      <w:bookmarkStart w:id="3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Start w:id="4" w:name="_Toc495668161"/>
      <w:bookmarkEnd w:id="3"/>
    </w:p>
    <w:p w14:paraId="3823D215" w14:textId="44B108C6" w:rsidR="00996226" w:rsidRPr="00861BD4" w:rsidRDefault="00996226" w:rsidP="00861BD4">
      <w:pPr>
        <w:pStyle w:val="afa"/>
        <w:numPr>
          <w:ilvl w:val="0"/>
          <w:numId w:val="25"/>
        </w:numPr>
        <w:ind w:firstLineChars="0"/>
        <w:rPr>
          <w:rFonts w:ascii="黑体" w:eastAsia="黑体" w:hAnsi="黑体"/>
          <w:sz w:val="28"/>
          <w:szCs w:val="28"/>
          <w:lang w:eastAsia="zh-CN"/>
        </w:rPr>
      </w:pPr>
      <w:r w:rsidRPr="00861BD4">
        <w:rPr>
          <w:rFonts w:ascii="黑体" w:eastAsia="黑体" w:hAnsi="黑体" w:hint="eastAsia"/>
          <w:sz w:val="28"/>
          <w:szCs w:val="28"/>
          <w:lang w:eastAsia="zh-CN"/>
        </w:rPr>
        <w:t>数据结构设计</w:t>
      </w:r>
    </w:p>
    <w:p w14:paraId="2FAACA98" w14:textId="77777777" w:rsidR="00861BD4" w:rsidRP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left="56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structure type to store the information and we want it to be a node in our linked list.</w:t>
      </w:r>
    </w:p>
    <w:p w14:paraId="462B0681" w14:textId="77777777" w:rsidR="00861BD4" w:rsidRP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left="56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861BD4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</w:p>
    <w:p w14:paraId="7BA5622B" w14:textId="77777777" w:rsidR="00861BD4" w:rsidRP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left="56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2B40DA0" w14:textId="77777777" w:rsidR="00861BD4" w:rsidRPr="00861BD4" w:rsidRDefault="00861BD4" w:rsidP="00861BD4">
      <w:pPr>
        <w:pStyle w:val="afa"/>
        <w:widowControl w:val="0"/>
        <w:autoSpaceDE w:val="0"/>
        <w:autoSpaceDN w:val="0"/>
        <w:adjustRightInd w:val="0"/>
        <w:snapToGrid/>
        <w:spacing w:line="240" w:lineRule="auto"/>
        <w:ind w:left="92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861BD4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num;</w:t>
      </w:r>
      <w:r w:rsidRPr="00861BD4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//The number of the player</w:t>
      </w:r>
    </w:p>
    <w:p w14:paraId="207B6C4C" w14:textId="77777777" w:rsidR="00861BD4" w:rsidRPr="00861BD4" w:rsidRDefault="00861BD4" w:rsidP="00861BD4">
      <w:pPr>
        <w:pStyle w:val="afa"/>
        <w:widowControl w:val="0"/>
        <w:autoSpaceDE w:val="0"/>
        <w:autoSpaceDN w:val="0"/>
        <w:adjustRightInd w:val="0"/>
        <w:snapToGrid/>
        <w:spacing w:line="240" w:lineRule="auto"/>
        <w:ind w:left="92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861BD4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alive;</w:t>
      </w:r>
      <w:r w:rsidRPr="00861BD4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//Dead for false,alive for true</w:t>
      </w:r>
    </w:p>
    <w:p w14:paraId="39F669CA" w14:textId="77777777" w:rsidR="00861BD4" w:rsidRP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861BD4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next;</w:t>
      </w:r>
      <w:r w:rsidRPr="00861BD4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//Pointer points to the next player</w:t>
      </w:r>
    </w:p>
    <w:p w14:paraId="56067E13" w14:textId="71F1E812" w:rsidR="00861BD4" w:rsidRP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left="560"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861BD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513F3B61" w14:textId="77777777" w:rsidR="00996226" w:rsidRDefault="009962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结构体</w:t>
      </w:r>
      <w:r>
        <w:rPr>
          <w:rFonts w:hint="eastAsia"/>
          <w:lang w:eastAsia="zh-CN"/>
        </w:rPr>
        <w:t xml:space="preserve"> `Player`</w:t>
      </w:r>
      <w:r>
        <w:rPr>
          <w:rFonts w:hint="eastAsia"/>
          <w:lang w:eastAsia="zh-CN"/>
        </w:rPr>
        <w:t>：用于存储每个玩家的信息及链表节点的结构</w:t>
      </w:r>
    </w:p>
    <w:p w14:paraId="01D5EA95" w14:textId="77777777" w:rsidR="00996226" w:rsidRDefault="00996226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 xml:space="preserve">- </w:t>
      </w:r>
      <w:r>
        <w:rPr>
          <w:rFonts w:hint="eastAsia"/>
        </w:rPr>
        <w:t>成员变量：</w:t>
      </w:r>
    </w:p>
    <w:p w14:paraId="069510A7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`int num`</w:t>
      </w:r>
      <w:r>
        <w:rPr>
          <w:rFonts w:hint="eastAsia"/>
        </w:rPr>
        <w:t>：玩家编号</w:t>
      </w:r>
    </w:p>
    <w:p w14:paraId="1FAC84D4" w14:textId="77777777" w:rsidR="00996226" w:rsidRDefault="00996226">
      <w:pPr>
        <w:rPr>
          <w:rFonts w:hint="eastAsia"/>
        </w:rPr>
      </w:pPr>
      <w:r>
        <w:rPr>
          <w:rFonts w:hint="eastAsia"/>
        </w:rPr>
        <w:lastRenderedPageBreak/>
        <w:t xml:space="preserve">    - `bool alive`</w:t>
      </w:r>
      <w:r>
        <w:rPr>
          <w:rFonts w:hint="eastAsia"/>
        </w:rPr>
        <w:t>：玩家存活状态，</w:t>
      </w:r>
      <w:r>
        <w:rPr>
          <w:rFonts w:hint="eastAsia"/>
        </w:rPr>
        <w:t>true</w:t>
      </w:r>
      <w:r>
        <w:rPr>
          <w:rFonts w:hint="eastAsia"/>
        </w:rPr>
        <w:t>表示存活，</w:t>
      </w:r>
      <w:r>
        <w:rPr>
          <w:rFonts w:hint="eastAsia"/>
        </w:rPr>
        <w:t>false</w:t>
      </w:r>
      <w:r>
        <w:rPr>
          <w:rFonts w:hint="eastAsia"/>
        </w:rPr>
        <w:t>表示死亡</w:t>
      </w:r>
    </w:p>
    <w:p w14:paraId="38707F4A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`Player* next`</w:t>
      </w:r>
      <w:r>
        <w:rPr>
          <w:rFonts w:hint="eastAsia"/>
        </w:rPr>
        <w:t>：指向下一个玩家的指针</w:t>
      </w:r>
    </w:p>
    <w:p w14:paraId="4ED01302" w14:textId="77777777" w:rsidR="00996226" w:rsidRDefault="00996226"/>
    <w:p w14:paraId="1F762313" w14:textId="4930A251" w:rsidR="00996226" w:rsidRPr="00861BD4" w:rsidRDefault="00996226" w:rsidP="00861BD4">
      <w:pPr>
        <w:pStyle w:val="afa"/>
        <w:numPr>
          <w:ilvl w:val="0"/>
          <w:numId w:val="25"/>
        </w:numPr>
        <w:ind w:firstLineChars="0"/>
        <w:rPr>
          <w:rFonts w:ascii="黑体" w:eastAsia="黑体" w:hAnsi="黑体"/>
          <w:sz w:val="28"/>
          <w:szCs w:val="28"/>
        </w:rPr>
      </w:pPr>
      <w:r w:rsidRPr="00861BD4">
        <w:rPr>
          <w:rFonts w:ascii="黑体" w:eastAsia="黑体" w:hAnsi="黑体" w:hint="eastAsia"/>
          <w:sz w:val="28"/>
          <w:szCs w:val="28"/>
        </w:rPr>
        <w:t>类结构设计</w:t>
      </w:r>
    </w:p>
    <w:p w14:paraId="66F11146" w14:textId="77777777" w:rsidR="00861BD4" w:rsidRDefault="00861BD4" w:rsidP="00861BD4">
      <w:pPr>
        <w:pStyle w:val="afa"/>
        <w:ind w:left="920" w:firstLineChars="0" w:firstLine="0"/>
        <w:rPr>
          <w:sz w:val="28"/>
          <w:szCs w:val="28"/>
        </w:rPr>
      </w:pPr>
    </w:p>
    <w:p w14:paraId="07BC84B9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663C5870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419B979" w14:textId="5D20347E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head;  </w:t>
      </w:r>
    </w:p>
    <w:p w14:paraId="59ED294D" w14:textId="767D45A4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end;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 pointer points at the last player</w:t>
      </w:r>
    </w:p>
    <w:p w14:paraId="7A5660B6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57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5EC91BFA" w14:textId="4ACB9EF2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Establish the list</w:t>
      </w:r>
    </w:p>
    <w:p w14:paraId="64433B62" w14:textId="2401FA59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PlayerList(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249F838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AC4391C" w14:textId="0C3842FB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To delete all the space we created in this class</w:t>
      </w:r>
    </w:p>
    <w:p w14:paraId="04CFCCEE" w14:textId="446DFE8F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~PlayerList();</w:t>
      </w:r>
    </w:p>
    <w:p w14:paraId="32F58447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FE06C04" w14:textId="12B00994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Kill the people and display the position</w:t>
      </w:r>
    </w:p>
    <w:p w14:paraId="2F9C8F39" w14:textId="3A25A7A0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Display_the_death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42F5945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780848E" w14:textId="1D439CC1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respawn</w:t>
      </w:r>
    </w:p>
    <w:p w14:paraId="286A2948" w14:textId="32EE2E91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Reset();</w:t>
      </w:r>
    </w:p>
    <w:p w14:paraId="0BBE8600" w14:textId="77777777" w:rsidR="00861BD4" w:rsidRDefault="00861BD4" w:rsidP="00861BD4">
      <w:pPr>
        <w:widowControl w:val="0"/>
        <w:autoSpaceDE w:val="0"/>
        <w:autoSpaceDN w:val="0"/>
        <w:adjustRightInd w:val="0"/>
        <w:snapToGrid/>
        <w:spacing w:line="240" w:lineRule="auto"/>
        <w:ind w:firstLineChars="400" w:firstLine="76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35128934" w14:textId="77777777" w:rsidR="00861BD4" w:rsidRPr="00861BD4" w:rsidRDefault="00861BD4" w:rsidP="00861BD4">
      <w:pPr>
        <w:pStyle w:val="afa"/>
        <w:ind w:left="920" w:firstLineChars="0" w:firstLine="0"/>
        <w:rPr>
          <w:rFonts w:hint="eastAsia"/>
          <w:sz w:val="28"/>
          <w:szCs w:val="28"/>
        </w:rPr>
      </w:pPr>
    </w:p>
    <w:p w14:paraId="122C403C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类</w:t>
      </w:r>
      <w:r>
        <w:rPr>
          <w:rFonts w:hint="eastAsia"/>
        </w:rPr>
        <w:t xml:space="preserve"> `Player_list`</w:t>
      </w:r>
      <w:r>
        <w:rPr>
          <w:rFonts w:hint="eastAsia"/>
        </w:rPr>
        <w:t>：</w:t>
      </w:r>
    </w:p>
    <w:p w14:paraId="46A8F757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私有成员变量：</w:t>
      </w:r>
    </w:p>
    <w:p w14:paraId="5B25B1A0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`Player* head`</w:t>
      </w:r>
      <w:r>
        <w:rPr>
          <w:rFonts w:hint="eastAsia"/>
        </w:rPr>
        <w:t>：指向链表头部的指针</w:t>
      </w:r>
    </w:p>
    <w:p w14:paraId="501C2BFA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`Player* end`</w:t>
      </w:r>
      <w:r>
        <w:rPr>
          <w:rFonts w:hint="eastAsia"/>
        </w:rPr>
        <w:t>：指向链表尾部的指针</w:t>
      </w:r>
    </w:p>
    <w:p w14:paraId="63D00264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公有成员函数：</w:t>
      </w:r>
    </w:p>
    <w:p w14:paraId="3DF897BC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`Player_list(int N)`</w:t>
      </w:r>
      <w:r>
        <w:rPr>
          <w:rFonts w:hint="eastAsia"/>
        </w:rPr>
        <w:t>：构造函数，用于创建链表和初始化玩家信息</w:t>
      </w:r>
    </w:p>
    <w:p w14:paraId="04E1E63C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`void Display_the_death(int N, int S, int M, int K)`</w:t>
      </w:r>
      <w:r>
        <w:rPr>
          <w:rFonts w:hint="eastAsia"/>
        </w:rPr>
        <w:t>：游戏进行和结果展示的函数</w:t>
      </w:r>
    </w:p>
    <w:p w14:paraId="694A4497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`void reset()`</w:t>
      </w:r>
      <w:r>
        <w:rPr>
          <w:rFonts w:hint="eastAsia"/>
        </w:rPr>
        <w:t>：重置游戏状态的函数</w:t>
      </w:r>
    </w:p>
    <w:p w14:paraId="613648EB" w14:textId="77777777" w:rsidR="00996226" w:rsidRDefault="00996226">
      <w:pPr>
        <w:rPr>
          <w:rFonts w:hint="eastAsia"/>
        </w:rPr>
      </w:pPr>
      <w:r>
        <w:rPr>
          <w:rFonts w:hint="eastAsia"/>
        </w:rPr>
        <w:t xml:space="preserve">    - `~Player_list()`</w:t>
      </w:r>
      <w:r>
        <w:rPr>
          <w:rFonts w:hint="eastAsia"/>
        </w:rPr>
        <w:t>：析构函数，用于释放链表占用的内存</w:t>
      </w:r>
    </w:p>
    <w:p w14:paraId="7A984712" w14:textId="77777777" w:rsidR="00996226" w:rsidRDefault="00996226"/>
    <w:p w14:paraId="3EEB665D" w14:textId="32C80D0D" w:rsidR="00996226" w:rsidRPr="00996226" w:rsidRDefault="00996226">
      <w:pPr>
        <w:ind w:firstLine="560"/>
        <w:rPr>
          <w:rFonts w:ascii="黑体" w:eastAsia="黑体" w:hAnsi="黑体" w:hint="eastAsia"/>
          <w:sz w:val="28"/>
          <w:szCs w:val="28"/>
          <w:lang w:eastAsia="zh-CN"/>
        </w:rPr>
      </w:pPr>
      <w:r w:rsidRPr="00996226">
        <w:rPr>
          <w:rFonts w:eastAsia="黑体" w:hint="eastAsia"/>
          <w:iCs/>
          <w:sz w:val="28"/>
          <w:szCs w:val="28"/>
          <w:lang w:eastAsia="zh-CN"/>
        </w:rPr>
        <w:t>3.</w:t>
      </w:r>
      <w:r w:rsidRPr="00996226">
        <w:rPr>
          <w:rFonts w:ascii="黑体" w:eastAsia="黑体" w:hAnsi="黑体" w:hint="eastAsia"/>
          <w:sz w:val="28"/>
          <w:szCs w:val="28"/>
          <w:lang w:eastAsia="zh-CN"/>
        </w:rPr>
        <w:t>成员与操作设计</w:t>
      </w:r>
    </w:p>
    <w:p w14:paraId="06F5E079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构造函数</w:t>
      </w:r>
    </w:p>
    <w:p w14:paraId="21B14924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功能：用于建立链表</w:t>
      </w:r>
    </w:p>
    <w:p w14:paraId="294FB2FC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- </w:t>
      </w: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，旅客的个数</w:t>
      </w:r>
    </w:p>
    <w:p w14:paraId="12456419" w14:textId="147D45D8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实现：在构造函数中创建一个包含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个玩家的循环链表，每个玩家的状态初始化为存活。</w:t>
      </w:r>
    </w:p>
    <w:p w14:paraId="0B1DD971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析构函数</w:t>
      </w:r>
    </w:p>
    <w:p w14:paraId="132B8D09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功能：释放链表占用的内存</w:t>
      </w:r>
    </w:p>
    <w:p w14:paraId="6BDDC77D" w14:textId="24ED336E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实现：对链表中的每个节点进行删除操作，释放相应的内存空间。</w:t>
      </w:r>
    </w:p>
    <w:p w14:paraId="363AF36F" w14:textId="3146C73E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</w:rPr>
        <w:t>Display_the_death</w:t>
      </w:r>
      <w:r>
        <w:rPr>
          <w:rFonts w:hint="eastAsia"/>
          <w:lang w:eastAsia="zh-CN"/>
        </w:rPr>
        <w:t>方法</w:t>
      </w:r>
    </w:p>
    <w:p w14:paraId="0E99A7E5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功能：进行约瑟夫游戏的计算，并输出结果</w:t>
      </w:r>
    </w:p>
    <w:p w14:paraId="37CAA301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，旅客的个数；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，起始位置；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，离开旅客的间隔数；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，剩余旅客的个数</w:t>
      </w:r>
    </w:p>
    <w:p w14:paraId="73DC3AA5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实现：根据输入的参数进行约瑟夫游戏的模拟计算，并输出离开旅客的序号和剩余旅客的序号。</w:t>
      </w:r>
    </w:p>
    <w:p w14:paraId="62C2D19D" w14:textId="77777777" w:rsidR="00861BD4" w:rsidRDefault="00861BD4" w:rsidP="00861BD4">
      <w:pPr>
        <w:rPr>
          <w:lang w:eastAsia="zh-CN"/>
        </w:rPr>
      </w:pPr>
    </w:p>
    <w:p w14:paraId="66F04FAC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Reset</w:t>
      </w:r>
      <w:r>
        <w:rPr>
          <w:rFonts w:hint="eastAsia"/>
          <w:lang w:eastAsia="zh-CN"/>
        </w:rPr>
        <w:t>方法</w:t>
      </w:r>
    </w:p>
    <w:p w14:paraId="2C2D58F2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功能：重置链表，将所有玩家状态设为存活</w:t>
      </w:r>
    </w:p>
    <w:p w14:paraId="62B9FF1F" w14:textId="77777777" w:rsidR="00861BD4" w:rsidRDefault="00861BD4" w:rsidP="00861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实现：将链表中所有玩家的状态设为存活状态。</w:t>
      </w:r>
    </w:p>
    <w:p w14:paraId="2BE138A2" w14:textId="569D948E" w:rsidR="0075165E" w:rsidRDefault="0075165E" w:rsidP="008F78B2">
      <w:pPr>
        <w:pStyle w:val="2"/>
        <w:spacing w:before="120"/>
      </w:pPr>
      <w:bookmarkStart w:id="5" w:name="_Toc495668162"/>
      <w:bookmarkEnd w:id="4"/>
      <w:r>
        <w:rPr>
          <w:rFonts w:hint="eastAsia"/>
        </w:rPr>
        <w:lastRenderedPageBreak/>
        <w:t xml:space="preserve">3.1 </w:t>
      </w:r>
      <w:r w:rsidR="00BA144A">
        <w:rPr>
          <w:rFonts w:hint="eastAsia"/>
        </w:rPr>
        <w:t>显示死者</w:t>
      </w:r>
      <w:r>
        <w:rPr>
          <w:rFonts w:hint="eastAsia"/>
        </w:rPr>
        <w:t>功能的实现</w:t>
      </w:r>
      <w:bookmarkEnd w:id="5"/>
    </w:p>
    <w:p w14:paraId="7A465EE9" w14:textId="5B25AADD" w:rsidR="00AD5E2E" w:rsidRPr="008F78B2" w:rsidRDefault="00AD5E2E" w:rsidP="00A8652E">
      <w:pPr>
        <w:pStyle w:val="3"/>
        <w:spacing w:before="120"/>
      </w:pPr>
      <w:bookmarkStart w:id="6" w:name="_Toc495668163"/>
      <w:r w:rsidRPr="008F78B2">
        <w:rPr>
          <w:rFonts w:hint="eastAsia"/>
        </w:rPr>
        <w:t xml:space="preserve">3.1.1 </w:t>
      </w:r>
      <w:r w:rsidR="00BA144A">
        <w:rPr>
          <w:rFonts w:hint="eastAsia"/>
        </w:rPr>
        <w:t>显示死者</w:t>
      </w:r>
      <w:r w:rsidRPr="008F78B2">
        <w:rPr>
          <w:rFonts w:hint="eastAsia"/>
        </w:rPr>
        <w:t>功能流程图</w:t>
      </w:r>
      <w:bookmarkEnd w:id="6"/>
    </w:p>
    <w:p w14:paraId="3A01E964" w14:textId="2586D233" w:rsidR="00A8652E" w:rsidRPr="00954B54" w:rsidRDefault="00407BFF" w:rsidP="00407BFF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8F3250E" wp14:editId="2D475B50">
            <wp:extent cx="4580017" cy="6111770"/>
            <wp:effectExtent l="0" t="0" r="0" b="0"/>
            <wp:docPr id="776287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7602" name="图片 7762876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E4B" w14:textId="73E0E4F2" w:rsidR="00BA144A" w:rsidRPr="00BA144A" w:rsidRDefault="00AD5E2E" w:rsidP="00BA144A">
      <w:pPr>
        <w:pStyle w:val="3"/>
        <w:spacing w:before="120"/>
        <w:sectPr w:rsidR="00BA144A" w:rsidRPr="00BA144A" w:rsidSect="00FD3194">
          <w:footerReference w:type="default" r:id="rId15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7" w:name="_Toc495668164"/>
      <w:r>
        <w:rPr>
          <w:rFonts w:hint="eastAsia"/>
        </w:rPr>
        <w:t xml:space="preserve">3.1.2 </w:t>
      </w:r>
      <w:r w:rsidR="00BA144A">
        <w:rPr>
          <w:rFonts w:hint="eastAsia"/>
        </w:rPr>
        <w:t>显示死者</w:t>
      </w:r>
      <w:r>
        <w:rPr>
          <w:rFonts w:hint="eastAsia"/>
        </w:rPr>
        <w:t>功能核心代码</w:t>
      </w:r>
      <w:bookmarkEnd w:id="7"/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="00592F72">
        <w:rPr>
          <w:rFonts w:ascii="新宋体" w:eastAsia="新宋体" w:hAnsi="Calibri" w:cs="新宋体"/>
          <w:color w:val="000000"/>
          <w:sz w:val="19"/>
          <w:szCs w:val="19"/>
          <w:lang w:bidi="ar-SA"/>
        </w:rPr>
        <w:tab/>
      </w:r>
    </w:p>
    <w:p w14:paraId="6F1475C9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Display_the_death(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EF79DB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C6BA0CB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4804880D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Deathmark = head;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pointer to kill the people</w:t>
      </w:r>
    </w:p>
    <w:p w14:paraId="70E441B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FBB3338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//Move the starter to the start position</w:t>
      </w:r>
    </w:p>
    <w:p w14:paraId="4BA8EED8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1;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i++) {</w:t>
      </w:r>
    </w:p>
    <w:p w14:paraId="2ADFA5EB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Deathmark = Deathmark-&gt;next;</w:t>
      </w:r>
    </w:p>
    <w:p w14:paraId="60ECECDB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476825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A73446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//Use a loop to kill</w:t>
      </w:r>
    </w:p>
    <w:p w14:paraId="13152CD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i++) {</w:t>
      </w:r>
    </w:p>
    <w:p w14:paraId="2E67129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 count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) {</w:t>
      </w:r>
    </w:p>
    <w:p w14:paraId="43422CA9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Deathmark = Deathmark-&gt;next;</w:t>
      </w:r>
    </w:p>
    <w:p w14:paraId="5CB8337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(Deathmark-&gt;alive)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//Only count the people alive</w:t>
      </w:r>
    </w:p>
    <w:p w14:paraId="219C82C1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14:paraId="0C50E402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647D58E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Deathmark-&gt;alive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//Kill the people</w:t>
      </w:r>
    </w:p>
    <w:p w14:paraId="5CD85E3C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+ 1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个死者的位置是：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Deathmark-&gt;num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information</w:t>
      </w:r>
    </w:p>
    <w:p w14:paraId="73A3FFBB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7596A443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//Kill N-K people</w:t>
      </w:r>
    </w:p>
    <w:p w14:paraId="2F289DF2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4400D47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settlement</w:t>
      </w:r>
    </w:p>
    <w:p w14:paraId="684A37C1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0249D496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std::left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std::setw(20)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最后剩下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656D406D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剩余生者位置为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B4D8FC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all the people that are still alive</w:t>
      </w:r>
    </w:p>
    <w:p w14:paraId="5992CC7E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current = head-&gt;next; current != end;) {</w:t>
      </w:r>
    </w:p>
    <w:p w14:paraId="6FBBE4DF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(current-&gt;alive)</w:t>
      </w:r>
    </w:p>
    <w:p w14:paraId="16483CD2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std::right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std::setw(8)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current-&gt;num;</w:t>
      </w:r>
    </w:p>
    <w:p w14:paraId="6C51F6DD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current-&gt;next;</w:t>
      </w:r>
    </w:p>
    <w:p w14:paraId="1F786D6E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A0AD339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(end-&gt;alive)</w:t>
      </w:r>
    </w:p>
    <w:p w14:paraId="3C562FBD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std::right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std::setw(8)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end-&gt;num;</w:t>
      </w:r>
    </w:p>
    <w:p w14:paraId="51722D11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437C2FD" w14:textId="77777777" w:rsidR="00592F72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37CD9E0C" w14:textId="0A402746" w:rsidR="00AD5E2E" w:rsidRPr="00AD5E2E" w:rsidRDefault="00592F72" w:rsidP="00592F7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32CE2C" w14:textId="77777777" w:rsidR="00BA144A" w:rsidRDefault="00BA144A" w:rsidP="00A8652E">
      <w:pPr>
        <w:pStyle w:val="3"/>
        <w:spacing w:before="120"/>
        <w:sectPr w:rsidR="00BA144A" w:rsidSect="00BA144A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bookmarkStart w:id="8" w:name="_Toc495668165"/>
    </w:p>
    <w:p w14:paraId="663510D8" w14:textId="55D8D8A4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3.1.3 </w:t>
      </w:r>
      <w:r w:rsidR="00BA144A">
        <w:rPr>
          <w:rFonts w:hint="eastAsia"/>
        </w:rPr>
        <w:t>显示死者</w:t>
      </w:r>
      <w:r>
        <w:rPr>
          <w:rFonts w:hint="eastAsia"/>
        </w:rPr>
        <w:t>功能截屏示例</w:t>
      </w:r>
      <w:bookmarkEnd w:id="8"/>
    </w:p>
    <w:p w14:paraId="1CD40A2F" w14:textId="577D9552" w:rsidR="00954B54" w:rsidRDefault="002A19E8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7D6503F" wp14:editId="4B7C6956">
            <wp:extent cx="4557155" cy="3436918"/>
            <wp:effectExtent l="0" t="0" r="0" b="0"/>
            <wp:docPr id="1272429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9186" name="图片 12724291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D24" w14:textId="0048C386" w:rsidR="00954B54" w:rsidRPr="00954B54" w:rsidRDefault="00954B54" w:rsidP="00954B54">
      <w:pPr>
        <w:rPr>
          <w:lang w:eastAsia="zh-CN"/>
        </w:rPr>
      </w:pPr>
    </w:p>
    <w:p w14:paraId="094A83C8" w14:textId="3FE0A8EE" w:rsidR="00592F72" w:rsidRDefault="0075165E" w:rsidP="00592F72">
      <w:pPr>
        <w:pStyle w:val="2"/>
        <w:spacing w:before="120"/>
        <w:rPr>
          <w:rFonts w:hint="eastAsia"/>
        </w:rPr>
      </w:pPr>
      <w:bookmarkStart w:id="9" w:name="_Toc495668182"/>
      <w:r>
        <w:rPr>
          <w:rFonts w:hint="eastAsia"/>
        </w:rPr>
        <w:t>3.</w:t>
      </w:r>
      <w:r w:rsidR="00BA144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9"/>
    </w:p>
    <w:p w14:paraId="0AAE47F8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**</w:t>
      </w:r>
      <w:r>
        <w:rPr>
          <w:rFonts w:hint="eastAsia"/>
          <w:lang w:eastAsia="zh-CN"/>
        </w:rPr>
        <w:t>输入交互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B0BA8AE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主函数通过命令行提示用户输入游戏的参数，包括游戏人数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、开始位置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、死亡数字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和存活人数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。</w:t>
      </w:r>
    </w:p>
    <w:p w14:paraId="31C7504E" w14:textId="38556DDD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输入的合法性检查：程序对用户输入的参数进行合法性检查，确保输入在指定范围内。</w:t>
      </w:r>
    </w:p>
    <w:p w14:paraId="46609ED2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**</w:t>
      </w:r>
      <w:r>
        <w:rPr>
          <w:rFonts w:hint="eastAsia"/>
          <w:lang w:eastAsia="zh-CN"/>
        </w:rPr>
        <w:t>游戏模拟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3B9BA01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主函数创建了一个名为</w:t>
      </w:r>
      <w:r>
        <w:rPr>
          <w:rFonts w:hint="eastAsia"/>
          <w:lang w:eastAsia="zh-CN"/>
        </w:rPr>
        <w:t>`List`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`Player_list`</w:t>
      </w:r>
      <w:r>
        <w:rPr>
          <w:rFonts w:hint="eastAsia"/>
          <w:lang w:eastAsia="zh-CN"/>
        </w:rPr>
        <w:t>对象，用于存储玩家信息和进行游戏模拟。</w:t>
      </w:r>
    </w:p>
    <w:p w14:paraId="0721786E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在用户输入参数后，调用</w:t>
      </w:r>
      <w:r>
        <w:rPr>
          <w:rFonts w:hint="eastAsia"/>
          <w:lang w:eastAsia="zh-CN"/>
        </w:rPr>
        <w:t>`List`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`Display_the_death`</w:t>
      </w:r>
      <w:r>
        <w:rPr>
          <w:rFonts w:hint="eastAsia"/>
          <w:lang w:eastAsia="zh-CN"/>
        </w:rPr>
        <w:t>方法进行约瑟夫游戏的模拟计算，并输出游戏结果。</w:t>
      </w:r>
    </w:p>
    <w:p w14:paraId="224E7151" w14:textId="40647F9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游戏结果显示：程序会清空屏幕，显示当前的游戏参数，并输出经过约瑟夫游戏后的存活玩家位置，然后重置游戏状态。</w:t>
      </w:r>
    </w:p>
    <w:p w14:paraId="365DF0DD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用户交互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CEE3037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用户可以选择继续游戏或者退出程序。</w:t>
      </w:r>
    </w:p>
    <w:p w14:paraId="68BC9754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选择继续游戏时，程序将清空屏幕，重新提示用户输入游戏参数，然后进行游戏模拟。</w:t>
      </w:r>
    </w:p>
    <w:p w14:paraId="5CBEDA1F" w14:textId="6A7FA88F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选择退出程序时，程序将显示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程序结束！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并退出。</w:t>
      </w:r>
    </w:p>
    <w:p w14:paraId="20C2CCAD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异常处理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C32D486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在用户输入、游戏进行过程中，程序需要对异常情况进行处理，包括输入错误、游戏参数错误等情况。</w:t>
      </w:r>
    </w:p>
    <w:p w14:paraId="7510040D" w14:textId="77777777" w:rsidR="00592F72" w:rsidRDefault="00592F72" w:rsidP="00592F72">
      <w:pPr>
        <w:rPr>
          <w:lang w:eastAsia="zh-CN"/>
        </w:rPr>
      </w:pPr>
    </w:p>
    <w:p w14:paraId="02784BCE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**</w:t>
      </w:r>
      <w:r>
        <w:rPr>
          <w:rFonts w:hint="eastAsia"/>
          <w:lang w:eastAsia="zh-CN"/>
        </w:rPr>
        <w:t>结构设计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C00D2A9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主函数采用了循环结构，使得用户可以反复进行游戏，直到选择退出程序。</w:t>
      </w:r>
    </w:p>
    <w:p w14:paraId="269E7969" w14:textId="77777777" w:rsidR="00592F72" w:rsidRDefault="00592F72" w:rsidP="00592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主函数中的用户输入、游戏模拟、显示结果等功能都通过调用</w:t>
      </w:r>
      <w:r>
        <w:rPr>
          <w:rFonts w:hint="eastAsia"/>
          <w:lang w:eastAsia="zh-CN"/>
        </w:rPr>
        <w:t>`Player_list`</w:t>
      </w:r>
      <w:r>
        <w:rPr>
          <w:rFonts w:hint="eastAsia"/>
          <w:lang w:eastAsia="zh-CN"/>
        </w:rPr>
        <w:t>类中的方法来实现。</w:t>
      </w:r>
    </w:p>
    <w:p w14:paraId="6F6B04C9" w14:textId="380298CE" w:rsidR="00AD5E2E" w:rsidRDefault="00946937" w:rsidP="00A8652E">
      <w:pPr>
        <w:pStyle w:val="3"/>
        <w:spacing w:before="120"/>
      </w:pPr>
      <w:bookmarkStart w:id="10" w:name="_Toc495668183"/>
      <w:r>
        <w:rPr>
          <w:rFonts w:hint="eastAsia"/>
        </w:rPr>
        <w:lastRenderedPageBreak/>
        <w:t>3.</w:t>
      </w:r>
      <w:r w:rsidR="00BA144A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0"/>
    </w:p>
    <w:p w14:paraId="77A39012" w14:textId="113BB56D" w:rsidR="004F1DC1" w:rsidRPr="004F1DC1" w:rsidRDefault="0017605E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ABCC19" wp14:editId="6BC1A914">
            <wp:extent cx="5738357" cy="6134632"/>
            <wp:effectExtent l="0" t="0" r="0" b="0"/>
            <wp:docPr id="1815425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543" name="图片 1815425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08E2" w14:textId="42357E8E" w:rsidR="00AD5E2E" w:rsidRDefault="00946937" w:rsidP="00A8652E">
      <w:pPr>
        <w:pStyle w:val="3"/>
        <w:spacing w:before="120"/>
      </w:pPr>
      <w:bookmarkStart w:id="11" w:name="_Toc495668184"/>
      <w:r>
        <w:rPr>
          <w:rFonts w:hint="eastAsia"/>
        </w:rPr>
        <w:t>3.</w:t>
      </w:r>
      <w:r w:rsidR="00BA144A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1"/>
    </w:p>
    <w:p w14:paraId="74217496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sectPr w:rsidR="00BA144A" w:rsidSect="00BA144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12" w:name="_Toc495668185"/>
    </w:p>
    <w:p w14:paraId="6ADD85BC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main()</w:t>
      </w:r>
    </w:p>
    <w:p w14:paraId="4F606778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06E4F45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N, S, M, K;</w:t>
      </w:r>
    </w:p>
    <w:p w14:paraId="62E3DA63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A3DFD60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prompt and let the client input</w:t>
      </w:r>
    </w:p>
    <w:p w14:paraId="172E3DEB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请输入游戏人数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(10-50)"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640A2561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&gt;(N_l_limit, N_U_limit);</w:t>
      </w:r>
    </w:p>
    <w:p w14:paraId="7448DF3D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AA921AB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new list</w:t>
      </w:r>
    </w:p>
    <w:p w14:paraId="357D765D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Player_list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List(N);</w:t>
      </w:r>
    </w:p>
    <w:p w14:paraId="29328E13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38142E6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0F03CC8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B58AC94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our screen</w:t>
      </w:r>
    </w:p>
    <w:p w14:paraId="13E1A780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"cls"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2E3852F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D7931F0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请输入开始位置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(1-"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D7DCA89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&gt;(S_l_limit, N);</w:t>
      </w:r>
    </w:p>
    <w:p w14:paraId="4DCFB778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请输入死亡数字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(0-"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34BE5E4C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M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&gt;(M_l_limit, N);</w:t>
      </w:r>
    </w:p>
    <w:p w14:paraId="06344C13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请输入剩余生者数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(0-"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")"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1F572CCD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&gt;(K_l_limit, N);</w:t>
      </w:r>
    </w:p>
    <w:p w14:paraId="6E5E7B47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9AC4595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our screen</w:t>
      </w:r>
    </w:p>
    <w:p w14:paraId="20F64976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"cls"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6CEFA9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532FE4A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our condition</w:t>
      </w:r>
    </w:p>
    <w:p w14:paraId="305212D5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当前游戏人数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57A946D3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当前开始位置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140EF781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当前死亡数字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M:"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1D39C417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当前存活人数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K:"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4C2470FC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2D0F4A17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E9A2654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List.Display_the_death(N, S, M, K);</w:t>
      </w:r>
    </w:p>
    <w:p w14:paraId="3ABD336A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76A4D9E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List.reset();</w:t>
      </w:r>
    </w:p>
    <w:p w14:paraId="14304D4A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C11CDC7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prompt</w:t>
      </w:r>
    </w:p>
    <w:p w14:paraId="7210001D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退出，其他键继续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6AE15AE8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variable to hold the choice we input</w:t>
      </w:r>
    </w:p>
    <w:p w14:paraId="62697894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controller = _getch();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//_getch can avoid displaying undesired input on the screen</w:t>
      </w:r>
    </w:p>
    <w:p w14:paraId="0343C12D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956950B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std::cout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std::endl;</w:t>
      </w:r>
    </w:p>
    <w:p w14:paraId="69A09B97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517DE378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8C56D9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3EC9E05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377701D4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B8DFDF3" w14:textId="77777777" w:rsidR="00BA144A" w:rsidRDefault="00BA144A" w:rsidP="00BA144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4282866B" w14:textId="77777777" w:rsidR="00BA144A" w:rsidRDefault="00BA144A" w:rsidP="00BA144A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BA144A" w:rsidSect="00BA144A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087340A2" w14:textId="6F89615B" w:rsidR="002A19E8" w:rsidRDefault="00BA144A" w:rsidP="002A19E8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>
        <w:rPr>
          <w:rFonts w:hint="eastAsia"/>
        </w:rPr>
        <w:t xml:space="preserve"> </w:t>
      </w:r>
      <w:r w:rsidR="00946937">
        <w:rPr>
          <w:rFonts w:hint="eastAsia"/>
        </w:rPr>
        <w:t>3.</w:t>
      </w:r>
      <w:r>
        <w:rPr>
          <w:rFonts w:hint="eastAsia"/>
        </w:rPr>
        <w:t>2</w:t>
      </w:r>
      <w:r w:rsidR="00946937">
        <w:rPr>
          <w:rFonts w:hint="eastAsia"/>
        </w:rPr>
        <w:t xml:space="preserve">.3 </w:t>
      </w:r>
      <w:r w:rsidR="00946937">
        <w:rPr>
          <w:rFonts w:hint="eastAsia"/>
        </w:rPr>
        <w:t>总体系统截屏示例</w:t>
      </w:r>
      <w:bookmarkEnd w:id="12"/>
    </w:p>
    <w:p w14:paraId="38844513" w14:textId="77777777" w:rsidR="00A25F31" w:rsidRDefault="00A25F31" w:rsidP="002A19E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81E34E9" wp14:editId="69E0BDD6">
            <wp:extent cx="1691787" cy="739204"/>
            <wp:effectExtent l="0" t="0" r="0" b="0"/>
            <wp:docPr id="14470193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9336" name="图片 14470193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BAA" w14:textId="09A4C58F" w:rsidR="002A19E8" w:rsidRDefault="00A25F31" w:rsidP="002A19E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03B8CB2" wp14:editId="53B0FBA5">
            <wp:extent cx="1590675" cy="1029978"/>
            <wp:effectExtent l="0" t="0" r="0" b="0"/>
            <wp:docPr id="749742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248" name="图片 749742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3999" cy="10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63F" w14:textId="09A8868E" w:rsidR="002A19E8" w:rsidRPr="002A19E8" w:rsidRDefault="002A19E8" w:rsidP="002A19E8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213EABE9" wp14:editId="043BD249">
            <wp:extent cx="4526672" cy="4038950"/>
            <wp:effectExtent l="0" t="0" r="0" b="0"/>
            <wp:docPr id="11618911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1113" name="图片 11618911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06F" w14:textId="03203D55" w:rsidR="00967C27" w:rsidRPr="00ED4D76" w:rsidRDefault="00967C27" w:rsidP="002A19E8">
      <w:pPr>
        <w:pStyle w:val="afff5"/>
        <w:ind w:firstLineChars="0" w:firstLine="0"/>
        <w:rPr>
          <w:rFonts w:hint="eastAsia"/>
          <w:lang w:eastAsia="zh-CN"/>
        </w:rPr>
      </w:pPr>
    </w:p>
    <w:sectPr w:rsidR="00967C27" w:rsidRPr="00ED4D76" w:rsidSect="00BA144A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8400" w14:textId="77777777" w:rsidR="00BC32BE" w:rsidRDefault="00BC32BE" w:rsidP="001D0743">
      <w:r>
        <w:separator/>
      </w:r>
    </w:p>
    <w:p w14:paraId="75B0D9D3" w14:textId="77777777" w:rsidR="00BC32BE" w:rsidRDefault="00BC32BE" w:rsidP="001D0743"/>
    <w:p w14:paraId="1CA16E16" w14:textId="77777777" w:rsidR="00BC32BE" w:rsidRDefault="00BC32BE" w:rsidP="001D0743"/>
    <w:p w14:paraId="78091456" w14:textId="77777777" w:rsidR="00BC32BE" w:rsidRDefault="00BC32BE" w:rsidP="001D0743"/>
    <w:p w14:paraId="0F5E18FD" w14:textId="77777777" w:rsidR="00BC32BE" w:rsidRDefault="00BC32BE" w:rsidP="001D0743"/>
    <w:p w14:paraId="27F14B33" w14:textId="77777777" w:rsidR="00BC32BE" w:rsidRDefault="00BC32BE" w:rsidP="001D0743"/>
  </w:endnote>
  <w:endnote w:type="continuationSeparator" w:id="0">
    <w:p w14:paraId="6CCF6D79" w14:textId="77777777" w:rsidR="00BC32BE" w:rsidRDefault="00BC32BE" w:rsidP="001D0743">
      <w:r>
        <w:continuationSeparator/>
      </w:r>
    </w:p>
    <w:p w14:paraId="6CA7A308" w14:textId="77777777" w:rsidR="00BC32BE" w:rsidRDefault="00BC32BE" w:rsidP="001D0743"/>
    <w:p w14:paraId="76264F48" w14:textId="77777777" w:rsidR="00BC32BE" w:rsidRDefault="00BC32BE" w:rsidP="001D0743"/>
    <w:p w14:paraId="36BC7438" w14:textId="77777777" w:rsidR="00BC32BE" w:rsidRDefault="00BC32BE" w:rsidP="001D0743"/>
    <w:p w14:paraId="76C353F2" w14:textId="77777777" w:rsidR="00BC32BE" w:rsidRDefault="00BC32BE" w:rsidP="001D0743"/>
    <w:p w14:paraId="3E784F52" w14:textId="77777777" w:rsidR="00BC32BE" w:rsidRDefault="00BC32BE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2A21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501D3B9C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6743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C623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C6BDAE5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B98499" w14:textId="77777777" w:rsidR="002644C8" w:rsidRPr="00E0298B" w:rsidRDefault="002644C8" w:rsidP="001D0743">
    <w:pPr>
      <w:pStyle w:val="a4"/>
      <w:ind w:firstLine="360"/>
    </w:pPr>
  </w:p>
  <w:p w14:paraId="6820895E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7EAE" w14:textId="77777777" w:rsidR="00BC32BE" w:rsidRDefault="00BC32BE" w:rsidP="001D0743">
      <w:r>
        <w:separator/>
      </w:r>
    </w:p>
    <w:p w14:paraId="1854CCE7" w14:textId="77777777" w:rsidR="00BC32BE" w:rsidRDefault="00BC32BE" w:rsidP="001D0743"/>
    <w:p w14:paraId="08457EC8" w14:textId="77777777" w:rsidR="00BC32BE" w:rsidRDefault="00BC32BE" w:rsidP="001D0743"/>
    <w:p w14:paraId="6D1D6F5B" w14:textId="77777777" w:rsidR="00BC32BE" w:rsidRDefault="00BC32BE" w:rsidP="001D0743"/>
    <w:p w14:paraId="1D45F8D0" w14:textId="77777777" w:rsidR="00BC32BE" w:rsidRDefault="00BC32BE" w:rsidP="001D0743"/>
    <w:p w14:paraId="2066F5B1" w14:textId="77777777" w:rsidR="00BC32BE" w:rsidRDefault="00BC32BE" w:rsidP="001D0743"/>
  </w:footnote>
  <w:footnote w:type="continuationSeparator" w:id="0">
    <w:p w14:paraId="0C9173B2" w14:textId="77777777" w:rsidR="00BC32BE" w:rsidRDefault="00BC32BE" w:rsidP="001D0743">
      <w:r>
        <w:continuationSeparator/>
      </w:r>
    </w:p>
    <w:p w14:paraId="43103B25" w14:textId="77777777" w:rsidR="00BC32BE" w:rsidRDefault="00BC32BE" w:rsidP="001D0743"/>
    <w:p w14:paraId="60B9DF38" w14:textId="77777777" w:rsidR="00BC32BE" w:rsidRDefault="00BC32BE" w:rsidP="001D0743"/>
    <w:p w14:paraId="55B54CF2" w14:textId="77777777" w:rsidR="00BC32BE" w:rsidRDefault="00BC32BE" w:rsidP="001D0743"/>
    <w:p w14:paraId="2755C572" w14:textId="77777777" w:rsidR="00BC32BE" w:rsidRDefault="00BC32BE" w:rsidP="001D0743"/>
    <w:p w14:paraId="20845E9D" w14:textId="77777777" w:rsidR="00BC32BE" w:rsidRDefault="00BC32BE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F648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878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8BA4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9" w15:restartNumberingAfterBreak="0">
    <w:nsid w:val="7C964C4D"/>
    <w:multiLevelType w:val="hybridMultilevel"/>
    <w:tmpl w:val="ADBC89BE"/>
    <w:lvl w:ilvl="0" w:tplc="2FE8469E">
      <w:start w:val="1"/>
      <w:numFmt w:val="decimal"/>
      <w:lvlText w:val="%1."/>
      <w:lvlJc w:val="left"/>
      <w:pPr>
        <w:ind w:left="9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7267784">
    <w:abstractNumId w:val="8"/>
  </w:num>
  <w:num w:numId="2" w16cid:durableId="2067605235">
    <w:abstractNumId w:val="14"/>
  </w:num>
  <w:num w:numId="3" w16cid:durableId="1464687728">
    <w:abstractNumId w:val="17"/>
  </w:num>
  <w:num w:numId="4" w16cid:durableId="2003848196">
    <w:abstractNumId w:val="13"/>
  </w:num>
  <w:num w:numId="5" w16cid:durableId="1311137203">
    <w:abstractNumId w:val="18"/>
  </w:num>
  <w:num w:numId="6" w16cid:durableId="621948">
    <w:abstractNumId w:val="1"/>
  </w:num>
  <w:num w:numId="7" w16cid:durableId="500239618">
    <w:abstractNumId w:val="4"/>
  </w:num>
  <w:num w:numId="8" w16cid:durableId="787814382">
    <w:abstractNumId w:val="10"/>
  </w:num>
  <w:num w:numId="9" w16cid:durableId="1942181182">
    <w:abstractNumId w:val="16"/>
  </w:num>
  <w:num w:numId="10" w16cid:durableId="1832525015">
    <w:abstractNumId w:val="3"/>
  </w:num>
  <w:num w:numId="11" w16cid:durableId="1287856381">
    <w:abstractNumId w:val="6"/>
  </w:num>
  <w:num w:numId="12" w16cid:durableId="1238203979">
    <w:abstractNumId w:val="9"/>
  </w:num>
  <w:num w:numId="13" w16cid:durableId="1617717267">
    <w:abstractNumId w:val="7"/>
  </w:num>
  <w:num w:numId="14" w16cid:durableId="106942346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6871942">
    <w:abstractNumId w:val="7"/>
  </w:num>
  <w:num w:numId="16" w16cid:durableId="848250786">
    <w:abstractNumId w:val="7"/>
  </w:num>
  <w:num w:numId="17" w16cid:durableId="52974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61718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06984544">
    <w:abstractNumId w:val="5"/>
  </w:num>
  <w:num w:numId="20" w16cid:durableId="803079479">
    <w:abstractNumId w:val="11"/>
  </w:num>
  <w:num w:numId="21" w16cid:durableId="2030134321">
    <w:abstractNumId w:val="2"/>
  </w:num>
  <w:num w:numId="22" w16cid:durableId="202864882">
    <w:abstractNumId w:val="0"/>
  </w:num>
  <w:num w:numId="23" w16cid:durableId="473643355">
    <w:abstractNumId w:val="12"/>
  </w:num>
  <w:num w:numId="24" w16cid:durableId="2130513417">
    <w:abstractNumId w:val="15"/>
  </w:num>
  <w:num w:numId="25" w16cid:durableId="6022289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05E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19E8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07BFF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2F72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1BD4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6226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5F31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144A"/>
    <w:rsid w:val="00BA2FE7"/>
    <w:rsid w:val="00BA624D"/>
    <w:rsid w:val="00BA71C4"/>
    <w:rsid w:val="00BB43D3"/>
    <w:rsid w:val="00BC32BE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5914BA"/>
  <w15:docId w15:val="{AAFC346B-B16C-4384-8F25-AC9E45F5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352</TotalTime>
  <Pages>11</Pages>
  <Words>737</Words>
  <Characters>4205</Characters>
  <Application>Microsoft Office Word</Application>
  <DocSecurity>0</DocSecurity>
  <Lines>35</Lines>
  <Paragraphs>9</Paragraphs>
  <ScaleCrop>false</ScaleCrop>
  <Company>中国石油大学</Company>
  <LinksUpToDate>false</LinksUpToDate>
  <CharactersWithSpaces>4933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25</cp:revision>
  <cp:lastPrinted>2008-07-17T03:36:00Z</cp:lastPrinted>
  <dcterms:created xsi:type="dcterms:W3CDTF">2017-10-13T02:08:00Z</dcterms:created>
  <dcterms:modified xsi:type="dcterms:W3CDTF">2023-11-11T05:33:00Z</dcterms:modified>
</cp:coreProperties>
</file>